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3547" w:rsidRDefault="00733547">
      <w:pPr>
        <w:pStyle w:val="Title"/>
        <w:jc w:val="right"/>
      </w:pPr>
    </w:p>
    <w:p w:rsidR="00733547" w:rsidRDefault="00733547">
      <w:pPr>
        <w:pStyle w:val="Title"/>
        <w:jc w:val="right"/>
      </w:pPr>
    </w:p>
    <w:p w:rsidR="00733547" w:rsidRDefault="00733547">
      <w:pPr>
        <w:pStyle w:val="Title"/>
        <w:jc w:val="right"/>
      </w:pPr>
    </w:p>
    <w:p w:rsidR="00733547" w:rsidRDefault="00733547">
      <w:pPr>
        <w:pStyle w:val="Title"/>
        <w:jc w:val="right"/>
      </w:pPr>
    </w:p>
    <w:p w:rsidR="00733547" w:rsidRDefault="00733547">
      <w:pPr>
        <w:pStyle w:val="Title"/>
        <w:jc w:val="right"/>
      </w:pPr>
    </w:p>
    <w:p w:rsidR="00733547" w:rsidRDefault="00733547">
      <w:pPr>
        <w:pStyle w:val="Title"/>
        <w:jc w:val="right"/>
      </w:pPr>
    </w:p>
    <w:p w:rsidR="00733547" w:rsidRPr="002A403A" w:rsidRDefault="00F06F86" w:rsidP="002A403A">
      <w:pPr>
        <w:jc w:val="right"/>
        <w:rPr>
          <w:rFonts w:ascii="Arial" w:hAnsi="Arial" w:cs="Arial"/>
          <w:b/>
          <w:sz w:val="36"/>
          <w:szCs w:val="36"/>
        </w:rPr>
      </w:pPr>
      <w:fldSimple w:instr=" SUBJECT  \* MERGEFORMAT ">
        <w:bookmarkStart w:id="0" w:name="_Toc453795515"/>
        <w:bookmarkStart w:id="1" w:name="_Toc453864563"/>
        <w:bookmarkStart w:id="2" w:name="_Toc453865200"/>
        <w:r w:rsidR="005D4E60" w:rsidRPr="002A403A">
          <w:rPr>
            <w:rFonts w:ascii="Arial" w:hAnsi="Arial" w:cs="Arial"/>
            <w:b/>
            <w:sz w:val="36"/>
            <w:szCs w:val="36"/>
          </w:rPr>
          <w:t>Solution Design</w:t>
        </w:r>
        <w:bookmarkEnd w:id="0"/>
        <w:bookmarkEnd w:id="1"/>
        <w:bookmarkEnd w:id="2"/>
      </w:fldSimple>
    </w:p>
    <w:p w:rsidR="00733547" w:rsidRPr="002A403A" w:rsidRDefault="00F06F86" w:rsidP="002A403A">
      <w:pPr>
        <w:jc w:val="right"/>
        <w:rPr>
          <w:rFonts w:ascii="Arial" w:hAnsi="Arial" w:cs="Arial"/>
          <w:b/>
          <w:sz w:val="36"/>
          <w:szCs w:val="36"/>
        </w:rPr>
      </w:pPr>
      <w:fldSimple w:instr=" TITLE  \* MERGEFORMAT ">
        <w:bookmarkStart w:id="3" w:name="_Toc453795516"/>
        <w:bookmarkStart w:id="4" w:name="_Toc453864564"/>
        <w:bookmarkStart w:id="5" w:name="_Toc453865201"/>
        <w:r w:rsidR="002D37A3" w:rsidRPr="002A403A">
          <w:rPr>
            <w:rFonts w:ascii="Arial" w:hAnsi="Arial" w:cs="Arial"/>
            <w:b/>
            <w:sz w:val="36"/>
            <w:szCs w:val="36"/>
          </w:rPr>
          <w:t xml:space="preserve">Redesign of </w:t>
        </w:r>
        <w:r w:rsidR="0042724E" w:rsidRPr="002A403A">
          <w:rPr>
            <w:rFonts w:ascii="Arial" w:hAnsi="Arial" w:cs="Arial"/>
            <w:b/>
            <w:sz w:val="36"/>
            <w:szCs w:val="36"/>
          </w:rPr>
          <w:t>Job Search Tool</w:t>
        </w:r>
        <w:bookmarkEnd w:id="3"/>
        <w:bookmarkEnd w:id="4"/>
        <w:bookmarkEnd w:id="5"/>
      </w:fldSimple>
    </w:p>
    <w:p w:rsidR="00733547" w:rsidRPr="002A403A" w:rsidRDefault="00D431B5" w:rsidP="002A403A">
      <w:pPr>
        <w:jc w:val="right"/>
        <w:rPr>
          <w:rFonts w:ascii="Arial" w:hAnsi="Arial" w:cs="Arial"/>
          <w:b/>
          <w:sz w:val="36"/>
          <w:szCs w:val="36"/>
        </w:rPr>
      </w:pPr>
      <w:bookmarkStart w:id="6" w:name="_Toc453795517"/>
      <w:bookmarkStart w:id="7" w:name="_Toc453864565"/>
      <w:bookmarkStart w:id="8" w:name="_Toc453865202"/>
      <w:r w:rsidRPr="002A403A">
        <w:rPr>
          <w:rFonts w:ascii="Arial" w:hAnsi="Arial" w:cs="Arial"/>
          <w:b/>
          <w:sz w:val="36"/>
          <w:szCs w:val="36"/>
        </w:rPr>
        <w:t>Revi</w:t>
      </w:r>
      <w:r w:rsidR="00733547" w:rsidRPr="002A403A">
        <w:rPr>
          <w:rFonts w:ascii="Arial" w:hAnsi="Arial" w:cs="Arial"/>
          <w:b/>
          <w:sz w:val="36"/>
          <w:szCs w:val="36"/>
        </w:rPr>
        <w:t xml:space="preserve">sion: </w:t>
      </w:r>
      <w:fldSimple w:instr=" DOCPROPERTY  Revision  \* MERGEFORMAT ">
        <w:r w:rsidR="00D14361" w:rsidRPr="002A403A">
          <w:rPr>
            <w:rFonts w:ascii="Arial" w:hAnsi="Arial" w:cs="Arial"/>
            <w:b/>
            <w:sz w:val="36"/>
            <w:szCs w:val="36"/>
          </w:rPr>
          <w:t>P1.0-3</w:t>
        </w:r>
        <w:bookmarkEnd w:id="6"/>
        <w:bookmarkEnd w:id="7"/>
        <w:bookmarkEnd w:id="8"/>
      </w:fldSimple>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2A403A" w:rsidRDefault="002A403A" w:rsidP="007F557B">
      <w:pPr>
        <w:pStyle w:val="BodyText"/>
      </w:pPr>
    </w:p>
    <w:p w:rsidR="002A403A" w:rsidRDefault="002A403A" w:rsidP="007F557B">
      <w:pPr>
        <w:pStyle w:val="BodyText"/>
      </w:pPr>
    </w:p>
    <w:p w:rsidR="002A403A" w:rsidRDefault="002A403A"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7F557B" w:rsidRDefault="007F557B" w:rsidP="007F557B">
      <w:pPr>
        <w:pStyle w:val="BodyText"/>
      </w:pPr>
    </w:p>
    <w:p w:rsidR="00DA18CF" w:rsidRDefault="00DE5694" w:rsidP="002A403A">
      <w:pPr>
        <w:rPr>
          <w:rFonts w:ascii="Arial" w:hAnsi="Arial" w:cs="Arial"/>
          <w:b/>
          <w:sz w:val="36"/>
          <w:szCs w:val="36"/>
        </w:rPr>
      </w:pPr>
      <w:bookmarkStart w:id="9" w:name="_Toc453795518"/>
      <w:bookmarkStart w:id="10" w:name="_Toc453864566"/>
      <w:bookmarkStart w:id="11" w:name="_Toc453865203"/>
      <w:r w:rsidRPr="002A403A">
        <w:rPr>
          <w:rFonts w:ascii="Arial" w:hAnsi="Arial" w:cs="Arial"/>
          <w:b/>
          <w:sz w:val="36"/>
          <w:szCs w:val="36"/>
        </w:rPr>
        <w:t>Revision h</w:t>
      </w:r>
      <w:r w:rsidR="00DA18CF" w:rsidRPr="002A403A">
        <w:rPr>
          <w:rFonts w:ascii="Arial" w:hAnsi="Arial" w:cs="Arial"/>
          <w:b/>
          <w:sz w:val="36"/>
          <w:szCs w:val="36"/>
        </w:rPr>
        <w:t>istory</w:t>
      </w:r>
      <w:bookmarkEnd w:id="9"/>
      <w:bookmarkEnd w:id="10"/>
      <w:bookmarkEnd w:id="11"/>
    </w:p>
    <w:p w:rsidR="00814A85" w:rsidRPr="002A403A" w:rsidRDefault="00814A85" w:rsidP="002A403A">
      <w:pPr>
        <w:rPr>
          <w:rFonts w:ascii="Arial" w:hAnsi="Arial" w:cs="Arial"/>
          <w:b/>
          <w:sz w:val="36"/>
          <w:szCs w:val="36"/>
        </w:rPr>
      </w:pPr>
    </w:p>
    <w:p w:rsidR="00814A85" w:rsidRPr="00087D56" w:rsidRDefault="00DA18CF" w:rsidP="008D5FE8">
      <w:r w:rsidRPr="00087D56">
        <w:t xml:space="preserve">Describe the changes made and the reason for the change between the </w:t>
      </w:r>
      <w:r w:rsidR="00600722">
        <w:t>revisions</w:t>
      </w:r>
      <w:r w:rsidRPr="00087D56">
        <w:t>.</w:t>
      </w: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93"/>
        <w:gridCol w:w="1701"/>
        <w:gridCol w:w="4110"/>
        <w:gridCol w:w="2268"/>
      </w:tblGrid>
      <w:tr w:rsidR="00DA18CF" w:rsidTr="00B01069">
        <w:tc>
          <w:tcPr>
            <w:tcW w:w="993" w:type="dxa"/>
            <w:shd w:val="clear" w:color="auto" w:fill="C0C0C0"/>
          </w:tcPr>
          <w:p w:rsidR="00DA18CF" w:rsidRPr="00104836" w:rsidRDefault="00DA18CF" w:rsidP="001230AF">
            <w:pPr>
              <w:rPr>
                <w:b/>
              </w:rPr>
            </w:pPr>
            <w:r w:rsidRPr="00104836">
              <w:rPr>
                <w:b/>
              </w:rPr>
              <w:t>Revision</w:t>
            </w:r>
          </w:p>
        </w:tc>
        <w:tc>
          <w:tcPr>
            <w:tcW w:w="1701" w:type="dxa"/>
            <w:shd w:val="clear" w:color="auto" w:fill="C0C0C0"/>
          </w:tcPr>
          <w:p w:rsidR="00DA18CF" w:rsidRPr="00104836" w:rsidRDefault="005B6B91" w:rsidP="001230AF">
            <w:pPr>
              <w:rPr>
                <w:b/>
              </w:rPr>
            </w:pPr>
            <w:r>
              <w:rPr>
                <w:b/>
              </w:rPr>
              <w:t>D</w:t>
            </w:r>
            <w:r w:rsidR="00481308">
              <w:rPr>
                <w:b/>
              </w:rPr>
              <w:t>ate</w:t>
            </w:r>
          </w:p>
        </w:tc>
        <w:tc>
          <w:tcPr>
            <w:tcW w:w="4110" w:type="dxa"/>
            <w:shd w:val="clear" w:color="auto" w:fill="C0C0C0"/>
          </w:tcPr>
          <w:p w:rsidR="00DA18CF" w:rsidRPr="00104836" w:rsidRDefault="00481308" w:rsidP="001230AF">
            <w:pPr>
              <w:rPr>
                <w:b/>
              </w:rPr>
            </w:pPr>
            <w:r>
              <w:rPr>
                <w:b/>
              </w:rPr>
              <w:t>Description of c</w:t>
            </w:r>
            <w:r w:rsidR="00DA18CF" w:rsidRPr="00104836">
              <w:rPr>
                <w:b/>
              </w:rPr>
              <w:t>hanges</w:t>
            </w:r>
          </w:p>
        </w:tc>
        <w:tc>
          <w:tcPr>
            <w:tcW w:w="2268" w:type="dxa"/>
            <w:shd w:val="clear" w:color="auto" w:fill="C0C0C0"/>
          </w:tcPr>
          <w:p w:rsidR="00DA18CF" w:rsidRPr="00104836" w:rsidRDefault="00DA18CF" w:rsidP="001230AF">
            <w:pPr>
              <w:rPr>
                <w:b/>
              </w:rPr>
            </w:pPr>
            <w:r w:rsidRPr="00104836">
              <w:rPr>
                <w:b/>
              </w:rPr>
              <w:t>Author</w:t>
            </w:r>
          </w:p>
        </w:tc>
      </w:tr>
      <w:tr w:rsidR="00DA18CF" w:rsidTr="00B01069">
        <w:tc>
          <w:tcPr>
            <w:tcW w:w="993" w:type="dxa"/>
          </w:tcPr>
          <w:p w:rsidR="00DA18CF" w:rsidRDefault="00901CA9" w:rsidP="001230AF">
            <w:r>
              <w:t>P1.0-1</w:t>
            </w:r>
          </w:p>
        </w:tc>
        <w:tc>
          <w:tcPr>
            <w:tcW w:w="1701" w:type="dxa"/>
          </w:tcPr>
          <w:p w:rsidR="00DA18CF" w:rsidRDefault="00D80FD6" w:rsidP="00671B7B">
            <w:r>
              <w:t>2016-05</w:t>
            </w:r>
            <w:r w:rsidR="006E45B9">
              <w:t>-</w:t>
            </w:r>
            <w:r>
              <w:t>31</w:t>
            </w:r>
          </w:p>
        </w:tc>
        <w:tc>
          <w:tcPr>
            <w:tcW w:w="4110" w:type="dxa"/>
          </w:tcPr>
          <w:p w:rsidR="00DA18CF" w:rsidRDefault="005D4E60" w:rsidP="00D80FD6">
            <w:r>
              <w:t>Created</w:t>
            </w:r>
            <w:r w:rsidR="00FC20A7">
              <w:t xml:space="preserve"> </w:t>
            </w:r>
            <w:r w:rsidR="00D80FD6">
              <w:t>draft version</w:t>
            </w:r>
          </w:p>
        </w:tc>
        <w:tc>
          <w:tcPr>
            <w:tcW w:w="2268" w:type="dxa"/>
          </w:tcPr>
          <w:p w:rsidR="00DA18CF" w:rsidRDefault="00D80FD6" w:rsidP="001230AF">
            <w:r>
              <w:t>Hariharan</w:t>
            </w:r>
          </w:p>
        </w:tc>
      </w:tr>
      <w:tr w:rsidR="00671B7B" w:rsidTr="00B01069">
        <w:tc>
          <w:tcPr>
            <w:tcW w:w="993" w:type="dxa"/>
          </w:tcPr>
          <w:p w:rsidR="00671B7B" w:rsidRDefault="008E3A3D" w:rsidP="001230AF">
            <w:r>
              <w:t>P1.0-2</w:t>
            </w:r>
          </w:p>
        </w:tc>
        <w:tc>
          <w:tcPr>
            <w:tcW w:w="1701" w:type="dxa"/>
          </w:tcPr>
          <w:p w:rsidR="00671B7B" w:rsidRDefault="008E3A3D" w:rsidP="00A4644F">
            <w:r>
              <w:t>2016-06-</w:t>
            </w:r>
            <w:r w:rsidR="00A4644F">
              <w:t>09</w:t>
            </w:r>
          </w:p>
        </w:tc>
        <w:tc>
          <w:tcPr>
            <w:tcW w:w="4110" w:type="dxa"/>
          </w:tcPr>
          <w:p w:rsidR="00671B7B" w:rsidRDefault="008E3A3D" w:rsidP="003E7504">
            <w:r>
              <w:t xml:space="preserve">Refined after the meeting with </w:t>
            </w:r>
            <w:r w:rsidR="003E7504">
              <w:t xml:space="preserve">Solution owner Tim &amp; other </w:t>
            </w:r>
            <w:r>
              <w:t>stake holders</w:t>
            </w:r>
          </w:p>
        </w:tc>
        <w:tc>
          <w:tcPr>
            <w:tcW w:w="2268" w:type="dxa"/>
          </w:tcPr>
          <w:p w:rsidR="00671B7B" w:rsidRDefault="008E3A3D" w:rsidP="007D3016">
            <w:r>
              <w:t>Hariharan</w:t>
            </w:r>
          </w:p>
        </w:tc>
      </w:tr>
      <w:tr w:rsidR="005A5C27" w:rsidTr="00B01069">
        <w:tc>
          <w:tcPr>
            <w:tcW w:w="993" w:type="dxa"/>
          </w:tcPr>
          <w:p w:rsidR="005A5C27" w:rsidRDefault="00814A85" w:rsidP="005A5C27">
            <w:r>
              <w:t>P1.0-3</w:t>
            </w:r>
          </w:p>
        </w:tc>
        <w:tc>
          <w:tcPr>
            <w:tcW w:w="1701" w:type="dxa"/>
          </w:tcPr>
          <w:p w:rsidR="005A5C27" w:rsidRDefault="00814A85" w:rsidP="005A5C27">
            <w:r>
              <w:t>2016-06-20</w:t>
            </w:r>
          </w:p>
        </w:tc>
        <w:tc>
          <w:tcPr>
            <w:tcW w:w="4110" w:type="dxa"/>
          </w:tcPr>
          <w:p w:rsidR="005A5C27" w:rsidRDefault="00814A85" w:rsidP="00B01069">
            <w:r>
              <w:t xml:space="preserve">Updated the NFR </w:t>
            </w:r>
            <w:r w:rsidR="008064FC">
              <w:t>requirements</w:t>
            </w:r>
          </w:p>
        </w:tc>
        <w:tc>
          <w:tcPr>
            <w:tcW w:w="2268" w:type="dxa"/>
          </w:tcPr>
          <w:p w:rsidR="005A5C27" w:rsidRDefault="00814A85" w:rsidP="007D3016">
            <w:r>
              <w:t>Hariharan</w:t>
            </w:r>
          </w:p>
        </w:tc>
      </w:tr>
      <w:tr w:rsidR="005D1846" w:rsidTr="00B01069">
        <w:tc>
          <w:tcPr>
            <w:tcW w:w="993" w:type="dxa"/>
          </w:tcPr>
          <w:p w:rsidR="005D1846" w:rsidRDefault="005D1846" w:rsidP="005D1846">
            <w:r>
              <w:t>P1.0-4</w:t>
            </w:r>
          </w:p>
        </w:tc>
        <w:tc>
          <w:tcPr>
            <w:tcW w:w="1701" w:type="dxa"/>
          </w:tcPr>
          <w:p w:rsidR="005D1846" w:rsidRDefault="005D1846" w:rsidP="005D1846">
            <w:r>
              <w:t>2016-06-22</w:t>
            </w:r>
          </w:p>
        </w:tc>
        <w:tc>
          <w:tcPr>
            <w:tcW w:w="4110" w:type="dxa"/>
          </w:tcPr>
          <w:p w:rsidR="005D1846" w:rsidRDefault="005D1846" w:rsidP="005D1846">
            <w:r>
              <w:t>Incorporated some of the review comments from Rahul.</w:t>
            </w:r>
          </w:p>
        </w:tc>
        <w:tc>
          <w:tcPr>
            <w:tcW w:w="2268" w:type="dxa"/>
          </w:tcPr>
          <w:p w:rsidR="005D1846" w:rsidRDefault="005D1846" w:rsidP="005D1846">
            <w:proofErr w:type="spellStart"/>
            <w:r>
              <w:t>Hariharan</w:t>
            </w:r>
            <w:proofErr w:type="spellEnd"/>
          </w:p>
        </w:tc>
      </w:tr>
      <w:tr w:rsidR="005D1846" w:rsidTr="00B01069">
        <w:tc>
          <w:tcPr>
            <w:tcW w:w="993" w:type="dxa"/>
          </w:tcPr>
          <w:p w:rsidR="005D1846" w:rsidRDefault="005D1846" w:rsidP="001230AF"/>
        </w:tc>
        <w:tc>
          <w:tcPr>
            <w:tcW w:w="1701" w:type="dxa"/>
          </w:tcPr>
          <w:p w:rsidR="005D1846" w:rsidRDefault="005D1846" w:rsidP="001230AF"/>
        </w:tc>
        <w:tc>
          <w:tcPr>
            <w:tcW w:w="4110" w:type="dxa"/>
          </w:tcPr>
          <w:p w:rsidR="005D1846" w:rsidRDefault="005D1846" w:rsidP="001230AF"/>
        </w:tc>
        <w:tc>
          <w:tcPr>
            <w:tcW w:w="2268" w:type="dxa"/>
          </w:tcPr>
          <w:p w:rsidR="005D1846" w:rsidRDefault="005D1846" w:rsidP="001230AF"/>
        </w:tc>
      </w:tr>
    </w:tbl>
    <w:p w:rsidR="00DC659B" w:rsidRDefault="00DC659B" w:rsidP="00DC659B"/>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127"/>
        <w:gridCol w:w="6945"/>
      </w:tblGrid>
      <w:tr w:rsidR="00DC659B">
        <w:tc>
          <w:tcPr>
            <w:tcW w:w="2127" w:type="dxa"/>
            <w:shd w:val="clear" w:color="auto" w:fill="C0C0C0"/>
          </w:tcPr>
          <w:p w:rsidR="00DC659B" w:rsidRPr="00104836" w:rsidRDefault="00050C6C" w:rsidP="001230AF">
            <w:pPr>
              <w:rPr>
                <w:b/>
              </w:rPr>
            </w:pPr>
            <w:r>
              <w:rPr>
                <w:b/>
              </w:rPr>
              <w:t>Reviewed</w:t>
            </w:r>
            <w:r w:rsidR="00DC659B" w:rsidRPr="00104836">
              <w:rPr>
                <w:b/>
              </w:rPr>
              <w:t>/Approved</w:t>
            </w:r>
          </w:p>
        </w:tc>
        <w:tc>
          <w:tcPr>
            <w:tcW w:w="6945" w:type="dxa"/>
            <w:shd w:val="clear" w:color="auto" w:fill="C0C0C0"/>
          </w:tcPr>
          <w:p w:rsidR="00DC659B" w:rsidRPr="00104836" w:rsidRDefault="00DC659B" w:rsidP="001230AF">
            <w:pPr>
              <w:rPr>
                <w:b/>
              </w:rPr>
            </w:pPr>
            <w:r w:rsidRPr="00104836">
              <w:rPr>
                <w:b/>
              </w:rPr>
              <w:t>Name</w:t>
            </w:r>
          </w:p>
        </w:tc>
      </w:tr>
      <w:tr w:rsidR="00DC659B">
        <w:tc>
          <w:tcPr>
            <w:tcW w:w="2127" w:type="dxa"/>
          </w:tcPr>
          <w:p w:rsidR="00DC659B" w:rsidRDefault="00DC659B" w:rsidP="001230AF">
            <w:pPr>
              <w:pStyle w:val="Header"/>
            </w:pPr>
            <w:r>
              <w:t> Yes/No</w:t>
            </w:r>
          </w:p>
        </w:tc>
        <w:tc>
          <w:tcPr>
            <w:tcW w:w="6945" w:type="dxa"/>
          </w:tcPr>
          <w:p w:rsidR="00DC659B" w:rsidRDefault="00DC659B" w:rsidP="001230AF">
            <w:pPr>
              <w:pStyle w:val="Header"/>
            </w:pPr>
          </w:p>
        </w:tc>
      </w:tr>
    </w:tbl>
    <w:p w:rsidR="00DA18CF" w:rsidRDefault="00DA18CF" w:rsidP="001428AF"/>
    <w:p w:rsidR="00733547" w:rsidRDefault="00733547" w:rsidP="00DC3248">
      <w:pPr>
        <w:pStyle w:val="Heading5"/>
      </w:pPr>
    </w:p>
    <w:p w:rsidR="00DC3248" w:rsidRDefault="00DC3248" w:rsidP="00DC3248">
      <w:pPr>
        <w:pStyle w:val="BodyText"/>
      </w:pPr>
    </w:p>
    <w:p w:rsidR="00DC3248" w:rsidRDefault="00DC3248" w:rsidP="00DC3248">
      <w:pPr>
        <w:pStyle w:val="BodyText"/>
      </w:pPr>
    </w:p>
    <w:p w:rsidR="00DC3248" w:rsidRDefault="00DC3248" w:rsidP="00DC3248">
      <w:pPr>
        <w:pStyle w:val="BodyText"/>
      </w:pPr>
    </w:p>
    <w:p w:rsidR="00DC3248" w:rsidRPr="00DC3248" w:rsidRDefault="00DC3248" w:rsidP="00DC3248">
      <w:pPr>
        <w:pStyle w:val="BodyText"/>
      </w:pPr>
    </w:p>
    <w:p w:rsidR="00DC3248" w:rsidRDefault="00DC3248" w:rsidP="00DC3248">
      <w:pPr>
        <w:pStyle w:val="BodyText"/>
      </w:pPr>
    </w:p>
    <w:p w:rsidR="00DC3248" w:rsidRDefault="00DC3248" w:rsidP="00DC3248">
      <w:pPr>
        <w:pStyle w:val="BodyText"/>
      </w:pPr>
    </w:p>
    <w:p w:rsidR="00DC3248" w:rsidRDefault="00DC3248" w:rsidP="00DC3248">
      <w:pPr>
        <w:pStyle w:val="BodyText"/>
      </w:pPr>
    </w:p>
    <w:p w:rsidR="00DC3248" w:rsidRDefault="00DC3248" w:rsidP="00DC3248">
      <w:pPr>
        <w:pStyle w:val="BodyText"/>
      </w:pPr>
    </w:p>
    <w:p w:rsidR="00DC3248" w:rsidRDefault="00DC3248" w:rsidP="00DC3248">
      <w:pPr>
        <w:pStyle w:val="BodyText"/>
      </w:pPr>
    </w:p>
    <w:p w:rsidR="00DC3248" w:rsidRDefault="00DC3248" w:rsidP="00DC3248">
      <w:pPr>
        <w:pStyle w:val="BodyText"/>
      </w:pPr>
    </w:p>
    <w:p w:rsidR="00DC3248" w:rsidRDefault="00DC3248"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p w:rsidR="007F557B" w:rsidRDefault="007F557B" w:rsidP="00DC3248">
      <w:pPr>
        <w:pStyle w:val="BodyText"/>
      </w:pPr>
    </w:p>
    <w:sdt>
      <w:sdtPr>
        <w:rPr>
          <w:rFonts w:ascii="Times New Roman" w:eastAsia="Times New Roman" w:hAnsi="Times New Roman" w:cs="Times New Roman"/>
          <w:b w:val="0"/>
          <w:bCs w:val="0"/>
          <w:color w:val="auto"/>
          <w:sz w:val="20"/>
          <w:szCs w:val="20"/>
          <w:lang w:val="en-GB"/>
        </w:rPr>
        <w:id w:val="702950007"/>
        <w:docPartObj>
          <w:docPartGallery w:val="Table of Contents"/>
          <w:docPartUnique/>
        </w:docPartObj>
      </w:sdtPr>
      <w:sdtContent>
        <w:p w:rsidR="007F557B" w:rsidRDefault="007F557B">
          <w:pPr>
            <w:pStyle w:val="TOCHeading"/>
          </w:pPr>
          <w:r>
            <w:t xml:space="preserve">                                                  Table of Contents</w:t>
          </w:r>
        </w:p>
        <w:p w:rsidR="00754D41" w:rsidRDefault="00F06F86">
          <w:pPr>
            <w:pStyle w:val="TOC1"/>
            <w:rPr>
              <w:rFonts w:asciiTheme="minorHAnsi" w:eastAsiaTheme="minorEastAsia" w:hAnsiTheme="minorHAnsi" w:cstheme="minorBidi"/>
              <w:b w:val="0"/>
              <w:caps w:val="0"/>
              <w:color w:val="auto"/>
              <w:szCs w:val="22"/>
              <w:lang w:val="en-US"/>
            </w:rPr>
          </w:pPr>
          <w:r w:rsidRPr="00F06F86">
            <w:fldChar w:fldCharType="begin"/>
          </w:r>
          <w:r w:rsidR="007F557B">
            <w:instrText xml:space="preserve"> TOC \o "1-3" \h \z \u </w:instrText>
          </w:r>
          <w:r w:rsidRPr="00F06F86">
            <w:fldChar w:fldCharType="separate"/>
          </w:r>
          <w:hyperlink w:anchor="_Toc454356416" w:history="1">
            <w:r w:rsidR="00754D41" w:rsidRPr="00B834EA">
              <w:rPr>
                <w:rStyle w:val="Hyperlink"/>
              </w:rPr>
              <w:t>1</w:t>
            </w:r>
            <w:r w:rsidR="00754D41">
              <w:rPr>
                <w:rFonts w:asciiTheme="minorHAnsi" w:eastAsiaTheme="minorEastAsia" w:hAnsiTheme="minorHAnsi" w:cstheme="minorBidi"/>
                <w:b w:val="0"/>
                <w:caps w:val="0"/>
                <w:color w:val="auto"/>
                <w:szCs w:val="22"/>
                <w:lang w:val="en-US"/>
              </w:rPr>
              <w:tab/>
            </w:r>
            <w:r w:rsidR="00754D41" w:rsidRPr="00B834EA">
              <w:rPr>
                <w:rStyle w:val="Hyperlink"/>
              </w:rPr>
              <w:t>Introduction</w:t>
            </w:r>
            <w:r w:rsidR="00754D41">
              <w:rPr>
                <w:webHidden/>
              </w:rPr>
              <w:tab/>
            </w:r>
            <w:r w:rsidR="00754D41">
              <w:rPr>
                <w:webHidden/>
              </w:rPr>
              <w:fldChar w:fldCharType="begin"/>
            </w:r>
            <w:r w:rsidR="00754D41">
              <w:rPr>
                <w:webHidden/>
              </w:rPr>
              <w:instrText xml:space="preserve"> PAGEREF _Toc454356416 \h </w:instrText>
            </w:r>
            <w:r w:rsidR="00754D41">
              <w:rPr>
                <w:webHidden/>
              </w:rPr>
            </w:r>
            <w:r w:rsidR="00754D41">
              <w:rPr>
                <w:webHidden/>
              </w:rPr>
              <w:fldChar w:fldCharType="separate"/>
            </w:r>
            <w:r w:rsidR="00754D41">
              <w:rPr>
                <w:webHidden/>
              </w:rPr>
              <w:t>4</w:t>
            </w:r>
            <w:r w:rsidR="00754D41">
              <w:rPr>
                <w:webHidden/>
              </w:rPr>
              <w:fldChar w:fldCharType="end"/>
            </w:r>
          </w:hyperlink>
        </w:p>
        <w:p w:rsidR="00754D41" w:rsidRDefault="00754D41">
          <w:pPr>
            <w:pStyle w:val="TOC1"/>
            <w:rPr>
              <w:rFonts w:asciiTheme="minorHAnsi" w:eastAsiaTheme="minorEastAsia" w:hAnsiTheme="minorHAnsi" w:cstheme="minorBidi"/>
              <w:b w:val="0"/>
              <w:caps w:val="0"/>
              <w:color w:val="auto"/>
              <w:szCs w:val="22"/>
              <w:lang w:val="en-US"/>
            </w:rPr>
          </w:pPr>
          <w:hyperlink w:anchor="_Toc454356417" w:history="1">
            <w:r w:rsidRPr="00B834EA">
              <w:rPr>
                <w:rStyle w:val="Hyperlink"/>
              </w:rPr>
              <w:t>2</w:t>
            </w:r>
            <w:r>
              <w:rPr>
                <w:rFonts w:asciiTheme="minorHAnsi" w:eastAsiaTheme="minorEastAsia" w:hAnsiTheme="minorHAnsi" w:cstheme="minorBidi"/>
                <w:b w:val="0"/>
                <w:caps w:val="0"/>
                <w:color w:val="auto"/>
                <w:szCs w:val="22"/>
                <w:lang w:val="en-US"/>
              </w:rPr>
              <w:tab/>
            </w:r>
            <w:r w:rsidRPr="00B834EA">
              <w:rPr>
                <w:rStyle w:val="Hyperlink"/>
              </w:rPr>
              <w:t>Business current state / Solution</w:t>
            </w:r>
            <w:r>
              <w:rPr>
                <w:webHidden/>
              </w:rPr>
              <w:tab/>
            </w:r>
            <w:r>
              <w:rPr>
                <w:webHidden/>
              </w:rPr>
              <w:fldChar w:fldCharType="begin"/>
            </w:r>
            <w:r>
              <w:rPr>
                <w:webHidden/>
              </w:rPr>
              <w:instrText xml:space="preserve"> PAGEREF _Toc454356417 \h </w:instrText>
            </w:r>
            <w:r>
              <w:rPr>
                <w:webHidden/>
              </w:rPr>
            </w:r>
            <w:r>
              <w:rPr>
                <w:webHidden/>
              </w:rPr>
              <w:fldChar w:fldCharType="separate"/>
            </w:r>
            <w:r>
              <w:rPr>
                <w:webHidden/>
              </w:rPr>
              <w:t>5</w:t>
            </w:r>
            <w:r>
              <w:rPr>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18" w:history="1">
            <w:r w:rsidRPr="00B834EA">
              <w:rPr>
                <w:rStyle w:val="Hyperlink"/>
                <w:noProof/>
              </w:rPr>
              <w:t>2.1</w:t>
            </w:r>
            <w:r>
              <w:rPr>
                <w:rFonts w:asciiTheme="minorHAnsi" w:eastAsiaTheme="minorEastAsia" w:hAnsiTheme="minorHAnsi" w:cstheme="minorBidi"/>
                <w:noProof/>
                <w:sz w:val="22"/>
                <w:szCs w:val="22"/>
                <w:lang w:val="en-US"/>
              </w:rPr>
              <w:tab/>
            </w:r>
            <w:r w:rsidRPr="00B834EA">
              <w:rPr>
                <w:rStyle w:val="Hyperlink"/>
                <w:noProof/>
              </w:rPr>
              <w:t>Capability description</w:t>
            </w:r>
            <w:r>
              <w:rPr>
                <w:noProof/>
                <w:webHidden/>
              </w:rPr>
              <w:tab/>
            </w:r>
            <w:r>
              <w:rPr>
                <w:noProof/>
                <w:webHidden/>
              </w:rPr>
              <w:fldChar w:fldCharType="begin"/>
            </w:r>
            <w:r>
              <w:rPr>
                <w:noProof/>
                <w:webHidden/>
              </w:rPr>
              <w:instrText xml:space="preserve"> PAGEREF _Toc454356418 \h </w:instrText>
            </w:r>
            <w:r>
              <w:rPr>
                <w:noProof/>
                <w:webHidden/>
              </w:rPr>
            </w:r>
            <w:r>
              <w:rPr>
                <w:noProof/>
                <w:webHidden/>
              </w:rPr>
              <w:fldChar w:fldCharType="separate"/>
            </w:r>
            <w:r>
              <w:rPr>
                <w:noProof/>
                <w:webHidden/>
              </w:rPr>
              <w:t>5</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19" w:history="1">
            <w:r w:rsidRPr="00B834EA">
              <w:rPr>
                <w:rStyle w:val="Hyperlink"/>
                <w:noProof/>
              </w:rPr>
              <w:t>2.2</w:t>
            </w:r>
            <w:r>
              <w:rPr>
                <w:rFonts w:asciiTheme="minorHAnsi" w:eastAsiaTheme="minorEastAsia" w:hAnsiTheme="minorHAnsi" w:cstheme="minorBidi"/>
                <w:noProof/>
                <w:sz w:val="22"/>
                <w:szCs w:val="22"/>
                <w:lang w:val="en-US"/>
              </w:rPr>
              <w:tab/>
            </w:r>
            <w:r w:rsidRPr="00B834EA">
              <w:rPr>
                <w:rStyle w:val="Hyperlink"/>
                <w:noProof/>
              </w:rPr>
              <w:t>Feature description</w:t>
            </w:r>
            <w:r>
              <w:rPr>
                <w:noProof/>
                <w:webHidden/>
              </w:rPr>
              <w:tab/>
            </w:r>
            <w:r>
              <w:rPr>
                <w:noProof/>
                <w:webHidden/>
              </w:rPr>
              <w:fldChar w:fldCharType="begin"/>
            </w:r>
            <w:r>
              <w:rPr>
                <w:noProof/>
                <w:webHidden/>
              </w:rPr>
              <w:instrText xml:space="preserve"> PAGEREF _Toc454356419 \h </w:instrText>
            </w:r>
            <w:r>
              <w:rPr>
                <w:noProof/>
                <w:webHidden/>
              </w:rPr>
            </w:r>
            <w:r>
              <w:rPr>
                <w:noProof/>
                <w:webHidden/>
              </w:rPr>
              <w:fldChar w:fldCharType="separate"/>
            </w:r>
            <w:r>
              <w:rPr>
                <w:noProof/>
                <w:webHidden/>
              </w:rPr>
              <w:t>6</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20" w:history="1">
            <w:r w:rsidRPr="00B834EA">
              <w:rPr>
                <w:rStyle w:val="Hyperlink"/>
                <w:noProof/>
              </w:rPr>
              <w:t>2.3</w:t>
            </w:r>
            <w:r>
              <w:rPr>
                <w:rFonts w:asciiTheme="minorHAnsi" w:eastAsiaTheme="minorEastAsia" w:hAnsiTheme="minorHAnsi" w:cstheme="minorBidi"/>
                <w:noProof/>
                <w:sz w:val="22"/>
                <w:szCs w:val="22"/>
                <w:lang w:val="en-US"/>
              </w:rPr>
              <w:tab/>
            </w:r>
            <w:r w:rsidRPr="00B834EA">
              <w:rPr>
                <w:rStyle w:val="Hyperlink"/>
                <w:noProof/>
              </w:rPr>
              <w:t>References</w:t>
            </w:r>
            <w:r>
              <w:rPr>
                <w:noProof/>
                <w:webHidden/>
              </w:rPr>
              <w:tab/>
            </w:r>
            <w:r>
              <w:rPr>
                <w:noProof/>
                <w:webHidden/>
              </w:rPr>
              <w:fldChar w:fldCharType="begin"/>
            </w:r>
            <w:r>
              <w:rPr>
                <w:noProof/>
                <w:webHidden/>
              </w:rPr>
              <w:instrText xml:space="preserve"> PAGEREF _Toc454356420 \h </w:instrText>
            </w:r>
            <w:r>
              <w:rPr>
                <w:noProof/>
                <w:webHidden/>
              </w:rPr>
            </w:r>
            <w:r>
              <w:rPr>
                <w:noProof/>
                <w:webHidden/>
              </w:rPr>
              <w:fldChar w:fldCharType="separate"/>
            </w:r>
            <w:r>
              <w:rPr>
                <w:noProof/>
                <w:webHidden/>
              </w:rPr>
              <w:t>7</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21" w:history="1">
            <w:r w:rsidRPr="00B834EA">
              <w:rPr>
                <w:rStyle w:val="Hyperlink"/>
                <w:noProof/>
              </w:rPr>
              <w:t>2.4</w:t>
            </w:r>
            <w:r>
              <w:rPr>
                <w:rFonts w:asciiTheme="minorHAnsi" w:eastAsiaTheme="minorEastAsia" w:hAnsiTheme="minorHAnsi" w:cstheme="minorBidi"/>
                <w:noProof/>
                <w:sz w:val="22"/>
                <w:szCs w:val="22"/>
                <w:lang w:val="en-US"/>
              </w:rPr>
              <w:tab/>
            </w:r>
            <w:r w:rsidRPr="00B834EA">
              <w:rPr>
                <w:rStyle w:val="Hyperlink"/>
                <w:noProof/>
              </w:rPr>
              <w:t>Open Issues</w:t>
            </w:r>
            <w:r>
              <w:rPr>
                <w:noProof/>
                <w:webHidden/>
              </w:rPr>
              <w:tab/>
            </w:r>
            <w:r>
              <w:rPr>
                <w:noProof/>
                <w:webHidden/>
              </w:rPr>
              <w:fldChar w:fldCharType="begin"/>
            </w:r>
            <w:r>
              <w:rPr>
                <w:noProof/>
                <w:webHidden/>
              </w:rPr>
              <w:instrText xml:space="preserve"> PAGEREF _Toc454356421 \h </w:instrText>
            </w:r>
            <w:r>
              <w:rPr>
                <w:noProof/>
                <w:webHidden/>
              </w:rPr>
            </w:r>
            <w:r>
              <w:rPr>
                <w:noProof/>
                <w:webHidden/>
              </w:rPr>
              <w:fldChar w:fldCharType="separate"/>
            </w:r>
            <w:r>
              <w:rPr>
                <w:noProof/>
                <w:webHidden/>
              </w:rPr>
              <w:t>8</w:t>
            </w:r>
            <w:r>
              <w:rPr>
                <w:noProof/>
                <w:webHidden/>
              </w:rPr>
              <w:fldChar w:fldCharType="end"/>
            </w:r>
          </w:hyperlink>
        </w:p>
        <w:p w:rsidR="00754D41" w:rsidRDefault="00754D41">
          <w:pPr>
            <w:pStyle w:val="TOC3"/>
            <w:tabs>
              <w:tab w:val="left" w:pos="1200"/>
              <w:tab w:val="right" w:leader="dot" w:pos="8948"/>
            </w:tabs>
            <w:rPr>
              <w:rFonts w:asciiTheme="minorHAnsi" w:eastAsiaTheme="minorEastAsia" w:hAnsiTheme="minorHAnsi" w:cstheme="minorBidi"/>
              <w:noProof/>
              <w:sz w:val="22"/>
              <w:szCs w:val="22"/>
              <w:lang w:val="en-US"/>
            </w:rPr>
          </w:pPr>
          <w:hyperlink w:anchor="_Toc454356422" w:history="1">
            <w:r w:rsidRPr="00B834EA">
              <w:rPr>
                <w:rStyle w:val="Hyperlink"/>
                <w:noProof/>
              </w:rPr>
              <w:t>2.4.1</w:t>
            </w:r>
            <w:r>
              <w:rPr>
                <w:rFonts w:asciiTheme="minorHAnsi" w:eastAsiaTheme="minorEastAsia" w:hAnsiTheme="minorHAnsi" w:cstheme="minorBidi"/>
                <w:noProof/>
                <w:sz w:val="22"/>
                <w:szCs w:val="22"/>
                <w:lang w:val="en-US"/>
              </w:rPr>
              <w:tab/>
            </w:r>
            <w:r w:rsidRPr="00B834EA">
              <w:rPr>
                <w:rStyle w:val="Hyperlink"/>
                <w:noProof/>
              </w:rPr>
              <w:t>Response Time</w:t>
            </w:r>
            <w:r>
              <w:rPr>
                <w:noProof/>
                <w:webHidden/>
              </w:rPr>
              <w:tab/>
            </w:r>
            <w:r>
              <w:rPr>
                <w:noProof/>
                <w:webHidden/>
              </w:rPr>
              <w:fldChar w:fldCharType="begin"/>
            </w:r>
            <w:r>
              <w:rPr>
                <w:noProof/>
                <w:webHidden/>
              </w:rPr>
              <w:instrText xml:space="preserve"> PAGEREF _Toc454356422 \h </w:instrText>
            </w:r>
            <w:r>
              <w:rPr>
                <w:noProof/>
                <w:webHidden/>
              </w:rPr>
            </w:r>
            <w:r>
              <w:rPr>
                <w:noProof/>
                <w:webHidden/>
              </w:rPr>
              <w:fldChar w:fldCharType="separate"/>
            </w:r>
            <w:r>
              <w:rPr>
                <w:noProof/>
                <w:webHidden/>
              </w:rPr>
              <w:t>8</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23" w:history="1">
            <w:r w:rsidRPr="00B834EA">
              <w:rPr>
                <w:rStyle w:val="Hyperlink"/>
                <w:noProof/>
              </w:rPr>
              <w:t>2.5</w:t>
            </w:r>
            <w:r>
              <w:rPr>
                <w:rFonts w:asciiTheme="minorHAnsi" w:eastAsiaTheme="minorEastAsia" w:hAnsiTheme="minorHAnsi" w:cstheme="minorBidi"/>
                <w:noProof/>
                <w:sz w:val="22"/>
                <w:szCs w:val="22"/>
                <w:lang w:val="en-US"/>
              </w:rPr>
              <w:tab/>
            </w:r>
            <w:r w:rsidRPr="00B834EA">
              <w:rPr>
                <w:rStyle w:val="Hyperlink"/>
                <w:noProof/>
              </w:rPr>
              <w:t>Tech Stack</w:t>
            </w:r>
            <w:r>
              <w:rPr>
                <w:noProof/>
                <w:webHidden/>
              </w:rPr>
              <w:tab/>
            </w:r>
            <w:r>
              <w:rPr>
                <w:noProof/>
                <w:webHidden/>
              </w:rPr>
              <w:fldChar w:fldCharType="begin"/>
            </w:r>
            <w:r>
              <w:rPr>
                <w:noProof/>
                <w:webHidden/>
              </w:rPr>
              <w:instrText xml:space="preserve"> PAGEREF _Toc454356423 \h </w:instrText>
            </w:r>
            <w:r>
              <w:rPr>
                <w:noProof/>
                <w:webHidden/>
              </w:rPr>
            </w:r>
            <w:r>
              <w:rPr>
                <w:noProof/>
                <w:webHidden/>
              </w:rPr>
              <w:fldChar w:fldCharType="separate"/>
            </w:r>
            <w:r>
              <w:rPr>
                <w:noProof/>
                <w:webHidden/>
              </w:rPr>
              <w:t>8</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24" w:history="1">
            <w:r w:rsidRPr="00B834EA">
              <w:rPr>
                <w:rStyle w:val="Hyperlink"/>
                <w:noProof/>
              </w:rPr>
              <w:t>2.6</w:t>
            </w:r>
            <w:r>
              <w:rPr>
                <w:rFonts w:asciiTheme="minorHAnsi" w:eastAsiaTheme="minorEastAsia" w:hAnsiTheme="minorHAnsi" w:cstheme="minorBidi"/>
                <w:noProof/>
                <w:sz w:val="22"/>
                <w:szCs w:val="22"/>
                <w:lang w:val="en-US"/>
              </w:rPr>
              <w:tab/>
            </w:r>
            <w:r w:rsidRPr="00B834EA">
              <w:rPr>
                <w:rStyle w:val="Hyperlink"/>
                <w:noProof/>
              </w:rPr>
              <w:t>Landing to Microsite:</w:t>
            </w:r>
            <w:r>
              <w:rPr>
                <w:noProof/>
                <w:webHidden/>
              </w:rPr>
              <w:tab/>
            </w:r>
            <w:r>
              <w:rPr>
                <w:noProof/>
                <w:webHidden/>
              </w:rPr>
              <w:fldChar w:fldCharType="begin"/>
            </w:r>
            <w:r>
              <w:rPr>
                <w:noProof/>
                <w:webHidden/>
              </w:rPr>
              <w:instrText xml:space="preserve"> PAGEREF _Toc454356424 \h </w:instrText>
            </w:r>
            <w:r>
              <w:rPr>
                <w:noProof/>
                <w:webHidden/>
              </w:rPr>
            </w:r>
            <w:r>
              <w:rPr>
                <w:noProof/>
                <w:webHidden/>
              </w:rPr>
              <w:fldChar w:fldCharType="separate"/>
            </w:r>
            <w:r>
              <w:rPr>
                <w:noProof/>
                <w:webHidden/>
              </w:rPr>
              <w:t>8</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25" w:history="1">
            <w:r w:rsidRPr="00B834EA">
              <w:rPr>
                <w:rStyle w:val="Hyperlink"/>
                <w:noProof/>
              </w:rPr>
              <w:t>2.7</w:t>
            </w:r>
            <w:r>
              <w:rPr>
                <w:rFonts w:asciiTheme="minorHAnsi" w:eastAsiaTheme="minorEastAsia" w:hAnsiTheme="minorHAnsi" w:cstheme="minorBidi"/>
                <w:noProof/>
                <w:sz w:val="22"/>
                <w:szCs w:val="22"/>
                <w:lang w:val="en-US"/>
              </w:rPr>
              <w:tab/>
            </w:r>
            <w:r w:rsidRPr="00B834EA">
              <w:rPr>
                <w:rStyle w:val="Hyperlink"/>
                <w:noProof/>
              </w:rPr>
              <w:t>Content management Tools for Multilingual data</w:t>
            </w:r>
            <w:r>
              <w:rPr>
                <w:noProof/>
                <w:webHidden/>
              </w:rPr>
              <w:tab/>
            </w:r>
            <w:r>
              <w:rPr>
                <w:noProof/>
                <w:webHidden/>
              </w:rPr>
              <w:fldChar w:fldCharType="begin"/>
            </w:r>
            <w:r>
              <w:rPr>
                <w:noProof/>
                <w:webHidden/>
              </w:rPr>
              <w:instrText xml:space="preserve"> PAGEREF _Toc454356425 \h </w:instrText>
            </w:r>
            <w:r>
              <w:rPr>
                <w:noProof/>
                <w:webHidden/>
              </w:rPr>
            </w:r>
            <w:r>
              <w:rPr>
                <w:noProof/>
                <w:webHidden/>
              </w:rPr>
              <w:fldChar w:fldCharType="separate"/>
            </w:r>
            <w:r>
              <w:rPr>
                <w:noProof/>
                <w:webHidden/>
              </w:rPr>
              <w:t>9</w:t>
            </w:r>
            <w:r>
              <w:rPr>
                <w:noProof/>
                <w:webHidden/>
              </w:rPr>
              <w:fldChar w:fldCharType="end"/>
            </w:r>
          </w:hyperlink>
        </w:p>
        <w:p w:rsidR="00754D41" w:rsidRDefault="00754D41">
          <w:pPr>
            <w:pStyle w:val="TOC1"/>
            <w:rPr>
              <w:rFonts w:asciiTheme="minorHAnsi" w:eastAsiaTheme="minorEastAsia" w:hAnsiTheme="minorHAnsi" w:cstheme="minorBidi"/>
              <w:b w:val="0"/>
              <w:caps w:val="0"/>
              <w:color w:val="auto"/>
              <w:szCs w:val="22"/>
              <w:lang w:val="en-US"/>
            </w:rPr>
          </w:pPr>
          <w:hyperlink w:anchor="_Toc454356426" w:history="1">
            <w:r w:rsidRPr="00B834EA">
              <w:rPr>
                <w:rStyle w:val="Hyperlink"/>
              </w:rPr>
              <w:t>3</w:t>
            </w:r>
            <w:r>
              <w:rPr>
                <w:rFonts w:asciiTheme="minorHAnsi" w:eastAsiaTheme="minorEastAsia" w:hAnsiTheme="minorHAnsi" w:cstheme="minorBidi"/>
                <w:b w:val="0"/>
                <w:caps w:val="0"/>
                <w:color w:val="auto"/>
                <w:szCs w:val="22"/>
                <w:lang w:val="en-US"/>
              </w:rPr>
              <w:tab/>
            </w:r>
            <w:r w:rsidRPr="00B834EA">
              <w:rPr>
                <w:rStyle w:val="Hyperlink"/>
              </w:rPr>
              <w:t>Solution Outline</w:t>
            </w:r>
            <w:r>
              <w:rPr>
                <w:webHidden/>
              </w:rPr>
              <w:tab/>
            </w:r>
            <w:r>
              <w:rPr>
                <w:webHidden/>
              </w:rPr>
              <w:fldChar w:fldCharType="begin"/>
            </w:r>
            <w:r>
              <w:rPr>
                <w:webHidden/>
              </w:rPr>
              <w:instrText xml:space="preserve"> PAGEREF _Toc454356426 \h </w:instrText>
            </w:r>
            <w:r>
              <w:rPr>
                <w:webHidden/>
              </w:rPr>
            </w:r>
            <w:r>
              <w:rPr>
                <w:webHidden/>
              </w:rPr>
              <w:fldChar w:fldCharType="separate"/>
            </w:r>
            <w:r>
              <w:rPr>
                <w:webHidden/>
              </w:rPr>
              <w:t>10</w:t>
            </w:r>
            <w:r>
              <w:rPr>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27" w:history="1">
            <w:r w:rsidRPr="00B834EA">
              <w:rPr>
                <w:rStyle w:val="Hyperlink"/>
                <w:noProof/>
              </w:rPr>
              <w:t>3.1</w:t>
            </w:r>
            <w:r>
              <w:rPr>
                <w:rFonts w:asciiTheme="minorHAnsi" w:eastAsiaTheme="minorEastAsia" w:hAnsiTheme="minorHAnsi" w:cstheme="minorBidi"/>
                <w:noProof/>
                <w:sz w:val="22"/>
                <w:szCs w:val="22"/>
                <w:lang w:val="en-US"/>
              </w:rPr>
              <w:tab/>
            </w:r>
            <w:r w:rsidRPr="00B834EA">
              <w:rPr>
                <w:rStyle w:val="Hyperlink"/>
                <w:noProof/>
              </w:rPr>
              <w:t>Technical Architecture:</w:t>
            </w:r>
            <w:r>
              <w:rPr>
                <w:noProof/>
                <w:webHidden/>
              </w:rPr>
              <w:tab/>
            </w:r>
            <w:r>
              <w:rPr>
                <w:noProof/>
                <w:webHidden/>
              </w:rPr>
              <w:fldChar w:fldCharType="begin"/>
            </w:r>
            <w:r>
              <w:rPr>
                <w:noProof/>
                <w:webHidden/>
              </w:rPr>
              <w:instrText xml:space="preserve"> PAGEREF _Toc454356427 \h </w:instrText>
            </w:r>
            <w:r>
              <w:rPr>
                <w:noProof/>
                <w:webHidden/>
              </w:rPr>
            </w:r>
            <w:r>
              <w:rPr>
                <w:noProof/>
                <w:webHidden/>
              </w:rPr>
              <w:fldChar w:fldCharType="separate"/>
            </w:r>
            <w:r>
              <w:rPr>
                <w:noProof/>
                <w:webHidden/>
              </w:rPr>
              <w:t>11</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28" w:history="1">
            <w:r w:rsidRPr="00B834EA">
              <w:rPr>
                <w:rStyle w:val="Hyperlink"/>
                <w:noProof/>
              </w:rPr>
              <w:t>3.2</w:t>
            </w:r>
            <w:r>
              <w:rPr>
                <w:rFonts w:asciiTheme="minorHAnsi" w:eastAsiaTheme="minorEastAsia" w:hAnsiTheme="minorHAnsi" w:cstheme="minorBidi"/>
                <w:noProof/>
                <w:sz w:val="22"/>
                <w:szCs w:val="22"/>
                <w:lang w:val="en-US"/>
              </w:rPr>
              <w:tab/>
            </w:r>
            <w:r w:rsidRPr="00B834EA">
              <w:rPr>
                <w:rStyle w:val="Hyperlink"/>
                <w:noProof/>
              </w:rPr>
              <w:t>Business Requirements</w:t>
            </w:r>
            <w:r>
              <w:rPr>
                <w:noProof/>
                <w:webHidden/>
              </w:rPr>
              <w:tab/>
            </w:r>
            <w:r>
              <w:rPr>
                <w:noProof/>
                <w:webHidden/>
              </w:rPr>
              <w:fldChar w:fldCharType="begin"/>
            </w:r>
            <w:r>
              <w:rPr>
                <w:noProof/>
                <w:webHidden/>
              </w:rPr>
              <w:instrText xml:space="preserve"> PAGEREF _Toc454356428 \h </w:instrText>
            </w:r>
            <w:r>
              <w:rPr>
                <w:noProof/>
                <w:webHidden/>
              </w:rPr>
            </w:r>
            <w:r>
              <w:rPr>
                <w:noProof/>
                <w:webHidden/>
              </w:rPr>
              <w:fldChar w:fldCharType="separate"/>
            </w:r>
            <w:r>
              <w:rPr>
                <w:noProof/>
                <w:webHidden/>
              </w:rPr>
              <w:t>12</w:t>
            </w:r>
            <w:r>
              <w:rPr>
                <w:noProof/>
                <w:webHidden/>
              </w:rPr>
              <w:fldChar w:fldCharType="end"/>
            </w:r>
          </w:hyperlink>
        </w:p>
        <w:p w:rsidR="00754D41" w:rsidRDefault="00754D41">
          <w:pPr>
            <w:pStyle w:val="TOC1"/>
            <w:rPr>
              <w:rFonts w:asciiTheme="minorHAnsi" w:eastAsiaTheme="minorEastAsia" w:hAnsiTheme="minorHAnsi" w:cstheme="minorBidi"/>
              <w:b w:val="0"/>
              <w:caps w:val="0"/>
              <w:color w:val="auto"/>
              <w:szCs w:val="22"/>
              <w:lang w:val="en-US"/>
            </w:rPr>
          </w:pPr>
          <w:hyperlink w:anchor="_Toc454356429" w:history="1">
            <w:r w:rsidRPr="00B834EA">
              <w:rPr>
                <w:rStyle w:val="Hyperlink"/>
              </w:rPr>
              <w:t>4</w:t>
            </w:r>
            <w:r>
              <w:rPr>
                <w:rFonts w:asciiTheme="minorHAnsi" w:eastAsiaTheme="minorEastAsia" w:hAnsiTheme="minorHAnsi" w:cstheme="minorBidi"/>
                <w:b w:val="0"/>
                <w:caps w:val="0"/>
                <w:color w:val="auto"/>
                <w:szCs w:val="22"/>
                <w:lang w:val="en-US"/>
              </w:rPr>
              <w:tab/>
            </w:r>
            <w:r w:rsidRPr="00B834EA">
              <w:rPr>
                <w:rStyle w:val="Hyperlink"/>
              </w:rPr>
              <w:t>Platform rules</w:t>
            </w:r>
            <w:r>
              <w:rPr>
                <w:webHidden/>
              </w:rPr>
              <w:tab/>
            </w:r>
            <w:r>
              <w:rPr>
                <w:webHidden/>
              </w:rPr>
              <w:fldChar w:fldCharType="begin"/>
            </w:r>
            <w:r>
              <w:rPr>
                <w:webHidden/>
              </w:rPr>
              <w:instrText xml:space="preserve"> PAGEREF _Toc454356429 \h </w:instrText>
            </w:r>
            <w:r>
              <w:rPr>
                <w:webHidden/>
              </w:rPr>
            </w:r>
            <w:r>
              <w:rPr>
                <w:webHidden/>
              </w:rPr>
              <w:fldChar w:fldCharType="separate"/>
            </w:r>
            <w:r>
              <w:rPr>
                <w:webHidden/>
              </w:rPr>
              <w:t>13</w:t>
            </w:r>
            <w:r>
              <w:rPr>
                <w:webHidden/>
              </w:rPr>
              <w:fldChar w:fldCharType="end"/>
            </w:r>
          </w:hyperlink>
        </w:p>
        <w:p w:rsidR="00754D41" w:rsidRDefault="00754D41">
          <w:pPr>
            <w:pStyle w:val="TOC3"/>
            <w:tabs>
              <w:tab w:val="left" w:pos="1200"/>
              <w:tab w:val="right" w:leader="dot" w:pos="8948"/>
            </w:tabs>
            <w:rPr>
              <w:rFonts w:asciiTheme="minorHAnsi" w:eastAsiaTheme="minorEastAsia" w:hAnsiTheme="minorHAnsi" w:cstheme="minorBidi"/>
              <w:noProof/>
              <w:sz w:val="22"/>
              <w:szCs w:val="22"/>
              <w:lang w:val="en-US"/>
            </w:rPr>
          </w:pPr>
          <w:hyperlink w:anchor="_Toc454356430" w:history="1">
            <w:r w:rsidRPr="00B834EA">
              <w:rPr>
                <w:rStyle w:val="Hyperlink"/>
                <w:noProof/>
              </w:rPr>
              <w:t>4.1.1</w:t>
            </w:r>
            <w:r>
              <w:rPr>
                <w:rFonts w:asciiTheme="minorHAnsi" w:eastAsiaTheme="minorEastAsia" w:hAnsiTheme="minorHAnsi" w:cstheme="minorBidi"/>
                <w:noProof/>
                <w:sz w:val="22"/>
                <w:szCs w:val="22"/>
                <w:lang w:val="en-US"/>
              </w:rPr>
              <w:tab/>
            </w:r>
            <w:r w:rsidRPr="00B834EA">
              <w:rPr>
                <w:rStyle w:val="Hyperlink"/>
                <w:noProof/>
              </w:rPr>
              <w:t>IRW.RULE.TRACEABLE</w:t>
            </w:r>
            <w:r>
              <w:rPr>
                <w:noProof/>
                <w:webHidden/>
              </w:rPr>
              <w:tab/>
            </w:r>
            <w:r>
              <w:rPr>
                <w:noProof/>
                <w:webHidden/>
              </w:rPr>
              <w:fldChar w:fldCharType="begin"/>
            </w:r>
            <w:r>
              <w:rPr>
                <w:noProof/>
                <w:webHidden/>
              </w:rPr>
              <w:instrText xml:space="preserve"> PAGEREF _Toc454356430 \h </w:instrText>
            </w:r>
            <w:r>
              <w:rPr>
                <w:noProof/>
                <w:webHidden/>
              </w:rPr>
            </w:r>
            <w:r>
              <w:rPr>
                <w:noProof/>
                <w:webHidden/>
              </w:rPr>
              <w:fldChar w:fldCharType="separate"/>
            </w:r>
            <w:r>
              <w:rPr>
                <w:noProof/>
                <w:webHidden/>
              </w:rPr>
              <w:t>13</w:t>
            </w:r>
            <w:r>
              <w:rPr>
                <w:noProof/>
                <w:webHidden/>
              </w:rPr>
              <w:fldChar w:fldCharType="end"/>
            </w:r>
          </w:hyperlink>
        </w:p>
        <w:p w:rsidR="00754D41" w:rsidRDefault="00754D41">
          <w:pPr>
            <w:pStyle w:val="TOC3"/>
            <w:tabs>
              <w:tab w:val="left" w:pos="1200"/>
              <w:tab w:val="right" w:leader="dot" w:pos="8948"/>
            </w:tabs>
            <w:rPr>
              <w:rFonts w:asciiTheme="minorHAnsi" w:eastAsiaTheme="minorEastAsia" w:hAnsiTheme="minorHAnsi" w:cstheme="minorBidi"/>
              <w:noProof/>
              <w:sz w:val="22"/>
              <w:szCs w:val="22"/>
              <w:lang w:val="en-US"/>
            </w:rPr>
          </w:pPr>
          <w:hyperlink w:anchor="_Toc454356431" w:history="1">
            <w:r w:rsidRPr="00B834EA">
              <w:rPr>
                <w:rStyle w:val="Hyperlink"/>
                <w:noProof/>
              </w:rPr>
              <w:t>4.1.2</w:t>
            </w:r>
            <w:r>
              <w:rPr>
                <w:rFonts w:asciiTheme="minorHAnsi" w:eastAsiaTheme="minorEastAsia" w:hAnsiTheme="minorHAnsi" w:cstheme="minorBidi"/>
                <w:noProof/>
                <w:sz w:val="22"/>
                <w:szCs w:val="22"/>
                <w:lang w:val="en-US"/>
              </w:rPr>
              <w:tab/>
            </w:r>
            <w:r w:rsidRPr="00B834EA">
              <w:rPr>
                <w:rStyle w:val="Hyperlink"/>
                <w:noProof/>
              </w:rPr>
              <w:t>IRW.RULE.ENABLEDISABLE</w:t>
            </w:r>
            <w:r>
              <w:rPr>
                <w:noProof/>
                <w:webHidden/>
              </w:rPr>
              <w:tab/>
            </w:r>
            <w:r>
              <w:rPr>
                <w:noProof/>
                <w:webHidden/>
              </w:rPr>
              <w:fldChar w:fldCharType="begin"/>
            </w:r>
            <w:r>
              <w:rPr>
                <w:noProof/>
                <w:webHidden/>
              </w:rPr>
              <w:instrText xml:space="preserve"> PAGEREF _Toc454356431 \h </w:instrText>
            </w:r>
            <w:r>
              <w:rPr>
                <w:noProof/>
                <w:webHidden/>
              </w:rPr>
            </w:r>
            <w:r>
              <w:rPr>
                <w:noProof/>
                <w:webHidden/>
              </w:rPr>
              <w:fldChar w:fldCharType="separate"/>
            </w:r>
            <w:r>
              <w:rPr>
                <w:noProof/>
                <w:webHidden/>
              </w:rPr>
              <w:t>13</w:t>
            </w:r>
            <w:r>
              <w:rPr>
                <w:noProof/>
                <w:webHidden/>
              </w:rPr>
              <w:fldChar w:fldCharType="end"/>
            </w:r>
          </w:hyperlink>
        </w:p>
        <w:p w:rsidR="00754D41" w:rsidRDefault="00754D41">
          <w:pPr>
            <w:pStyle w:val="TOC1"/>
            <w:rPr>
              <w:rFonts w:asciiTheme="minorHAnsi" w:eastAsiaTheme="minorEastAsia" w:hAnsiTheme="minorHAnsi" w:cstheme="minorBidi"/>
              <w:b w:val="0"/>
              <w:caps w:val="0"/>
              <w:color w:val="auto"/>
              <w:szCs w:val="22"/>
              <w:lang w:val="en-US"/>
            </w:rPr>
          </w:pPr>
          <w:hyperlink w:anchor="_Toc454356432" w:history="1">
            <w:r w:rsidRPr="00B834EA">
              <w:rPr>
                <w:rStyle w:val="Hyperlink"/>
              </w:rPr>
              <w:t>5</w:t>
            </w:r>
            <w:r>
              <w:rPr>
                <w:rFonts w:asciiTheme="minorHAnsi" w:eastAsiaTheme="minorEastAsia" w:hAnsiTheme="minorHAnsi" w:cstheme="minorBidi"/>
                <w:b w:val="0"/>
                <w:caps w:val="0"/>
                <w:color w:val="auto"/>
                <w:szCs w:val="22"/>
                <w:lang w:val="en-US"/>
              </w:rPr>
              <w:tab/>
            </w:r>
            <w:r w:rsidRPr="00B834EA">
              <w:rPr>
                <w:rStyle w:val="Hyperlink"/>
              </w:rPr>
              <w:t>Non functional requirements</w:t>
            </w:r>
            <w:r>
              <w:rPr>
                <w:webHidden/>
              </w:rPr>
              <w:tab/>
            </w:r>
            <w:r>
              <w:rPr>
                <w:webHidden/>
              </w:rPr>
              <w:fldChar w:fldCharType="begin"/>
            </w:r>
            <w:r>
              <w:rPr>
                <w:webHidden/>
              </w:rPr>
              <w:instrText xml:space="preserve"> PAGEREF _Toc454356432 \h </w:instrText>
            </w:r>
            <w:r>
              <w:rPr>
                <w:webHidden/>
              </w:rPr>
            </w:r>
            <w:r>
              <w:rPr>
                <w:webHidden/>
              </w:rPr>
              <w:fldChar w:fldCharType="separate"/>
            </w:r>
            <w:r>
              <w:rPr>
                <w:webHidden/>
              </w:rPr>
              <w:t>14</w:t>
            </w:r>
            <w:r>
              <w:rPr>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33" w:history="1">
            <w:r w:rsidRPr="00B834EA">
              <w:rPr>
                <w:rStyle w:val="Hyperlink"/>
                <w:noProof/>
              </w:rPr>
              <w:t>5.1</w:t>
            </w:r>
            <w:r>
              <w:rPr>
                <w:rFonts w:asciiTheme="minorHAnsi" w:eastAsiaTheme="minorEastAsia" w:hAnsiTheme="minorHAnsi" w:cstheme="minorBidi"/>
                <w:noProof/>
                <w:sz w:val="22"/>
                <w:szCs w:val="22"/>
                <w:lang w:val="en-US"/>
              </w:rPr>
              <w:tab/>
            </w:r>
            <w:r w:rsidRPr="00B834EA">
              <w:rPr>
                <w:rStyle w:val="Hyperlink"/>
                <w:noProof/>
              </w:rPr>
              <w:t>Responsiveness</w:t>
            </w:r>
            <w:r>
              <w:rPr>
                <w:noProof/>
                <w:webHidden/>
              </w:rPr>
              <w:tab/>
            </w:r>
            <w:r>
              <w:rPr>
                <w:noProof/>
                <w:webHidden/>
              </w:rPr>
              <w:fldChar w:fldCharType="begin"/>
            </w:r>
            <w:r>
              <w:rPr>
                <w:noProof/>
                <w:webHidden/>
              </w:rPr>
              <w:instrText xml:space="preserve"> PAGEREF _Toc454356433 \h </w:instrText>
            </w:r>
            <w:r>
              <w:rPr>
                <w:noProof/>
                <w:webHidden/>
              </w:rPr>
            </w:r>
            <w:r>
              <w:rPr>
                <w:noProof/>
                <w:webHidden/>
              </w:rPr>
              <w:fldChar w:fldCharType="separate"/>
            </w:r>
            <w:r>
              <w:rPr>
                <w:noProof/>
                <w:webHidden/>
              </w:rPr>
              <w:t>14</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34" w:history="1">
            <w:r w:rsidRPr="00B834EA">
              <w:rPr>
                <w:rStyle w:val="Hyperlink"/>
                <w:noProof/>
              </w:rPr>
              <w:t>5.2</w:t>
            </w:r>
            <w:r>
              <w:rPr>
                <w:rFonts w:asciiTheme="minorHAnsi" w:eastAsiaTheme="minorEastAsia" w:hAnsiTheme="minorHAnsi" w:cstheme="minorBidi"/>
                <w:noProof/>
                <w:sz w:val="22"/>
                <w:szCs w:val="22"/>
                <w:lang w:val="en-US"/>
              </w:rPr>
              <w:tab/>
            </w:r>
            <w:r w:rsidRPr="00B834EA">
              <w:rPr>
                <w:rStyle w:val="Hyperlink"/>
                <w:noProof/>
              </w:rPr>
              <w:t>Adaptability</w:t>
            </w:r>
            <w:r>
              <w:rPr>
                <w:noProof/>
                <w:webHidden/>
              </w:rPr>
              <w:tab/>
            </w:r>
            <w:r>
              <w:rPr>
                <w:noProof/>
                <w:webHidden/>
              </w:rPr>
              <w:fldChar w:fldCharType="begin"/>
            </w:r>
            <w:r>
              <w:rPr>
                <w:noProof/>
                <w:webHidden/>
              </w:rPr>
              <w:instrText xml:space="preserve"> PAGEREF _Toc454356434 \h </w:instrText>
            </w:r>
            <w:r>
              <w:rPr>
                <w:noProof/>
                <w:webHidden/>
              </w:rPr>
            </w:r>
            <w:r>
              <w:rPr>
                <w:noProof/>
                <w:webHidden/>
              </w:rPr>
              <w:fldChar w:fldCharType="separate"/>
            </w:r>
            <w:r>
              <w:rPr>
                <w:noProof/>
                <w:webHidden/>
              </w:rPr>
              <w:t>14</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35" w:history="1">
            <w:r w:rsidRPr="00B834EA">
              <w:rPr>
                <w:rStyle w:val="Hyperlink"/>
                <w:noProof/>
              </w:rPr>
              <w:t>5.3</w:t>
            </w:r>
            <w:r>
              <w:rPr>
                <w:rFonts w:asciiTheme="minorHAnsi" w:eastAsiaTheme="minorEastAsia" w:hAnsiTheme="minorHAnsi" w:cstheme="minorBidi"/>
                <w:noProof/>
                <w:sz w:val="22"/>
                <w:szCs w:val="22"/>
                <w:lang w:val="en-US"/>
              </w:rPr>
              <w:tab/>
            </w:r>
            <w:r w:rsidRPr="00B834EA">
              <w:rPr>
                <w:rStyle w:val="Hyperlink"/>
                <w:noProof/>
              </w:rPr>
              <w:t>Maintainability</w:t>
            </w:r>
            <w:r>
              <w:rPr>
                <w:noProof/>
                <w:webHidden/>
              </w:rPr>
              <w:tab/>
            </w:r>
            <w:r>
              <w:rPr>
                <w:noProof/>
                <w:webHidden/>
              </w:rPr>
              <w:fldChar w:fldCharType="begin"/>
            </w:r>
            <w:r>
              <w:rPr>
                <w:noProof/>
                <w:webHidden/>
              </w:rPr>
              <w:instrText xml:space="preserve"> PAGEREF _Toc454356435 \h </w:instrText>
            </w:r>
            <w:r>
              <w:rPr>
                <w:noProof/>
                <w:webHidden/>
              </w:rPr>
            </w:r>
            <w:r>
              <w:rPr>
                <w:noProof/>
                <w:webHidden/>
              </w:rPr>
              <w:fldChar w:fldCharType="separate"/>
            </w:r>
            <w:r>
              <w:rPr>
                <w:noProof/>
                <w:webHidden/>
              </w:rPr>
              <w:t>14</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36" w:history="1">
            <w:r w:rsidRPr="00B834EA">
              <w:rPr>
                <w:rStyle w:val="Hyperlink"/>
                <w:noProof/>
              </w:rPr>
              <w:t>5.4</w:t>
            </w:r>
            <w:r>
              <w:rPr>
                <w:rFonts w:asciiTheme="minorHAnsi" w:eastAsiaTheme="minorEastAsia" w:hAnsiTheme="minorHAnsi" w:cstheme="minorBidi"/>
                <w:noProof/>
                <w:sz w:val="22"/>
                <w:szCs w:val="22"/>
                <w:lang w:val="en-US"/>
              </w:rPr>
              <w:tab/>
            </w:r>
            <w:r w:rsidRPr="00B834EA">
              <w:rPr>
                <w:rStyle w:val="Hyperlink"/>
                <w:noProof/>
              </w:rPr>
              <w:t>Scalability</w:t>
            </w:r>
            <w:r>
              <w:rPr>
                <w:noProof/>
                <w:webHidden/>
              </w:rPr>
              <w:tab/>
            </w:r>
            <w:r>
              <w:rPr>
                <w:noProof/>
                <w:webHidden/>
              </w:rPr>
              <w:fldChar w:fldCharType="begin"/>
            </w:r>
            <w:r>
              <w:rPr>
                <w:noProof/>
                <w:webHidden/>
              </w:rPr>
              <w:instrText xml:space="preserve"> PAGEREF _Toc454356436 \h </w:instrText>
            </w:r>
            <w:r>
              <w:rPr>
                <w:noProof/>
                <w:webHidden/>
              </w:rPr>
            </w:r>
            <w:r>
              <w:rPr>
                <w:noProof/>
                <w:webHidden/>
              </w:rPr>
              <w:fldChar w:fldCharType="separate"/>
            </w:r>
            <w:r>
              <w:rPr>
                <w:noProof/>
                <w:webHidden/>
              </w:rPr>
              <w:t>14</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37" w:history="1">
            <w:r w:rsidRPr="00B834EA">
              <w:rPr>
                <w:rStyle w:val="Hyperlink"/>
                <w:noProof/>
              </w:rPr>
              <w:t>5.5</w:t>
            </w:r>
            <w:r>
              <w:rPr>
                <w:rFonts w:asciiTheme="minorHAnsi" w:eastAsiaTheme="minorEastAsia" w:hAnsiTheme="minorHAnsi" w:cstheme="minorBidi"/>
                <w:noProof/>
                <w:sz w:val="22"/>
                <w:szCs w:val="22"/>
                <w:lang w:val="en-US"/>
              </w:rPr>
              <w:tab/>
            </w:r>
            <w:r w:rsidRPr="00B834EA">
              <w:rPr>
                <w:rStyle w:val="Hyperlink"/>
                <w:noProof/>
              </w:rPr>
              <w:t>Accessibility</w:t>
            </w:r>
            <w:r>
              <w:rPr>
                <w:noProof/>
                <w:webHidden/>
              </w:rPr>
              <w:tab/>
            </w:r>
            <w:r>
              <w:rPr>
                <w:noProof/>
                <w:webHidden/>
              </w:rPr>
              <w:fldChar w:fldCharType="begin"/>
            </w:r>
            <w:r>
              <w:rPr>
                <w:noProof/>
                <w:webHidden/>
              </w:rPr>
              <w:instrText xml:space="preserve"> PAGEREF _Toc454356437 \h </w:instrText>
            </w:r>
            <w:r>
              <w:rPr>
                <w:noProof/>
                <w:webHidden/>
              </w:rPr>
            </w:r>
            <w:r>
              <w:rPr>
                <w:noProof/>
                <w:webHidden/>
              </w:rPr>
              <w:fldChar w:fldCharType="separate"/>
            </w:r>
            <w:r>
              <w:rPr>
                <w:noProof/>
                <w:webHidden/>
              </w:rPr>
              <w:t>14</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38" w:history="1">
            <w:r w:rsidRPr="00B834EA">
              <w:rPr>
                <w:rStyle w:val="Hyperlink"/>
                <w:noProof/>
              </w:rPr>
              <w:t>5.6</w:t>
            </w:r>
            <w:r>
              <w:rPr>
                <w:rFonts w:asciiTheme="minorHAnsi" w:eastAsiaTheme="minorEastAsia" w:hAnsiTheme="minorHAnsi" w:cstheme="minorBidi"/>
                <w:noProof/>
                <w:sz w:val="22"/>
                <w:szCs w:val="22"/>
                <w:lang w:val="en-US"/>
              </w:rPr>
              <w:tab/>
            </w:r>
            <w:r w:rsidRPr="00B834EA">
              <w:rPr>
                <w:rStyle w:val="Hyperlink"/>
                <w:noProof/>
              </w:rPr>
              <w:t>Performance Considerations</w:t>
            </w:r>
            <w:r>
              <w:rPr>
                <w:noProof/>
                <w:webHidden/>
              </w:rPr>
              <w:tab/>
            </w:r>
            <w:r>
              <w:rPr>
                <w:noProof/>
                <w:webHidden/>
              </w:rPr>
              <w:fldChar w:fldCharType="begin"/>
            </w:r>
            <w:r>
              <w:rPr>
                <w:noProof/>
                <w:webHidden/>
              </w:rPr>
              <w:instrText xml:space="preserve"> PAGEREF _Toc454356438 \h </w:instrText>
            </w:r>
            <w:r>
              <w:rPr>
                <w:noProof/>
                <w:webHidden/>
              </w:rPr>
            </w:r>
            <w:r>
              <w:rPr>
                <w:noProof/>
                <w:webHidden/>
              </w:rPr>
              <w:fldChar w:fldCharType="separate"/>
            </w:r>
            <w:r>
              <w:rPr>
                <w:noProof/>
                <w:webHidden/>
              </w:rPr>
              <w:t>14</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39" w:history="1">
            <w:r w:rsidRPr="00B834EA">
              <w:rPr>
                <w:rStyle w:val="Hyperlink"/>
                <w:noProof/>
              </w:rPr>
              <w:t>5.7</w:t>
            </w:r>
            <w:r>
              <w:rPr>
                <w:rFonts w:asciiTheme="minorHAnsi" w:eastAsiaTheme="minorEastAsia" w:hAnsiTheme="minorHAnsi" w:cstheme="minorBidi"/>
                <w:noProof/>
                <w:sz w:val="22"/>
                <w:szCs w:val="22"/>
                <w:lang w:val="en-US"/>
              </w:rPr>
              <w:tab/>
            </w:r>
            <w:r w:rsidRPr="00B834EA">
              <w:rPr>
                <w:rStyle w:val="Hyperlink"/>
                <w:noProof/>
              </w:rPr>
              <w:t>Browser Support</w:t>
            </w:r>
            <w:r>
              <w:rPr>
                <w:noProof/>
                <w:webHidden/>
              </w:rPr>
              <w:tab/>
            </w:r>
            <w:r>
              <w:rPr>
                <w:noProof/>
                <w:webHidden/>
              </w:rPr>
              <w:fldChar w:fldCharType="begin"/>
            </w:r>
            <w:r>
              <w:rPr>
                <w:noProof/>
                <w:webHidden/>
              </w:rPr>
              <w:instrText xml:space="preserve"> PAGEREF _Toc454356439 \h </w:instrText>
            </w:r>
            <w:r>
              <w:rPr>
                <w:noProof/>
                <w:webHidden/>
              </w:rPr>
            </w:r>
            <w:r>
              <w:rPr>
                <w:noProof/>
                <w:webHidden/>
              </w:rPr>
              <w:fldChar w:fldCharType="separate"/>
            </w:r>
            <w:r>
              <w:rPr>
                <w:noProof/>
                <w:webHidden/>
              </w:rPr>
              <w:t>14</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40" w:history="1">
            <w:r w:rsidRPr="00B834EA">
              <w:rPr>
                <w:rStyle w:val="Hyperlink"/>
                <w:noProof/>
              </w:rPr>
              <w:t>5.8</w:t>
            </w:r>
            <w:r>
              <w:rPr>
                <w:rFonts w:asciiTheme="minorHAnsi" w:eastAsiaTheme="minorEastAsia" w:hAnsiTheme="minorHAnsi" w:cstheme="minorBidi"/>
                <w:noProof/>
                <w:sz w:val="22"/>
                <w:szCs w:val="22"/>
                <w:lang w:val="en-US"/>
              </w:rPr>
              <w:tab/>
            </w:r>
            <w:r w:rsidRPr="00B834EA">
              <w:rPr>
                <w:rStyle w:val="Hyperlink"/>
                <w:noProof/>
              </w:rPr>
              <w:t>Security Considerations</w:t>
            </w:r>
            <w:r>
              <w:rPr>
                <w:noProof/>
                <w:webHidden/>
              </w:rPr>
              <w:tab/>
            </w:r>
            <w:r>
              <w:rPr>
                <w:noProof/>
                <w:webHidden/>
              </w:rPr>
              <w:fldChar w:fldCharType="begin"/>
            </w:r>
            <w:r>
              <w:rPr>
                <w:noProof/>
                <w:webHidden/>
              </w:rPr>
              <w:instrText xml:space="preserve"> PAGEREF _Toc454356440 \h </w:instrText>
            </w:r>
            <w:r>
              <w:rPr>
                <w:noProof/>
                <w:webHidden/>
              </w:rPr>
            </w:r>
            <w:r>
              <w:rPr>
                <w:noProof/>
                <w:webHidden/>
              </w:rPr>
              <w:fldChar w:fldCharType="separate"/>
            </w:r>
            <w:r>
              <w:rPr>
                <w:noProof/>
                <w:webHidden/>
              </w:rPr>
              <w:t>14</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41" w:history="1">
            <w:r w:rsidRPr="00B834EA">
              <w:rPr>
                <w:rStyle w:val="Hyperlink"/>
                <w:noProof/>
              </w:rPr>
              <w:t>5.9</w:t>
            </w:r>
            <w:r>
              <w:rPr>
                <w:rFonts w:asciiTheme="minorHAnsi" w:eastAsiaTheme="minorEastAsia" w:hAnsiTheme="minorHAnsi" w:cstheme="minorBidi"/>
                <w:noProof/>
                <w:sz w:val="22"/>
                <w:szCs w:val="22"/>
                <w:lang w:val="en-US"/>
              </w:rPr>
              <w:tab/>
            </w:r>
            <w:r w:rsidRPr="00B834EA">
              <w:rPr>
                <w:rStyle w:val="Hyperlink"/>
                <w:noProof/>
              </w:rPr>
              <w:t>Opportunities</w:t>
            </w:r>
            <w:r>
              <w:rPr>
                <w:noProof/>
                <w:webHidden/>
              </w:rPr>
              <w:tab/>
            </w:r>
            <w:r>
              <w:rPr>
                <w:noProof/>
                <w:webHidden/>
              </w:rPr>
              <w:fldChar w:fldCharType="begin"/>
            </w:r>
            <w:r>
              <w:rPr>
                <w:noProof/>
                <w:webHidden/>
              </w:rPr>
              <w:instrText xml:space="preserve"> PAGEREF _Toc454356441 \h </w:instrText>
            </w:r>
            <w:r>
              <w:rPr>
                <w:noProof/>
                <w:webHidden/>
              </w:rPr>
            </w:r>
            <w:r>
              <w:rPr>
                <w:noProof/>
                <w:webHidden/>
              </w:rPr>
              <w:fldChar w:fldCharType="separate"/>
            </w:r>
            <w:r>
              <w:rPr>
                <w:noProof/>
                <w:webHidden/>
              </w:rPr>
              <w:t>14</w:t>
            </w:r>
            <w:r>
              <w:rPr>
                <w:noProof/>
                <w:webHidden/>
              </w:rPr>
              <w:fldChar w:fldCharType="end"/>
            </w:r>
          </w:hyperlink>
        </w:p>
        <w:p w:rsidR="00754D41" w:rsidRDefault="00754D41">
          <w:pPr>
            <w:pStyle w:val="TOC2"/>
            <w:tabs>
              <w:tab w:val="left" w:pos="960"/>
              <w:tab w:val="right" w:leader="dot" w:pos="8948"/>
            </w:tabs>
            <w:rPr>
              <w:rFonts w:asciiTheme="minorHAnsi" w:eastAsiaTheme="minorEastAsia" w:hAnsiTheme="minorHAnsi" w:cstheme="minorBidi"/>
              <w:noProof/>
              <w:sz w:val="22"/>
              <w:szCs w:val="22"/>
              <w:lang w:val="en-US"/>
            </w:rPr>
          </w:pPr>
          <w:hyperlink w:anchor="_Toc454356442" w:history="1">
            <w:r w:rsidRPr="00B834EA">
              <w:rPr>
                <w:rStyle w:val="Hyperlink"/>
                <w:noProof/>
              </w:rPr>
              <w:t>5.10</w:t>
            </w:r>
            <w:r>
              <w:rPr>
                <w:rFonts w:asciiTheme="minorHAnsi" w:eastAsiaTheme="minorEastAsia" w:hAnsiTheme="minorHAnsi" w:cstheme="minorBidi"/>
                <w:noProof/>
                <w:sz w:val="22"/>
                <w:szCs w:val="22"/>
                <w:lang w:val="en-US"/>
              </w:rPr>
              <w:tab/>
            </w:r>
            <w:r w:rsidRPr="00B834EA">
              <w:rPr>
                <w:rStyle w:val="Hyperlink"/>
                <w:noProof/>
              </w:rPr>
              <w:t>SEO</w:t>
            </w:r>
            <w:r>
              <w:rPr>
                <w:noProof/>
                <w:webHidden/>
              </w:rPr>
              <w:tab/>
            </w:r>
            <w:r>
              <w:rPr>
                <w:noProof/>
                <w:webHidden/>
              </w:rPr>
              <w:fldChar w:fldCharType="begin"/>
            </w:r>
            <w:r>
              <w:rPr>
                <w:noProof/>
                <w:webHidden/>
              </w:rPr>
              <w:instrText xml:space="preserve"> PAGEREF _Toc454356442 \h </w:instrText>
            </w:r>
            <w:r>
              <w:rPr>
                <w:noProof/>
                <w:webHidden/>
              </w:rPr>
            </w:r>
            <w:r>
              <w:rPr>
                <w:noProof/>
                <w:webHidden/>
              </w:rPr>
              <w:fldChar w:fldCharType="separate"/>
            </w:r>
            <w:r>
              <w:rPr>
                <w:noProof/>
                <w:webHidden/>
              </w:rPr>
              <w:t>15</w:t>
            </w:r>
            <w:r>
              <w:rPr>
                <w:noProof/>
                <w:webHidden/>
              </w:rPr>
              <w:fldChar w:fldCharType="end"/>
            </w:r>
          </w:hyperlink>
        </w:p>
        <w:p w:rsidR="00754D41" w:rsidRDefault="00754D41">
          <w:pPr>
            <w:pStyle w:val="TOC2"/>
            <w:tabs>
              <w:tab w:val="left" w:pos="960"/>
              <w:tab w:val="right" w:leader="dot" w:pos="8948"/>
            </w:tabs>
            <w:rPr>
              <w:rFonts w:asciiTheme="minorHAnsi" w:eastAsiaTheme="minorEastAsia" w:hAnsiTheme="minorHAnsi" w:cstheme="minorBidi"/>
              <w:noProof/>
              <w:sz w:val="22"/>
              <w:szCs w:val="22"/>
              <w:lang w:val="en-US"/>
            </w:rPr>
          </w:pPr>
          <w:hyperlink w:anchor="_Toc454356443" w:history="1">
            <w:r w:rsidRPr="00B834EA">
              <w:rPr>
                <w:rStyle w:val="Hyperlink"/>
                <w:noProof/>
              </w:rPr>
              <w:t>5.11</w:t>
            </w:r>
            <w:r>
              <w:rPr>
                <w:rFonts w:asciiTheme="minorHAnsi" w:eastAsiaTheme="minorEastAsia" w:hAnsiTheme="minorHAnsi" w:cstheme="minorBidi"/>
                <w:noProof/>
                <w:sz w:val="22"/>
                <w:szCs w:val="22"/>
                <w:lang w:val="en-US"/>
              </w:rPr>
              <w:tab/>
            </w:r>
            <w:r w:rsidRPr="00B834EA">
              <w:rPr>
                <w:rStyle w:val="Hyperlink"/>
                <w:noProof/>
              </w:rPr>
              <w:t>Multi-lingual Support</w:t>
            </w:r>
            <w:r>
              <w:rPr>
                <w:noProof/>
                <w:webHidden/>
              </w:rPr>
              <w:tab/>
            </w:r>
            <w:r>
              <w:rPr>
                <w:noProof/>
                <w:webHidden/>
              </w:rPr>
              <w:fldChar w:fldCharType="begin"/>
            </w:r>
            <w:r>
              <w:rPr>
                <w:noProof/>
                <w:webHidden/>
              </w:rPr>
              <w:instrText xml:space="preserve"> PAGEREF _Toc454356443 \h </w:instrText>
            </w:r>
            <w:r>
              <w:rPr>
                <w:noProof/>
                <w:webHidden/>
              </w:rPr>
            </w:r>
            <w:r>
              <w:rPr>
                <w:noProof/>
                <w:webHidden/>
              </w:rPr>
              <w:fldChar w:fldCharType="separate"/>
            </w:r>
            <w:r>
              <w:rPr>
                <w:noProof/>
                <w:webHidden/>
              </w:rPr>
              <w:t>15</w:t>
            </w:r>
            <w:r>
              <w:rPr>
                <w:noProof/>
                <w:webHidden/>
              </w:rPr>
              <w:fldChar w:fldCharType="end"/>
            </w:r>
          </w:hyperlink>
        </w:p>
        <w:p w:rsidR="00754D41" w:rsidRDefault="00754D41">
          <w:pPr>
            <w:pStyle w:val="TOC2"/>
            <w:tabs>
              <w:tab w:val="left" w:pos="960"/>
              <w:tab w:val="right" w:leader="dot" w:pos="8948"/>
            </w:tabs>
            <w:rPr>
              <w:rFonts w:asciiTheme="minorHAnsi" w:eastAsiaTheme="minorEastAsia" w:hAnsiTheme="minorHAnsi" w:cstheme="minorBidi"/>
              <w:noProof/>
              <w:sz w:val="22"/>
              <w:szCs w:val="22"/>
              <w:lang w:val="en-US"/>
            </w:rPr>
          </w:pPr>
          <w:hyperlink w:anchor="_Toc454356444" w:history="1">
            <w:r w:rsidRPr="00B834EA">
              <w:rPr>
                <w:rStyle w:val="Hyperlink"/>
                <w:noProof/>
              </w:rPr>
              <w:t>5.12</w:t>
            </w:r>
            <w:r>
              <w:rPr>
                <w:rFonts w:asciiTheme="minorHAnsi" w:eastAsiaTheme="minorEastAsia" w:hAnsiTheme="minorHAnsi" w:cstheme="minorBidi"/>
                <w:noProof/>
                <w:sz w:val="22"/>
                <w:szCs w:val="22"/>
                <w:lang w:val="en-US"/>
              </w:rPr>
              <w:tab/>
            </w:r>
            <w:r w:rsidRPr="00B834EA">
              <w:rPr>
                <w:rStyle w:val="Hyperlink"/>
                <w:noProof/>
              </w:rPr>
              <w:t>Web Analytics</w:t>
            </w:r>
            <w:r>
              <w:rPr>
                <w:noProof/>
                <w:webHidden/>
              </w:rPr>
              <w:tab/>
            </w:r>
            <w:r>
              <w:rPr>
                <w:noProof/>
                <w:webHidden/>
              </w:rPr>
              <w:fldChar w:fldCharType="begin"/>
            </w:r>
            <w:r>
              <w:rPr>
                <w:noProof/>
                <w:webHidden/>
              </w:rPr>
              <w:instrText xml:space="preserve"> PAGEREF _Toc454356444 \h </w:instrText>
            </w:r>
            <w:r>
              <w:rPr>
                <w:noProof/>
                <w:webHidden/>
              </w:rPr>
            </w:r>
            <w:r>
              <w:rPr>
                <w:noProof/>
                <w:webHidden/>
              </w:rPr>
              <w:fldChar w:fldCharType="separate"/>
            </w:r>
            <w:r>
              <w:rPr>
                <w:noProof/>
                <w:webHidden/>
              </w:rPr>
              <w:t>15</w:t>
            </w:r>
            <w:r>
              <w:rPr>
                <w:noProof/>
                <w:webHidden/>
              </w:rPr>
              <w:fldChar w:fldCharType="end"/>
            </w:r>
          </w:hyperlink>
        </w:p>
        <w:p w:rsidR="00754D41" w:rsidRDefault="00754D41">
          <w:pPr>
            <w:pStyle w:val="TOC2"/>
            <w:tabs>
              <w:tab w:val="left" w:pos="960"/>
              <w:tab w:val="right" w:leader="dot" w:pos="8948"/>
            </w:tabs>
            <w:rPr>
              <w:rFonts w:asciiTheme="minorHAnsi" w:eastAsiaTheme="minorEastAsia" w:hAnsiTheme="minorHAnsi" w:cstheme="minorBidi"/>
              <w:noProof/>
              <w:sz w:val="22"/>
              <w:szCs w:val="22"/>
              <w:lang w:val="en-US"/>
            </w:rPr>
          </w:pPr>
          <w:hyperlink w:anchor="_Toc454356445" w:history="1">
            <w:r w:rsidRPr="00B834EA">
              <w:rPr>
                <w:rStyle w:val="Hyperlink"/>
                <w:noProof/>
              </w:rPr>
              <w:t>5.13</w:t>
            </w:r>
            <w:r>
              <w:rPr>
                <w:rFonts w:asciiTheme="minorHAnsi" w:eastAsiaTheme="minorEastAsia" w:hAnsiTheme="minorHAnsi" w:cstheme="minorBidi"/>
                <w:noProof/>
                <w:sz w:val="22"/>
                <w:szCs w:val="22"/>
                <w:lang w:val="en-US"/>
              </w:rPr>
              <w:tab/>
            </w:r>
            <w:r w:rsidRPr="00B834EA">
              <w:rPr>
                <w:rStyle w:val="Hyperlink"/>
                <w:noProof/>
              </w:rPr>
              <w:t>External Dependencies</w:t>
            </w:r>
            <w:r>
              <w:rPr>
                <w:noProof/>
                <w:webHidden/>
              </w:rPr>
              <w:tab/>
            </w:r>
            <w:r>
              <w:rPr>
                <w:noProof/>
                <w:webHidden/>
              </w:rPr>
              <w:fldChar w:fldCharType="begin"/>
            </w:r>
            <w:r>
              <w:rPr>
                <w:noProof/>
                <w:webHidden/>
              </w:rPr>
              <w:instrText xml:space="preserve"> PAGEREF _Toc454356445 \h </w:instrText>
            </w:r>
            <w:r>
              <w:rPr>
                <w:noProof/>
                <w:webHidden/>
              </w:rPr>
            </w:r>
            <w:r>
              <w:rPr>
                <w:noProof/>
                <w:webHidden/>
              </w:rPr>
              <w:fldChar w:fldCharType="separate"/>
            </w:r>
            <w:r>
              <w:rPr>
                <w:noProof/>
                <w:webHidden/>
              </w:rPr>
              <w:t>15</w:t>
            </w:r>
            <w:r>
              <w:rPr>
                <w:noProof/>
                <w:webHidden/>
              </w:rPr>
              <w:fldChar w:fldCharType="end"/>
            </w:r>
          </w:hyperlink>
        </w:p>
        <w:p w:rsidR="00754D41" w:rsidRDefault="00754D41">
          <w:pPr>
            <w:pStyle w:val="TOC1"/>
            <w:rPr>
              <w:rFonts w:asciiTheme="minorHAnsi" w:eastAsiaTheme="minorEastAsia" w:hAnsiTheme="minorHAnsi" w:cstheme="minorBidi"/>
              <w:b w:val="0"/>
              <w:caps w:val="0"/>
              <w:color w:val="auto"/>
              <w:szCs w:val="22"/>
              <w:lang w:val="en-US"/>
            </w:rPr>
          </w:pPr>
          <w:hyperlink w:anchor="_Toc454356446" w:history="1">
            <w:r w:rsidRPr="00B834EA">
              <w:rPr>
                <w:rStyle w:val="Hyperlink"/>
              </w:rPr>
              <w:t>6</w:t>
            </w:r>
            <w:r>
              <w:rPr>
                <w:rFonts w:asciiTheme="minorHAnsi" w:eastAsiaTheme="minorEastAsia" w:hAnsiTheme="minorHAnsi" w:cstheme="minorBidi"/>
                <w:b w:val="0"/>
                <w:caps w:val="0"/>
                <w:color w:val="auto"/>
                <w:szCs w:val="22"/>
                <w:lang w:val="en-US"/>
              </w:rPr>
              <w:tab/>
            </w:r>
            <w:r w:rsidRPr="00B834EA">
              <w:rPr>
                <w:rStyle w:val="Hyperlink"/>
              </w:rPr>
              <w:t>Microsite Screens</w:t>
            </w:r>
            <w:r>
              <w:rPr>
                <w:webHidden/>
              </w:rPr>
              <w:tab/>
            </w:r>
            <w:r>
              <w:rPr>
                <w:webHidden/>
              </w:rPr>
              <w:fldChar w:fldCharType="begin"/>
            </w:r>
            <w:r>
              <w:rPr>
                <w:webHidden/>
              </w:rPr>
              <w:instrText xml:space="preserve"> PAGEREF _Toc454356446 \h </w:instrText>
            </w:r>
            <w:r>
              <w:rPr>
                <w:webHidden/>
              </w:rPr>
            </w:r>
            <w:r>
              <w:rPr>
                <w:webHidden/>
              </w:rPr>
              <w:fldChar w:fldCharType="separate"/>
            </w:r>
            <w:r>
              <w:rPr>
                <w:webHidden/>
              </w:rPr>
              <w:t>16</w:t>
            </w:r>
            <w:r>
              <w:rPr>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47" w:history="1">
            <w:r w:rsidRPr="00B834EA">
              <w:rPr>
                <w:rStyle w:val="Hyperlink"/>
                <w:noProof/>
              </w:rPr>
              <w:t>6.1</w:t>
            </w:r>
            <w:r>
              <w:rPr>
                <w:rFonts w:asciiTheme="minorHAnsi" w:eastAsiaTheme="minorEastAsia" w:hAnsiTheme="minorHAnsi" w:cstheme="minorBidi"/>
                <w:noProof/>
                <w:sz w:val="22"/>
                <w:szCs w:val="22"/>
                <w:lang w:val="en-US"/>
              </w:rPr>
              <w:tab/>
            </w:r>
            <w:r w:rsidRPr="00B834EA">
              <w:rPr>
                <w:rStyle w:val="Hyperlink"/>
                <w:noProof/>
              </w:rPr>
              <w:t>Search Page:-   (Before applying filters)</w:t>
            </w:r>
            <w:r>
              <w:rPr>
                <w:noProof/>
                <w:webHidden/>
              </w:rPr>
              <w:tab/>
            </w:r>
            <w:r>
              <w:rPr>
                <w:noProof/>
                <w:webHidden/>
              </w:rPr>
              <w:fldChar w:fldCharType="begin"/>
            </w:r>
            <w:r>
              <w:rPr>
                <w:noProof/>
                <w:webHidden/>
              </w:rPr>
              <w:instrText xml:space="preserve"> PAGEREF _Toc454356447 \h </w:instrText>
            </w:r>
            <w:r>
              <w:rPr>
                <w:noProof/>
                <w:webHidden/>
              </w:rPr>
            </w:r>
            <w:r>
              <w:rPr>
                <w:noProof/>
                <w:webHidden/>
              </w:rPr>
              <w:fldChar w:fldCharType="separate"/>
            </w:r>
            <w:r>
              <w:rPr>
                <w:noProof/>
                <w:webHidden/>
              </w:rPr>
              <w:t>16</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48" w:history="1">
            <w:r w:rsidRPr="00B834EA">
              <w:rPr>
                <w:rStyle w:val="Hyperlink"/>
                <w:noProof/>
              </w:rPr>
              <w:t>6.2</w:t>
            </w:r>
            <w:r>
              <w:rPr>
                <w:rFonts w:asciiTheme="minorHAnsi" w:eastAsiaTheme="minorEastAsia" w:hAnsiTheme="minorHAnsi" w:cstheme="minorBidi"/>
                <w:noProof/>
                <w:sz w:val="22"/>
                <w:szCs w:val="22"/>
                <w:lang w:val="en-US"/>
              </w:rPr>
              <w:tab/>
            </w:r>
            <w:r w:rsidRPr="00B834EA">
              <w:rPr>
                <w:rStyle w:val="Hyperlink"/>
                <w:noProof/>
              </w:rPr>
              <w:t>Job Search Page:- (after applying filters)</w:t>
            </w:r>
            <w:r>
              <w:rPr>
                <w:noProof/>
                <w:webHidden/>
              </w:rPr>
              <w:tab/>
            </w:r>
            <w:r>
              <w:rPr>
                <w:noProof/>
                <w:webHidden/>
              </w:rPr>
              <w:fldChar w:fldCharType="begin"/>
            </w:r>
            <w:r>
              <w:rPr>
                <w:noProof/>
                <w:webHidden/>
              </w:rPr>
              <w:instrText xml:space="preserve"> PAGEREF _Toc454356448 \h </w:instrText>
            </w:r>
            <w:r>
              <w:rPr>
                <w:noProof/>
                <w:webHidden/>
              </w:rPr>
            </w:r>
            <w:r>
              <w:rPr>
                <w:noProof/>
                <w:webHidden/>
              </w:rPr>
              <w:fldChar w:fldCharType="separate"/>
            </w:r>
            <w:r>
              <w:rPr>
                <w:noProof/>
                <w:webHidden/>
              </w:rPr>
              <w:t>17</w:t>
            </w:r>
            <w:r>
              <w:rPr>
                <w:noProof/>
                <w:webHidden/>
              </w:rPr>
              <w:fldChar w:fldCharType="end"/>
            </w:r>
          </w:hyperlink>
        </w:p>
        <w:p w:rsidR="00754D41" w:rsidRDefault="00754D41">
          <w:pPr>
            <w:pStyle w:val="TOC2"/>
            <w:tabs>
              <w:tab w:val="left" w:pos="720"/>
              <w:tab w:val="right" w:leader="dot" w:pos="8948"/>
            </w:tabs>
            <w:rPr>
              <w:rFonts w:asciiTheme="minorHAnsi" w:eastAsiaTheme="minorEastAsia" w:hAnsiTheme="minorHAnsi" w:cstheme="minorBidi"/>
              <w:noProof/>
              <w:sz w:val="22"/>
              <w:szCs w:val="22"/>
              <w:lang w:val="en-US"/>
            </w:rPr>
          </w:pPr>
          <w:hyperlink w:anchor="_Toc454356449" w:history="1">
            <w:r w:rsidRPr="00B834EA">
              <w:rPr>
                <w:rStyle w:val="Hyperlink"/>
                <w:noProof/>
              </w:rPr>
              <w:t>6.3</w:t>
            </w:r>
            <w:r>
              <w:rPr>
                <w:rFonts w:asciiTheme="minorHAnsi" w:eastAsiaTheme="minorEastAsia" w:hAnsiTheme="minorHAnsi" w:cstheme="minorBidi"/>
                <w:noProof/>
                <w:sz w:val="22"/>
                <w:szCs w:val="22"/>
                <w:lang w:val="en-US"/>
              </w:rPr>
              <w:tab/>
            </w:r>
            <w:r w:rsidRPr="00B834EA">
              <w:rPr>
                <w:rStyle w:val="Hyperlink"/>
                <w:noProof/>
              </w:rPr>
              <w:t>Results Page:-</w:t>
            </w:r>
            <w:r>
              <w:rPr>
                <w:noProof/>
                <w:webHidden/>
              </w:rPr>
              <w:tab/>
            </w:r>
            <w:r>
              <w:rPr>
                <w:noProof/>
                <w:webHidden/>
              </w:rPr>
              <w:fldChar w:fldCharType="begin"/>
            </w:r>
            <w:r>
              <w:rPr>
                <w:noProof/>
                <w:webHidden/>
              </w:rPr>
              <w:instrText xml:space="preserve"> PAGEREF _Toc454356449 \h </w:instrText>
            </w:r>
            <w:r>
              <w:rPr>
                <w:noProof/>
                <w:webHidden/>
              </w:rPr>
            </w:r>
            <w:r>
              <w:rPr>
                <w:noProof/>
                <w:webHidden/>
              </w:rPr>
              <w:fldChar w:fldCharType="separate"/>
            </w:r>
            <w:r>
              <w:rPr>
                <w:noProof/>
                <w:webHidden/>
              </w:rPr>
              <w:t>18</w:t>
            </w:r>
            <w:r>
              <w:rPr>
                <w:noProof/>
                <w:webHidden/>
              </w:rPr>
              <w:fldChar w:fldCharType="end"/>
            </w:r>
          </w:hyperlink>
        </w:p>
        <w:p w:rsidR="00754D41" w:rsidRDefault="00754D41">
          <w:pPr>
            <w:pStyle w:val="TOC1"/>
            <w:rPr>
              <w:rFonts w:asciiTheme="minorHAnsi" w:eastAsiaTheme="minorEastAsia" w:hAnsiTheme="minorHAnsi" w:cstheme="minorBidi"/>
              <w:b w:val="0"/>
              <w:caps w:val="0"/>
              <w:color w:val="auto"/>
              <w:szCs w:val="22"/>
              <w:lang w:val="en-US"/>
            </w:rPr>
          </w:pPr>
          <w:hyperlink w:anchor="_Toc454356450" w:history="1">
            <w:r w:rsidRPr="00B834EA">
              <w:rPr>
                <w:rStyle w:val="Hyperlink"/>
              </w:rPr>
              <w:t>7</w:t>
            </w:r>
            <w:r>
              <w:rPr>
                <w:rFonts w:asciiTheme="minorHAnsi" w:eastAsiaTheme="minorEastAsia" w:hAnsiTheme="minorHAnsi" w:cstheme="minorBidi"/>
                <w:b w:val="0"/>
                <w:caps w:val="0"/>
                <w:color w:val="auto"/>
                <w:szCs w:val="22"/>
                <w:lang w:val="en-US"/>
              </w:rPr>
              <w:tab/>
            </w:r>
            <w:r w:rsidRPr="00B834EA">
              <w:rPr>
                <w:rStyle w:val="Hyperlink"/>
              </w:rPr>
              <w:t>Out of Scope</w:t>
            </w:r>
            <w:r>
              <w:rPr>
                <w:webHidden/>
              </w:rPr>
              <w:tab/>
            </w:r>
            <w:r>
              <w:rPr>
                <w:webHidden/>
              </w:rPr>
              <w:fldChar w:fldCharType="begin"/>
            </w:r>
            <w:r>
              <w:rPr>
                <w:webHidden/>
              </w:rPr>
              <w:instrText xml:space="preserve"> PAGEREF _Toc454356450 \h </w:instrText>
            </w:r>
            <w:r>
              <w:rPr>
                <w:webHidden/>
              </w:rPr>
            </w:r>
            <w:r>
              <w:rPr>
                <w:webHidden/>
              </w:rPr>
              <w:fldChar w:fldCharType="separate"/>
            </w:r>
            <w:r>
              <w:rPr>
                <w:webHidden/>
              </w:rPr>
              <w:t>19</w:t>
            </w:r>
            <w:r>
              <w:rPr>
                <w:webHidden/>
              </w:rPr>
              <w:fldChar w:fldCharType="end"/>
            </w:r>
          </w:hyperlink>
        </w:p>
        <w:p w:rsidR="007F557B" w:rsidRDefault="00F06F86">
          <w:r>
            <w:fldChar w:fldCharType="end"/>
          </w:r>
        </w:p>
      </w:sdtContent>
    </w:sdt>
    <w:p w:rsidR="007F557B" w:rsidRPr="00DC3248" w:rsidRDefault="007F557B" w:rsidP="00DC3248">
      <w:pPr>
        <w:pStyle w:val="BodyText"/>
      </w:pPr>
    </w:p>
    <w:p w:rsidR="00152CDD" w:rsidRPr="00DC3248" w:rsidRDefault="00152CDD" w:rsidP="00DC3248">
      <w:pPr>
        <w:pStyle w:val="Heading1"/>
      </w:pPr>
      <w:bookmarkStart w:id="12" w:name="_Toc254884195"/>
      <w:bookmarkStart w:id="13" w:name="_Toc453864567"/>
      <w:bookmarkStart w:id="14" w:name="_Toc454356416"/>
      <w:r w:rsidRPr="00DC3248">
        <w:lastRenderedPageBreak/>
        <w:t>Introduction</w:t>
      </w:r>
      <w:bookmarkEnd w:id="12"/>
      <w:bookmarkEnd w:id="13"/>
      <w:bookmarkEnd w:id="14"/>
    </w:p>
    <w:p w:rsidR="00E54038" w:rsidRDefault="00214313" w:rsidP="00214313">
      <w:pPr>
        <w:pStyle w:val="BodyText"/>
        <w:ind w:left="0"/>
      </w:pPr>
      <w:r>
        <w:t xml:space="preserve">       </w:t>
      </w:r>
      <w:r w:rsidR="00E54038">
        <w:t xml:space="preserve">The objective of this solution is to redesign the current job search tool </w:t>
      </w:r>
      <w:r>
        <w:t xml:space="preserve">and develop one global solution and then replace the current tool </w:t>
      </w:r>
      <w:r w:rsidR="00E54038">
        <w:t xml:space="preserve">on </w:t>
      </w:r>
      <w:r>
        <w:t>the following platforms</w:t>
      </w:r>
      <w:r w:rsidR="00E54038">
        <w:t>.</w:t>
      </w:r>
    </w:p>
    <w:p w:rsidR="003F4605" w:rsidRDefault="003F4605" w:rsidP="00214313">
      <w:pPr>
        <w:pStyle w:val="BodyText"/>
        <w:ind w:left="0"/>
      </w:pPr>
    </w:p>
    <w:p w:rsidR="00214313" w:rsidRPr="00345695" w:rsidRDefault="00214313" w:rsidP="007D6D18">
      <w:pPr>
        <w:pStyle w:val="BodyText"/>
        <w:numPr>
          <w:ilvl w:val="0"/>
          <w:numId w:val="6"/>
        </w:numPr>
        <w:spacing w:before="0"/>
        <w:ind w:left="1434" w:hanging="357"/>
        <w:rPr>
          <w:lang w:val="en-US"/>
        </w:rPr>
      </w:pPr>
      <w:r w:rsidRPr="00345695">
        <w:rPr>
          <w:lang w:val="en-US"/>
        </w:rPr>
        <w:t>IRW (FS)</w:t>
      </w:r>
      <w:r>
        <w:rPr>
          <w:lang w:val="en-US"/>
        </w:rPr>
        <w:t xml:space="preserve"> </w:t>
      </w:r>
    </w:p>
    <w:p w:rsidR="00214313" w:rsidRDefault="00214313" w:rsidP="007D6D18">
      <w:pPr>
        <w:pStyle w:val="BodyText"/>
        <w:numPr>
          <w:ilvl w:val="0"/>
          <w:numId w:val="6"/>
        </w:numPr>
        <w:spacing w:before="0"/>
        <w:ind w:left="1434" w:hanging="357"/>
        <w:rPr>
          <w:lang w:val="en-US"/>
        </w:rPr>
      </w:pPr>
      <w:r w:rsidRPr="00214313">
        <w:rPr>
          <w:lang w:val="en-US"/>
        </w:rPr>
        <w:t>IRW (MW)</w:t>
      </w:r>
      <w:r>
        <w:rPr>
          <w:lang w:val="en-US"/>
        </w:rPr>
        <w:t xml:space="preserve"> </w:t>
      </w:r>
    </w:p>
    <w:p w:rsidR="00214313" w:rsidRPr="00214313" w:rsidRDefault="00214313" w:rsidP="007D6D18">
      <w:pPr>
        <w:pStyle w:val="BodyText"/>
        <w:numPr>
          <w:ilvl w:val="0"/>
          <w:numId w:val="6"/>
        </w:numPr>
        <w:spacing w:before="0"/>
        <w:ind w:left="1434" w:hanging="357"/>
        <w:rPr>
          <w:lang w:val="en-US"/>
        </w:rPr>
      </w:pPr>
      <w:r w:rsidRPr="00214313">
        <w:rPr>
          <w:lang w:val="en-US"/>
        </w:rPr>
        <w:t>New Web</w:t>
      </w:r>
      <w:r w:rsidR="00757C9D">
        <w:rPr>
          <w:lang w:val="en-US"/>
        </w:rPr>
        <w:t xml:space="preserve"> Platform (NWP)</w:t>
      </w:r>
    </w:p>
    <w:p w:rsidR="00214313" w:rsidRDefault="00214313" w:rsidP="007D6D18">
      <w:pPr>
        <w:pStyle w:val="BodyText"/>
        <w:numPr>
          <w:ilvl w:val="0"/>
          <w:numId w:val="6"/>
        </w:numPr>
        <w:spacing w:before="0"/>
        <w:ind w:left="1434" w:hanging="357"/>
        <w:rPr>
          <w:lang w:val="en-US"/>
        </w:rPr>
      </w:pPr>
      <w:r w:rsidRPr="00345695">
        <w:rPr>
          <w:lang w:val="en-US"/>
        </w:rPr>
        <w:t>IKEA Inside</w:t>
      </w:r>
    </w:p>
    <w:p w:rsidR="00E54038" w:rsidRPr="00CF4573" w:rsidRDefault="00214313" w:rsidP="007D6D18">
      <w:pPr>
        <w:pStyle w:val="BodyText"/>
        <w:numPr>
          <w:ilvl w:val="0"/>
          <w:numId w:val="6"/>
        </w:numPr>
        <w:spacing w:before="0"/>
        <w:ind w:left="1434" w:hanging="357"/>
      </w:pPr>
      <w:r w:rsidRPr="00214313">
        <w:rPr>
          <w:lang w:val="en-US"/>
        </w:rPr>
        <w:t>ICO Worker</w:t>
      </w:r>
      <w:r w:rsidR="00B11116">
        <w:rPr>
          <w:lang w:val="en-US"/>
        </w:rPr>
        <w:t>.</w:t>
      </w:r>
      <w:r w:rsidRPr="00214313">
        <w:rPr>
          <w:lang w:val="en-US"/>
        </w:rPr>
        <w:t xml:space="preserve"> </w:t>
      </w:r>
    </w:p>
    <w:p w:rsidR="00CF4573" w:rsidRDefault="00CF4573" w:rsidP="00CF4573">
      <w:pPr>
        <w:pStyle w:val="BodyText"/>
        <w:spacing w:before="0"/>
        <w:rPr>
          <w:lang w:val="en-US"/>
        </w:rPr>
      </w:pPr>
    </w:p>
    <w:p w:rsidR="00CF4573" w:rsidRPr="00214313" w:rsidRDefault="00CF4573" w:rsidP="00BA29CD">
      <w:pPr>
        <w:pStyle w:val="BodyText"/>
        <w:spacing w:before="0"/>
        <w:ind w:left="0"/>
      </w:pPr>
      <w:r>
        <w:rPr>
          <w:lang w:val="en-US"/>
        </w:rPr>
        <w:t xml:space="preserve">This document describes the high level solution </w:t>
      </w:r>
      <w:r w:rsidR="008A62A7">
        <w:rPr>
          <w:lang w:val="en-US"/>
        </w:rPr>
        <w:t xml:space="preserve">design </w:t>
      </w:r>
      <w:r>
        <w:rPr>
          <w:lang w:val="en-US"/>
        </w:rPr>
        <w:t>approach of the Job Search tool.</w:t>
      </w:r>
    </w:p>
    <w:p w:rsidR="00214313" w:rsidRDefault="00214313" w:rsidP="00214313">
      <w:pPr>
        <w:pStyle w:val="BodyText"/>
        <w:spacing w:before="0"/>
        <w:ind w:left="1434"/>
        <w:rPr>
          <w:lang w:val="en-US"/>
        </w:rPr>
      </w:pPr>
    </w:p>
    <w:p w:rsidR="00214313" w:rsidRDefault="00214313" w:rsidP="00DC3248">
      <w:pPr>
        <w:pStyle w:val="Heading1"/>
      </w:pPr>
      <w:bookmarkStart w:id="15" w:name="_Toc320189246"/>
      <w:bookmarkStart w:id="16" w:name="_Toc320189571"/>
      <w:bookmarkStart w:id="17" w:name="_Toc451536706"/>
      <w:bookmarkStart w:id="18" w:name="_Toc452388457"/>
      <w:bookmarkStart w:id="19" w:name="_Toc453864568"/>
      <w:bookmarkStart w:id="20" w:name="_Toc454356417"/>
      <w:r w:rsidRPr="00277654">
        <w:lastRenderedPageBreak/>
        <w:t>Business current state</w:t>
      </w:r>
      <w:r w:rsidR="00E31DDB">
        <w:t xml:space="preserve"> </w:t>
      </w:r>
      <w:r w:rsidRPr="00277654">
        <w:t>/</w:t>
      </w:r>
      <w:r w:rsidR="00E31DDB">
        <w:t xml:space="preserve"> S</w:t>
      </w:r>
      <w:r w:rsidRPr="00277654">
        <w:t>olution</w:t>
      </w:r>
      <w:bookmarkEnd w:id="15"/>
      <w:bookmarkEnd w:id="16"/>
      <w:bookmarkEnd w:id="17"/>
      <w:bookmarkEnd w:id="18"/>
      <w:bookmarkEnd w:id="19"/>
      <w:bookmarkEnd w:id="20"/>
    </w:p>
    <w:p w:rsidR="00214313" w:rsidRDefault="00214313" w:rsidP="00214313">
      <w:pPr>
        <w:pStyle w:val="BodyText"/>
      </w:pPr>
      <w:r w:rsidRPr="007662C7">
        <w:t xml:space="preserve">Today in IRW the IKEA Jobs search page uses a </w:t>
      </w:r>
      <w:r>
        <w:t>custom</w:t>
      </w:r>
      <w:r w:rsidRPr="007662C7">
        <w:t xml:space="preserve"> solution to present dropdown options for searching</w:t>
      </w:r>
      <w:r>
        <w:t xml:space="preserve"> all IKEA</w:t>
      </w:r>
      <w:r w:rsidRPr="007662C7">
        <w:t xml:space="preserve"> jobs</w:t>
      </w:r>
      <w:r>
        <w:t>, globally</w:t>
      </w:r>
      <w:r w:rsidRPr="007662C7">
        <w:t xml:space="preserve">. </w:t>
      </w:r>
      <w:r>
        <w:t>The current functionality</w:t>
      </w:r>
      <w:r w:rsidRPr="007662C7">
        <w:t xml:space="preserve"> is difficu</w:t>
      </w:r>
      <w:r>
        <w:t xml:space="preserve">lt to </w:t>
      </w:r>
      <w:r w:rsidR="005D1846">
        <w:t>maintain</w:t>
      </w:r>
      <w:r>
        <w:t xml:space="preserve"> or change</w:t>
      </w:r>
      <w:r w:rsidRPr="007662C7">
        <w:t xml:space="preserve">. </w:t>
      </w:r>
    </w:p>
    <w:p w:rsidR="00214313" w:rsidRPr="000F7B56" w:rsidRDefault="00214313" w:rsidP="007D6D18">
      <w:pPr>
        <w:pStyle w:val="BodyText"/>
        <w:numPr>
          <w:ilvl w:val="0"/>
          <w:numId w:val="7"/>
        </w:numPr>
      </w:pPr>
      <w:r w:rsidRPr="000F7B56">
        <w:rPr>
          <w:lang w:val="en-US"/>
        </w:rPr>
        <w:t xml:space="preserve">Sub Issue 1: </w:t>
      </w:r>
      <w:proofErr w:type="gramStart"/>
      <w:r w:rsidRPr="000F7B56">
        <w:rPr>
          <w:lang w:val="en-US"/>
        </w:rPr>
        <w:t xml:space="preserve">Current </w:t>
      </w:r>
      <w:r w:rsidR="00757C9D">
        <w:rPr>
          <w:lang w:val="en-US"/>
        </w:rPr>
        <w:t xml:space="preserve"> </w:t>
      </w:r>
      <w:r w:rsidRPr="000F7B56">
        <w:rPr>
          <w:lang w:val="en-US"/>
        </w:rPr>
        <w:t>job</w:t>
      </w:r>
      <w:proofErr w:type="gramEnd"/>
      <w:r w:rsidRPr="000F7B56">
        <w:rPr>
          <w:lang w:val="en-US"/>
        </w:rPr>
        <w:t xml:space="preserve"> search selection functionality is not available for internal candidates (IKEA Inside). </w:t>
      </w:r>
    </w:p>
    <w:p w:rsidR="00214313" w:rsidRPr="000F7B56" w:rsidRDefault="00214313" w:rsidP="007D6D18">
      <w:pPr>
        <w:pStyle w:val="BodyText"/>
        <w:numPr>
          <w:ilvl w:val="0"/>
          <w:numId w:val="7"/>
        </w:numPr>
      </w:pPr>
      <w:r w:rsidRPr="000F7B56">
        <w:rPr>
          <w:lang w:val="en-US"/>
        </w:rPr>
        <w:t xml:space="preserve">Sub issue 2: </w:t>
      </w:r>
      <w:r w:rsidR="00D179C7">
        <w:rPr>
          <w:lang w:val="en-US"/>
        </w:rPr>
        <w:t xml:space="preserve"> L</w:t>
      </w:r>
      <w:r w:rsidRPr="000F7B56">
        <w:rPr>
          <w:lang w:val="en-US"/>
        </w:rPr>
        <w:t>ack of interface between Kenexa and Job Search module. High manual maintenance effort on IRW, NWP and IBM.</w:t>
      </w:r>
    </w:p>
    <w:p w:rsidR="00214313" w:rsidRPr="000F7B56" w:rsidRDefault="00214313" w:rsidP="007D6D18">
      <w:pPr>
        <w:pStyle w:val="BodyText"/>
        <w:numPr>
          <w:ilvl w:val="0"/>
          <w:numId w:val="7"/>
        </w:numPr>
      </w:pPr>
      <w:r w:rsidRPr="000F7B56">
        <w:rPr>
          <w:lang w:val="en-US"/>
        </w:rPr>
        <w:t>Sub issue 3: Job search functionality has language as first selection criteria and that needs to be changed to country as first selection criteria to allow a satisfying candidate experience. Moreover a suggestive search result in dropdown lists and a display of search results are requested enhancements.</w:t>
      </w:r>
    </w:p>
    <w:p w:rsidR="00214313" w:rsidRPr="00142805" w:rsidRDefault="00214313" w:rsidP="007D6D18">
      <w:pPr>
        <w:pStyle w:val="BodyText"/>
        <w:numPr>
          <w:ilvl w:val="0"/>
          <w:numId w:val="7"/>
        </w:numPr>
        <w:autoSpaceDE w:val="0"/>
        <w:autoSpaceDN w:val="0"/>
        <w:rPr>
          <w:rFonts w:ascii="Calibri" w:hAnsi="Calibri"/>
          <w:sz w:val="22"/>
          <w:szCs w:val="22"/>
          <w:lang w:val="en-US"/>
        </w:rPr>
      </w:pPr>
      <w:r w:rsidRPr="00142805">
        <w:rPr>
          <w:lang w:val="en-US"/>
        </w:rPr>
        <w:t>Sub issue 4: Not all countries are connected to the Job Search Tool on IKEA.com (for example, Russia) due to failure to integrate newly created Russian TG with a Job Search Tool.</w:t>
      </w:r>
    </w:p>
    <w:p w:rsidR="00214313" w:rsidRPr="00D55258" w:rsidRDefault="00214313" w:rsidP="007D6D18">
      <w:pPr>
        <w:pStyle w:val="BodyText"/>
        <w:numPr>
          <w:ilvl w:val="0"/>
          <w:numId w:val="7"/>
        </w:numPr>
        <w:autoSpaceDE w:val="0"/>
        <w:autoSpaceDN w:val="0"/>
      </w:pPr>
      <w:r w:rsidRPr="0018650A">
        <w:rPr>
          <w:lang w:val="en-US"/>
        </w:rPr>
        <w:t xml:space="preserve">Sub issue 5: The current job search tool does not allow to switch on the WCAG technology for the responsive design candidate experience within Kenexa Brassring. </w:t>
      </w:r>
      <w:r w:rsidRPr="0018650A">
        <w:rPr>
          <w:rFonts w:ascii="Segoe UI" w:hAnsi="Segoe UI" w:cs="Segoe UI"/>
          <w:color w:val="000000"/>
          <w:lang w:val="de-DE"/>
        </w:rPr>
        <w:t>This is preventing solution enhancement.</w:t>
      </w:r>
    </w:p>
    <w:p w:rsidR="00214313" w:rsidRPr="00214313" w:rsidRDefault="00214313" w:rsidP="00214313">
      <w:pPr>
        <w:pStyle w:val="BodyText"/>
        <w:spacing w:before="0"/>
        <w:ind w:left="1434"/>
        <w:rPr>
          <w:b/>
        </w:rPr>
      </w:pPr>
    </w:p>
    <w:p w:rsidR="00214313" w:rsidRPr="00E54038" w:rsidRDefault="00214313" w:rsidP="00214313">
      <w:pPr>
        <w:pStyle w:val="BodyText"/>
        <w:spacing w:before="0"/>
        <w:ind w:left="1434"/>
      </w:pPr>
    </w:p>
    <w:p w:rsidR="004E7F35" w:rsidRDefault="004E7F35" w:rsidP="004E7F35">
      <w:pPr>
        <w:pStyle w:val="Heading2"/>
        <w:spacing w:before="120" w:after="60" w:line="240" w:lineRule="atLeast"/>
        <w:jc w:val="both"/>
      </w:pPr>
      <w:bookmarkStart w:id="21" w:name="_Toc365299978"/>
      <w:bookmarkStart w:id="22" w:name="_Toc453864569"/>
      <w:bookmarkStart w:id="23" w:name="_Toc454356418"/>
      <w:r>
        <w:t>Capability description</w:t>
      </w:r>
      <w:bookmarkEnd w:id="21"/>
      <w:bookmarkEnd w:id="22"/>
      <w:bookmarkEnd w:id="23"/>
    </w:p>
    <w:p w:rsidR="004E7F35" w:rsidRDefault="004E7F35" w:rsidP="004E7F35">
      <w:pPr>
        <w:ind w:firstLine="720"/>
        <w:rPr>
          <w:i/>
          <w:color w:val="0000FF"/>
        </w:rPr>
      </w:pPr>
    </w:p>
    <w:p w:rsidR="004E7F35" w:rsidRDefault="004E7F35" w:rsidP="004E7F35">
      <w:pPr>
        <w:ind w:left="720" w:firstLine="720"/>
        <w:rPr>
          <w:i/>
          <w:color w:val="0000FF"/>
          <w:lang w:val="sv-SE"/>
        </w:rPr>
      </w:pPr>
      <w:r>
        <w:rPr>
          <w:i/>
          <w:noProof/>
          <w:color w:val="0000FF"/>
          <w:lang w:val="en-US"/>
        </w:rPr>
        <w:drawing>
          <wp:inline distT="0" distB="0" distL="0" distR="0">
            <wp:extent cx="3134213" cy="885190"/>
            <wp:effectExtent l="3957" t="0" r="0" b="0"/>
            <wp:docPr id="2" name="Object 1"/>
            <wp:cNvGraphicFramePr>
              <a:graphicFrameLocks xmlns:a="http://schemas.openxmlformats.org/drawingml/2006/main"/>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824536" cy="1656184"/>
                      <a:chOff x="1907704" y="1916832"/>
                      <a:chExt cx="4824536" cy="1656184"/>
                    </a:xfrm>
                  </a:grpSpPr>
                  <a:sp>
                    <a:nvSpPr>
                      <a:cNvPr id="4" name="Rounded Rectangle 3"/>
                      <a:cNvSpPr/>
                    </a:nvSpPr>
                    <a:spPr>
                      <a:xfrm>
                        <a:off x="1907704" y="3068960"/>
                        <a:ext cx="1440160" cy="504056"/>
                      </a:xfrm>
                      <a:prstGeom prst="roundRect">
                        <a:avLst/>
                      </a:prstGeom>
                      <a:solidFill>
                        <a:schemeClr val="tx2">
                          <a:lumMod val="75000"/>
                        </a:schemeClr>
                      </a:solidFill>
                      <a:ln>
                        <a:solidFill>
                          <a:schemeClr val="tx2">
                            <a:lumMod val="75000"/>
                          </a:schemeClr>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sv-SE" dirty="0" err="1" smtClean="0"/>
                            <a:t>User</a:t>
                          </a:r>
                          <a:r>
                            <a:rPr lang="sv-SE" dirty="0" smtClean="0"/>
                            <a:t> </a:t>
                          </a:r>
                          <a:r>
                            <a:rPr lang="sv-SE" dirty="0" err="1" smtClean="0"/>
                            <a:t>Stories</a:t>
                          </a:r>
                          <a:endParaRPr lang="sv-S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Rounded Rectangle 4"/>
                      <a:cNvSpPr/>
                    </a:nvSpPr>
                    <a:spPr>
                      <a:xfrm>
                        <a:off x="3635896" y="3068960"/>
                        <a:ext cx="1440160" cy="504056"/>
                      </a:xfrm>
                      <a:prstGeom prst="roundRect">
                        <a:avLst/>
                      </a:prstGeom>
                      <a:solidFill>
                        <a:srgbClr val="FFC000"/>
                      </a:solidFill>
                      <a:ln>
                        <a:solidFill>
                          <a:srgbClr val="FFC00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sv-SE" dirty="0" smtClean="0"/>
                            <a:t>Business </a:t>
                          </a:r>
                          <a:r>
                            <a:rPr lang="sv-SE" dirty="0" err="1" smtClean="0"/>
                            <a:t>Rules</a:t>
                          </a:r>
                          <a:endParaRPr lang="sv-S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Rounded Rectangle 5"/>
                      <a:cNvSpPr/>
                    </a:nvSpPr>
                    <a:spPr>
                      <a:xfrm>
                        <a:off x="5292080" y="3068960"/>
                        <a:ext cx="1440160" cy="504056"/>
                      </a:xfrm>
                      <a:prstGeom prst="roundRect">
                        <a:avLst/>
                      </a:prstGeom>
                      <a:solidFill>
                        <a:schemeClr val="tx2">
                          <a:lumMod val="60000"/>
                          <a:lumOff val="40000"/>
                        </a:schemeClr>
                      </a:solidFill>
                      <a:ln>
                        <a:solidFill>
                          <a:schemeClr val="tx2">
                            <a:lumMod val="60000"/>
                            <a:lumOff val="40000"/>
                          </a:schemeClr>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sv-SE" dirty="0" err="1" smtClean="0"/>
                            <a:t>Workflows</a:t>
                          </a:r>
                          <a:endParaRPr lang="sv-SE" dirty="0"/>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Rounded Rectangle 7"/>
                      <a:cNvSpPr/>
                    </a:nvSpPr>
                    <a:spPr>
                      <a:xfrm>
                        <a:off x="3635896" y="1916832"/>
                        <a:ext cx="1440160" cy="504056"/>
                      </a:xfrm>
                      <a:prstGeom prst="roundRect">
                        <a:avLst/>
                      </a:prstGeom>
                      <a:solidFill>
                        <a:srgbClr val="C00000"/>
                      </a:solidFill>
                      <a:ln>
                        <a:solidFill>
                          <a:srgbClr val="C00000"/>
                        </a:solidFill>
                      </a:ln>
                    </a:spPr>
                    <a:txSp>
                      <a:txBody>
                        <a:bodyPr rtlCol="0" anchor="ctr"/>
                        <a:lstStyle>
                          <a:defPPr>
                            <a:defRPr lang="en-US"/>
                          </a:defPPr>
                          <a:lvl1pPr algn="l" rtl="0" fontAlgn="base">
                            <a:spcBef>
                              <a:spcPct val="0"/>
                            </a:spcBef>
                            <a:spcAft>
                              <a:spcPct val="0"/>
                            </a:spcAft>
                            <a:defRPr kern="1200">
                              <a:solidFill>
                                <a:schemeClr val="lt1"/>
                              </a:solidFill>
                              <a:latin typeface="+mn-lt"/>
                              <a:ea typeface="+mn-ea"/>
                              <a:cs typeface="+mn-cs"/>
                            </a:defRPr>
                          </a:lvl1pPr>
                          <a:lvl2pPr marL="457200" algn="l" rtl="0" fontAlgn="base">
                            <a:spcBef>
                              <a:spcPct val="0"/>
                            </a:spcBef>
                            <a:spcAft>
                              <a:spcPct val="0"/>
                            </a:spcAft>
                            <a:defRPr kern="1200">
                              <a:solidFill>
                                <a:schemeClr val="lt1"/>
                              </a:solidFill>
                              <a:latin typeface="+mn-lt"/>
                              <a:ea typeface="+mn-ea"/>
                              <a:cs typeface="+mn-cs"/>
                            </a:defRPr>
                          </a:lvl2pPr>
                          <a:lvl3pPr marL="914400" algn="l" rtl="0" fontAlgn="base">
                            <a:spcBef>
                              <a:spcPct val="0"/>
                            </a:spcBef>
                            <a:spcAft>
                              <a:spcPct val="0"/>
                            </a:spcAft>
                            <a:defRPr kern="1200">
                              <a:solidFill>
                                <a:schemeClr val="lt1"/>
                              </a:solidFill>
                              <a:latin typeface="+mn-lt"/>
                              <a:ea typeface="+mn-ea"/>
                              <a:cs typeface="+mn-cs"/>
                            </a:defRPr>
                          </a:lvl3pPr>
                          <a:lvl4pPr marL="1371600" algn="l" rtl="0" fontAlgn="base">
                            <a:spcBef>
                              <a:spcPct val="0"/>
                            </a:spcBef>
                            <a:spcAft>
                              <a:spcPct val="0"/>
                            </a:spcAft>
                            <a:defRPr kern="1200">
                              <a:solidFill>
                                <a:schemeClr val="lt1"/>
                              </a:solidFill>
                              <a:latin typeface="+mn-lt"/>
                              <a:ea typeface="+mn-ea"/>
                              <a:cs typeface="+mn-cs"/>
                            </a:defRPr>
                          </a:lvl4pPr>
                          <a:lvl5pPr marL="1828800" algn="l" rtl="0" fontAlgn="base">
                            <a:spcBef>
                              <a:spcPct val="0"/>
                            </a:spcBef>
                            <a:spcAft>
                              <a:spcPct val="0"/>
                            </a:spcAft>
                            <a:defRPr kern="1200">
                              <a:solidFill>
                                <a:schemeClr val="lt1"/>
                              </a:solidFill>
                              <a:latin typeface="+mn-lt"/>
                              <a:ea typeface="+mn-ea"/>
                              <a:cs typeface="+mn-cs"/>
                            </a:defRPr>
                          </a:lvl5pPr>
                          <a:lvl6pPr marL="2286000" algn="l" defTabSz="914400" rtl="0" eaLnBrk="1" latinLnBrk="0" hangingPunct="1">
                            <a:defRPr kern="1200">
                              <a:solidFill>
                                <a:schemeClr val="lt1"/>
                              </a:solidFill>
                              <a:latin typeface="+mn-lt"/>
                              <a:ea typeface="+mn-ea"/>
                              <a:cs typeface="+mn-cs"/>
                            </a:defRPr>
                          </a:lvl6pPr>
                          <a:lvl7pPr marL="2743200" algn="l" defTabSz="914400" rtl="0" eaLnBrk="1" latinLnBrk="0" hangingPunct="1">
                            <a:defRPr kern="1200">
                              <a:solidFill>
                                <a:schemeClr val="lt1"/>
                              </a:solidFill>
                              <a:latin typeface="+mn-lt"/>
                              <a:ea typeface="+mn-ea"/>
                              <a:cs typeface="+mn-cs"/>
                            </a:defRPr>
                          </a:lvl7pPr>
                          <a:lvl8pPr marL="3200400" algn="l" defTabSz="914400" rtl="0" eaLnBrk="1" latinLnBrk="0" hangingPunct="1">
                            <a:defRPr kern="1200">
                              <a:solidFill>
                                <a:schemeClr val="lt1"/>
                              </a:solidFill>
                              <a:latin typeface="+mn-lt"/>
                              <a:ea typeface="+mn-ea"/>
                              <a:cs typeface="+mn-cs"/>
                            </a:defRPr>
                          </a:lvl8pPr>
                          <a:lvl9pPr marL="3657600" algn="l" defTabSz="914400" rtl="0" eaLnBrk="1" latinLnBrk="0" hangingPunct="1">
                            <a:defRPr kern="1200">
                              <a:solidFill>
                                <a:schemeClr val="lt1"/>
                              </a:solidFill>
                              <a:latin typeface="+mn-lt"/>
                              <a:ea typeface="+mn-ea"/>
                              <a:cs typeface="+mn-cs"/>
                            </a:defRPr>
                          </a:lvl9pPr>
                        </a:lstStyle>
                        <a:p>
                          <a:pPr algn="ctr"/>
                          <a:r>
                            <a:rPr lang="sv-SE" dirty="0" smtClean="0"/>
                            <a:t>Capability</a:t>
                          </a:r>
                          <a:endParaRPr lang="sv-SE" dirty="0"/>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9" name="Shape 9"/>
                      <a:cNvCxnSpPr>
                        <a:stCxn id="8" idx="2"/>
                        <a:endCxn id="4" idx="0"/>
                      </a:cNvCxnSpPr>
                    </a:nvCxnSpPr>
                    <a:spPr>
                      <a:xfrm rot="5400000">
                        <a:off x="3167844" y="1880828"/>
                        <a:ext cx="648072" cy="1728192"/>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10" name="Elbow Connector 9"/>
                      <a:cNvCxnSpPr>
                        <a:stCxn id="8" idx="2"/>
                        <a:endCxn id="5" idx="0"/>
                      </a:cNvCxnSpPr>
                    </a:nvCxnSpPr>
                    <a:spPr>
                      <a:xfrm rot="5400000">
                        <a:off x="4031940" y="2744924"/>
                        <a:ext cx="648072" cy="12700"/>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a:cxnSp>
                    <a:nvCxnSpPr>
                      <a:cNvPr id="11" name="Elbow Connector 10"/>
                      <a:cNvCxnSpPr>
                        <a:stCxn id="8" idx="2"/>
                        <a:endCxn id="6" idx="0"/>
                      </a:cNvCxnSpPr>
                    </a:nvCxnSpPr>
                    <a:spPr>
                      <a:xfrm rot="16200000" flipH="1">
                        <a:off x="4860032" y="1916832"/>
                        <a:ext cx="648072" cy="1656184"/>
                      </a:xfrm>
                      <a:prstGeom prst="bentConnector3">
                        <a:avLst>
                          <a:gd name="adj1" fmla="val 50000"/>
                        </a:avLst>
                      </a:prstGeom>
                    </a:spPr>
                    <a:style>
                      <a:lnRef idx="1">
                        <a:schemeClr val="accent1"/>
                      </a:lnRef>
                      <a:fillRef idx="0">
                        <a:schemeClr val="accent1"/>
                      </a:fillRef>
                      <a:effectRef idx="0">
                        <a:schemeClr val="accent1"/>
                      </a:effectRef>
                      <a:fontRef idx="minor">
                        <a:schemeClr val="tx1"/>
                      </a:fontRef>
                    </a:style>
                  </a:cxnSp>
                </lc:lockedCanvas>
              </a:graphicData>
            </a:graphic>
          </wp:inline>
        </w:drawing>
      </w:r>
    </w:p>
    <w:p w:rsidR="004E7F35" w:rsidRDefault="004E7F35" w:rsidP="004E7F35">
      <w:pPr>
        <w:ind w:left="720" w:firstLine="720"/>
        <w:rPr>
          <w:i/>
          <w:color w:val="0000FF"/>
        </w:rPr>
      </w:pPr>
    </w:p>
    <w:p w:rsidR="00A95932" w:rsidRDefault="00A95932" w:rsidP="004E7F35">
      <w:pPr>
        <w:ind w:left="720" w:firstLine="720"/>
        <w:rPr>
          <w:i/>
          <w:color w:val="0000FF"/>
        </w:rPr>
      </w:pPr>
    </w:p>
    <w:p w:rsidR="00A95932" w:rsidRPr="001A0990" w:rsidRDefault="00A95932" w:rsidP="00A95932">
      <w:pPr>
        <w:pStyle w:val="BodyText"/>
        <w:rPr>
          <w:rFonts w:eastAsia="Verdana"/>
          <w:b/>
          <w:lang w:eastAsia="en-GB"/>
        </w:rPr>
      </w:pPr>
      <w:r>
        <w:rPr>
          <w:rFonts w:eastAsia="Verdana"/>
          <w:b/>
          <w:lang w:eastAsia="en-GB"/>
        </w:rPr>
        <w:t xml:space="preserve">Customer </w:t>
      </w:r>
      <w:r w:rsidRPr="001A0990">
        <w:rPr>
          <w:rFonts w:eastAsia="Verdana"/>
          <w:b/>
          <w:lang w:eastAsia="en-GB"/>
        </w:rPr>
        <w:t>Benefits</w:t>
      </w:r>
    </w:p>
    <w:p w:rsidR="00A95932" w:rsidRDefault="00A95932" w:rsidP="007D6D18">
      <w:pPr>
        <w:pStyle w:val="BodyText"/>
        <w:numPr>
          <w:ilvl w:val="0"/>
          <w:numId w:val="8"/>
        </w:numPr>
        <w:spacing w:before="0"/>
        <w:ind w:left="1434" w:hanging="357"/>
        <w:rPr>
          <w:rFonts w:eastAsia="Verdana"/>
          <w:lang w:eastAsia="en-GB"/>
        </w:rPr>
      </w:pPr>
      <w:r>
        <w:rPr>
          <w:rFonts w:eastAsia="Verdana"/>
          <w:lang w:eastAsia="en-GB"/>
        </w:rPr>
        <w:t xml:space="preserve">Reduced Efforts – </w:t>
      </w:r>
      <w:r w:rsidR="009E618D">
        <w:rPr>
          <w:rFonts w:eastAsia="Verdana"/>
          <w:lang w:eastAsia="en-GB"/>
        </w:rPr>
        <w:t xml:space="preserve">No efforts required on individual platforms. </w:t>
      </w:r>
      <w:r>
        <w:rPr>
          <w:rFonts w:eastAsia="Verdana"/>
          <w:lang w:eastAsia="en-GB"/>
        </w:rPr>
        <w:t>As the solution is generic, changes implement in microsite will reflect in all platforms.</w:t>
      </w:r>
    </w:p>
    <w:p w:rsidR="00A95932" w:rsidRPr="001A0990" w:rsidRDefault="00A95932" w:rsidP="007D6D18">
      <w:pPr>
        <w:pStyle w:val="BodyText"/>
        <w:numPr>
          <w:ilvl w:val="0"/>
          <w:numId w:val="8"/>
        </w:numPr>
        <w:spacing w:before="0"/>
        <w:ind w:left="1434" w:hanging="357"/>
        <w:rPr>
          <w:rFonts w:eastAsia="Verdana"/>
          <w:lang w:eastAsia="en-GB"/>
        </w:rPr>
      </w:pPr>
      <w:r w:rsidRPr="001A0990">
        <w:rPr>
          <w:rFonts w:eastAsia="Verdana"/>
          <w:lang w:eastAsia="en-GB"/>
        </w:rPr>
        <w:t>Better availability and usability of job search functionality for internal and external candidates.</w:t>
      </w:r>
    </w:p>
    <w:p w:rsidR="00A95932" w:rsidRPr="001A0990" w:rsidRDefault="00A95932" w:rsidP="007D6D18">
      <w:pPr>
        <w:pStyle w:val="BodyText"/>
        <w:numPr>
          <w:ilvl w:val="0"/>
          <w:numId w:val="8"/>
        </w:numPr>
        <w:spacing w:before="0"/>
        <w:ind w:left="1434" w:hanging="357"/>
        <w:rPr>
          <w:rFonts w:eastAsia="Verdana"/>
          <w:lang w:eastAsia="en-GB"/>
        </w:rPr>
      </w:pPr>
      <w:r w:rsidRPr="001A0990">
        <w:rPr>
          <w:rFonts w:eastAsia="Verdana"/>
          <w:lang w:eastAsia="en-GB"/>
        </w:rPr>
        <w:t xml:space="preserve">Easy maintenance of Job Search Tool </w:t>
      </w:r>
      <w:r>
        <w:rPr>
          <w:rFonts w:eastAsia="Verdana"/>
          <w:lang w:eastAsia="en-GB"/>
        </w:rPr>
        <w:t xml:space="preserve">values </w:t>
      </w:r>
      <w:r w:rsidRPr="001A0990">
        <w:rPr>
          <w:rFonts w:eastAsia="Verdana"/>
          <w:lang w:eastAsia="en-GB"/>
        </w:rPr>
        <w:t xml:space="preserve">using API technology from ATS to the Job Search tool. </w:t>
      </w:r>
    </w:p>
    <w:p w:rsidR="00A95932" w:rsidRDefault="00A95932" w:rsidP="007D6D18">
      <w:pPr>
        <w:pStyle w:val="BodyText"/>
        <w:numPr>
          <w:ilvl w:val="0"/>
          <w:numId w:val="8"/>
        </w:numPr>
        <w:spacing w:before="0"/>
        <w:ind w:left="1434" w:hanging="357"/>
        <w:rPr>
          <w:rFonts w:eastAsia="Verdana"/>
          <w:lang w:eastAsia="en-GB"/>
        </w:rPr>
      </w:pPr>
      <w:r w:rsidRPr="001A0990">
        <w:rPr>
          <w:rFonts w:eastAsia="Verdana"/>
          <w:lang w:eastAsia="en-GB"/>
        </w:rPr>
        <w:t>Accessibility via mobile devices without losing core functionality</w:t>
      </w:r>
      <w:r>
        <w:rPr>
          <w:rFonts w:eastAsia="Verdana"/>
          <w:lang w:eastAsia="en-GB"/>
        </w:rPr>
        <w:t>.</w:t>
      </w:r>
      <w:r w:rsidRPr="001A0990">
        <w:rPr>
          <w:rFonts w:eastAsia="Verdana"/>
          <w:lang w:eastAsia="en-GB"/>
        </w:rPr>
        <w:t xml:space="preserve"> </w:t>
      </w:r>
    </w:p>
    <w:p w:rsidR="00A95932" w:rsidRPr="000C68B3" w:rsidRDefault="00A95932" w:rsidP="007D6D18">
      <w:pPr>
        <w:pStyle w:val="BodyText"/>
        <w:numPr>
          <w:ilvl w:val="0"/>
          <w:numId w:val="8"/>
        </w:numPr>
        <w:spacing w:before="0"/>
        <w:ind w:left="1434" w:hanging="357"/>
        <w:rPr>
          <w:rFonts w:eastAsia="Verdana"/>
          <w:lang w:eastAsia="en-GB"/>
        </w:rPr>
      </w:pPr>
      <w:r>
        <w:rPr>
          <w:lang w:val="en-US"/>
        </w:rPr>
        <w:t xml:space="preserve">Better </w:t>
      </w:r>
      <w:r w:rsidRPr="000F7B56">
        <w:rPr>
          <w:lang w:val="en-US"/>
        </w:rPr>
        <w:t>candidate experience</w:t>
      </w:r>
      <w:r w:rsidR="000C68B3">
        <w:rPr>
          <w:lang w:val="en-US"/>
        </w:rPr>
        <w:t>.</w:t>
      </w:r>
    </w:p>
    <w:p w:rsidR="000C68B3" w:rsidRPr="001A0990" w:rsidRDefault="000C68B3" w:rsidP="007D6D18">
      <w:pPr>
        <w:pStyle w:val="BodyText"/>
        <w:numPr>
          <w:ilvl w:val="0"/>
          <w:numId w:val="8"/>
        </w:numPr>
        <w:spacing w:before="0"/>
        <w:ind w:left="1434" w:hanging="357"/>
        <w:rPr>
          <w:rFonts w:eastAsia="Verdana"/>
          <w:lang w:eastAsia="en-GB"/>
        </w:rPr>
      </w:pPr>
      <w:r>
        <w:rPr>
          <w:lang w:val="en-US"/>
        </w:rPr>
        <w:t xml:space="preserve">Better control on Look &amp; Feel </w:t>
      </w:r>
      <w:r w:rsidR="0036443D">
        <w:rPr>
          <w:lang w:val="en-US"/>
        </w:rPr>
        <w:t>- Since</w:t>
      </w:r>
      <w:r>
        <w:rPr>
          <w:lang w:val="en-US"/>
        </w:rPr>
        <w:t xml:space="preserve"> we are extracting the kenexa response and we have the flexibility to control on Look &amp; Feel.</w:t>
      </w:r>
    </w:p>
    <w:p w:rsidR="00A95932" w:rsidRDefault="00A95932" w:rsidP="004E7F35">
      <w:pPr>
        <w:ind w:left="720" w:firstLine="720"/>
        <w:rPr>
          <w:i/>
          <w:color w:val="0000FF"/>
        </w:rPr>
      </w:pPr>
    </w:p>
    <w:p w:rsidR="002A403A" w:rsidRDefault="002A403A" w:rsidP="004E7F35">
      <w:pPr>
        <w:ind w:left="720" w:firstLine="720"/>
        <w:rPr>
          <w:i/>
          <w:color w:val="0000FF"/>
        </w:rPr>
      </w:pPr>
    </w:p>
    <w:p w:rsidR="002A403A" w:rsidRDefault="002A403A" w:rsidP="004E7F35">
      <w:pPr>
        <w:ind w:left="720" w:firstLine="720"/>
        <w:rPr>
          <w:i/>
          <w:color w:val="0000FF"/>
        </w:rPr>
      </w:pPr>
    </w:p>
    <w:p w:rsidR="002A403A" w:rsidRDefault="002A403A" w:rsidP="004E7F35">
      <w:pPr>
        <w:ind w:left="720" w:firstLine="720"/>
        <w:rPr>
          <w:i/>
          <w:color w:val="0000FF"/>
        </w:rPr>
      </w:pPr>
    </w:p>
    <w:p w:rsidR="002A403A" w:rsidRDefault="002A403A" w:rsidP="004E7F35">
      <w:pPr>
        <w:ind w:left="720" w:firstLine="720"/>
        <w:rPr>
          <w:i/>
          <w:color w:val="0000FF"/>
        </w:rPr>
      </w:pPr>
    </w:p>
    <w:p w:rsidR="002A403A" w:rsidRDefault="002A403A" w:rsidP="004E7F35">
      <w:pPr>
        <w:ind w:left="720" w:firstLine="720"/>
        <w:rPr>
          <w:i/>
          <w:color w:val="0000FF"/>
        </w:rPr>
      </w:pPr>
    </w:p>
    <w:p w:rsidR="002A403A" w:rsidRDefault="002A403A" w:rsidP="004E7F35">
      <w:pPr>
        <w:ind w:left="720" w:firstLine="720"/>
        <w:rPr>
          <w:i/>
          <w:color w:val="0000FF"/>
        </w:rPr>
      </w:pPr>
    </w:p>
    <w:p w:rsidR="002A403A" w:rsidRDefault="002A403A" w:rsidP="004E7F35">
      <w:pPr>
        <w:ind w:left="720" w:firstLine="720"/>
        <w:rPr>
          <w:i/>
          <w:color w:val="0000FF"/>
        </w:rPr>
      </w:pPr>
    </w:p>
    <w:p w:rsidR="002A403A" w:rsidRDefault="002A403A" w:rsidP="004E7F35">
      <w:pPr>
        <w:ind w:left="720" w:firstLine="720"/>
        <w:rPr>
          <w:i/>
          <w:color w:val="0000FF"/>
        </w:rPr>
      </w:pPr>
    </w:p>
    <w:p w:rsidR="005544AA" w:rsidRDefault="00152CDD" w:rsidP="007D15D4">
      <w:pPr>
        <w:pStyle w:val="Heading2"/>
      </w:pPr>
      <w:bookmarkStart w:id="24" w:name="_Toc254884196"/>
      <w:bookmarkStart w:id="25" w:name="_Toc453864570"/>
      <w:bookmarkStart w:id="26" w:name="_Toc454356419"/>
      <w:r w:rsidRPr="007B4FFA">
        <w:lastRenderedPageBreak/>
        <w:t>Feature description</w:t>
      </w:r>
      <w:bookmarkEnd w:id="24"/>
      <w:bookmarkEnd w:id="25"/>
      <w:bookmarkEnd w:id="26"/>
    </w:p>
    <w:p w:rsidR="007549BF" w:rsidRDefault="000C4778" w:rsidP="007549BF">
      <w:pPr>
        <w:pStyle w:val="BodyText"/>
      </w:pPr>
      <w:bookmarkStart w:id="27" w:name="_Toc48459994"/>
      <w:bookmarkStart w:id="28" w:name="_Toc254884200"/>
      <w:bookmarkStart w:id="29" w:name="_Toc272317336"/>
      <w:bookmarkStart w:id="30" w:name="_Toc365299982"/>
      <w:bookmarkStart w:id="31" w:name="_Toc254884202"/>
      <w:bookmarkStart w:id="32" w:name="_Toc347155050"/>
      <w:r>
        <w:t xml:space="preserve">The global solution </w:t>
      </w:r>
      <w:r w:rsidR="00757C9D">
        <w:t>will implement</w:t>
      </w:r>
      <w:r>
        <w:t xml:space="preserve"> the following features:</w:t>
      </w:r>
    </w:p>
    <w:p w:rsidR="00E97CDC" w:rsidRDefault="00E97CDC" w:rsidP="00E97CDC">
      <w:pPr>
        <w:pStyle w:val="ListParagraph"/>
      </w:pPr>
    </w:p>
    <w:p w:rsidR="00E97CDC" w:rsidRDefault="00E97CDC" w:rsidP="007D6D18">
      <w:pPr>
        <w:pStyle w:val="BodyText"/>
        <w:numPr>
          <w:ilvl w:val="0"/>
          <w:numId w:val="10"/>
        </w:numPr>
      </w:pPr>
      <w:r>
        <w:t>Redesign how these dropdown values are served and update the IKEA Jobs search to use a Brassring API instead of a custom IRW solution.</w:t>
      </w:r>
    </w:p>
    <w:p w:rsidR="00E97CDC" w:rsidRDefault="00E97CDC" w:rsidP="007D6D18">
      <w:pPr>
        <w:pStyle w:val="BodyText"/>
        <w:numPr>
          <w:ilvl w:val="0"/>
          <w:numId w:val="10"/>
        </w:numPr>
      </w:pPr>
      <w:r>
        <w:t xml:space="preserve">Update all the dropdown values to be fetched from Brassring API. </w:t>
      </w:r>
    </w:p>
    <w:p w:rsidR="00E97CDC" w:rsidRPr="00F91F90" w:rsidRDefault="00E97CDC" w:rsidP="007D6D18">
      <w:pPr>
        <w:pStyle w:val="BodyText"/>
        <w:numPr>
          <w:ilvl w:val="1"/>
          <w:numId w:val="10"/>
        </w:numPr>
      </w:pPr>
      <w:r w:rsidRPr="00F91F90">
        <w:t>Change the display &amp; order of the search criteria</w:t>
      </w:r>
      <w:r>
        <w:t xml:space="preserve">. ie </w:t>
      </w:r>
      <w:r w:rsidRPr="00F91F90">
        <w:t>Display the filter criteria of the search (candidate can always change the filter criteria) (</w:t>
      </w:r>
      <w:r w:rsidRPr="00F91F90">
        <w:rPr>
          <w:lang w:val="en-US"/>
        </w:rPr>
        <w:t>Example from Benteler careerpage)</w:t>
      </w:r>
    </w:p>
    <w:p w:rsidR="00E97CDC" w:rsidRPr="00F91F90" w:rsidRDefault="00E97CDC" w:rsidP="007D6D18">
      <w:pPr>
        <w:pStyle w:val="BodyText"/>
        <w:numPr>
          <w:ilvl w:val="1"/>
          <w:numId w:val="10"/>
        </w:numPr>
      </w:pPr>
      <w:r w:rsidRPr="00F91F90">
        <w:t>Real time automatic synchronization of jobs and all search criteria (language, location, org unit, etc.) between ATS and new Job Search tool.</w:t>
      </w:r>
    </w:p>
    <w:p w:rsidR="00E97CDC" w:rsidRPr="00F91F90" w:rsidRDefault="00E97CDC" w:rsidP="007D6D18">
      <w:pPr>
        <w:pStyle w:val="BodyText"/>
        <w:numPr>
          <w:ilvl w:val="1"/>
          <w:numId w:val="10"/>
        </w:numPr>
      </w:pPr>
      <w:r w:rsidRPr="00F91F90">
        <w:t>Possibility to limit search filter values depending on a previous filter selected (for example, when a country is selected, availability of values in other filters would be limited to options for that country)</w:t>
      </w:r>
    </w:p>
    <w:p w:rsidR="00E97CDC" w:rsidRPr="00F91F90" w:rsidRDefault="00E97CDC" w:rsidP="007D6D18">
      <w:pPr>
        <w:pStyle w:val="BodyText"/>
        <w:numPr>
          <w:ilvl w:val="1"/>
          <w:numId w:val="10"/>
        </w:numPr>
      </w:pPr>
      <w:r w:rsidRPr="00F91F90">
        <w:t>Possibility to have specified filters available on a Job Search Tool and  in the following order of display:</w:t>
      </w:r>
    </w:p>
    <w:p w:rsidR="00E97CDC" w:rsidRPr="00F91F90" w:rsidRDefault="00E97CDC" w:rsidP="007D6D18">
      <w:pPr>
        <w:pStyle w:val="BodyText"/>
        <w:numPr>
          <w:ilvl w:val="2"/>
          <w:numId w:val="11"/>
        </w:numPr>
      </w:pPr>
      <w:r w:rsidRPr="00F91F90">
        <w:t>Country</w:t>
      </w:r>
    </w:p>
    <w:p w:rsidR="00E97CDC" w:rsidRPr="00F91F90" w:rsidRDefault="00E97CDC" w:rsidP="007D6D18">
      <w:pPr>
        <w:pStyle w:val="BodyText"/>
        <w:numPr>
          <w:ilvl w:val="2"/>
          <w:numId w:val="11"/>
        </w:numPr>
      </w:pPr>
      <w:r w:rsidRPr="00F91F90">
        <w:t>Location</w:t>
      </w:r>
    </w:p>
    <w:p w:rsidR="00E97CDC" w:rsidRPr="00F91F90" w:rsidRDefault="00E97CDC" w:rsidP="007D6D18">
      <w:pPr>
        <w:pStyle w:val="BodyText"/>
        <w:numPr>
          <w:ilvl w:val="2"/>
          <w:numId w:val="11"/>
        </w:numPr>
      </w:pPr>
      <w:r w:rsidRPr="00F91F90">
        <w:t>Work area</w:t>
      </w:r>
    </w:p>
    <w:p w:rsidR="00E97CDC" w:rsidRPr="00F91F90" w:rsidRDefault="00E97CDC" w:rsidP="007D6D18">
      <w:pPr>
        <w:pStyle w:val="BodyText"/>
        <w:numPr>
          <w:ilvl w:val="2"/>
          <w:numId w:val="11"/>
        </w:numPr>
      </w:pPr>
      <w:r w:rsidRPr="00F91F90">
        <w:t>Part time/full ti</w:t>
      </w:r>
      <w:r>
        <w:t xml:space="preserve">me </w:t>
      </w:r>
    </w:p>
    <w:p w:rsidR="00E97CDC" w:rsidRPr="00F91F90" w:rsidRDefault="00E97CDC" w:rsidP="007D6D18">
      <w:pPr>
        <w:pStyle w:val="BodyText"/>
        <w:numPr>
          <w:ilvl w:val="2"/>
          <w:numId w:val="11"/>
        </w:numPr>
      </w:pPr>
      <w:r w:rsidRPr="00F91F90">
        <w:t xml:space="preserve">Language </w:t>
      </w:r>
    </w:p>
    <w:p w:rsidR="00E97CDC" w:rsidRPr="00F91F90" w:rsidRDefault="00E97CDC" w:rsidP="007D6D18">
      <w:pPr>
        <w:pStyle w:val="BodyText"/>
        <w:numPr>
          <w:ilvl w:val="1"/>
          <w:numId w:val="10"/>
        </w:numPr>
      </w:pPr>
      <w:r>
        <w:t>Possibility to have k</w:t>
      </w:r>
      <w:r w:rsidRPr="00F91F90">
        <w:t>eyword search</w:t>
      </w:r>
      <w:r>
        <w:t>es (nice to have requirements) with filter limitation.</w:t>
      </w:r>
    </w:p>
    <w:p w:rsidR="00E97CDC" w:rsidRPr="00F91F90" w:rsidRDefault="00E97CDC" w:rsidP="007D6D18">
      <w:pPr>
        <w:pStyle w:val="BodyText"/>
        <w:numPr>
          <w:ilvl w:val="1"/>
          <w:numId w:val="10"/>
        </w:numPr>
      </w:pPr>
      <w:r w:rsidRPr="00F91F90">
        <w:t>All filters can be selected separately without following an order.</w:t>
      </w:r>
    </w:p>
    <w:p w:rsidR="00E97CDC" w:rsidRPr="00F91F90" w:rsidRDefault="00E97CDC" w:rsidP="007D6D18">
      <w:pPr>
        <w:pStyle w:val="BodyText"/>
        <w:numPr>
          <w:ilvl w:val="1"/>
          <w:numId w:val="10"/>
        </w:numPr>
      </w:pPr>
      <w:r w:rsidRPr="00F91F90">
        <w:t>Display number of found jobs per selection once a criteria was selected</w:t>
      </w:r>
    </w:p>
    <w:p w:rsidR="00E97CDC" w:rsidRPr="00F91F90" w:rsidRDefault="00E97CDC" w:rsidP="007D6D18">
      <w:pPr>
        <w:pStyle w:val="BodyText"/>
        <w:numPr>
          <w:ilvl w:val="1"/>
          <w:numId w:val="10"/>
        </w:numPr>
      </w:pPr>
      <w:r w:rsidRPr="00F91F90">
        <w:t>Reset filter in different sub categories (see picture F10)</w:t>
      </w:r>
    </w:p>
    <w:p w:rsidR="00E97CDC" w:rsidRPr="00F91F90" w:rsidRDefault="00E97CDC" w:rsidP="007D6D18">
      <w:pPr>
        <w:pStyle w:val="BodyText"/>
        <w:numPr>
          <w:ilvl w:val="1"/>
          <w:numId w:val="10"/>
        </w:numPr>
      </w:pPr>
      <w:r w:rsidRPr="00F91F90">
        <w:t>After clicking 'show jobs' candidates will be dir</w:t>
      </w:r>
      <w:r>
        <w:t>ected into Kenexa Brassring</w:t>
      </w:r>
      <w:r w:rsidRPr="00F91F90">
        <w:t xml:space="preserve">. Source tracking is needed. Job search results shall be </w:t>
      </w:r>
      <w:r>
        <w:t>shown in Kenexa Brassring within the IKEA webpage</w:t>
      </w:r>
      <w:r w:rsidRPr="00F91F90">
        <w:t xml:space="preserve">. </w:t>
      </w:r>
    </w:p>
    <w:p w:rsidR="00E97CDC" w:rsidRPr="00F91F90" w:rsidRDefault="00EA7F56" w:rsidP="007D6D18">
      <w:pPr>
        <w:pStyle w:val="BodyText"/>
        <w:numPr>
          <w:ilvl w:val="1"/>
          <w:numId w:val="10"/>
        </w:numPr>
      </w:pPr>
      <w:r>
        <w:t>A</w:t>
      </w:r>
      <w:r w:rsidR="00E97CDC" w:rsidRPr="00F91F90">
        <w:t xml:space="preserve">dvance search </w:t>
      </w:r>
      <w:r>
        <w:t xml:space="preserve">option will be </w:t>
      </w:r>
      <w:r w:rsidR="00374993">
        <w:t>provided</w:t>
      </w:r>
      <w:r>
        <w:t xml:space="preserve"> in microsite</w:t>
      </w:r>
      <w:r w:rsidR="00E97CDC" w:rsidRPr="00F91F90">
        <w:t xml:space="preserve">. </w:t>
      </w:r>
      <w:r w:rsidR="00804DFE">
        <w:t xml:space="preserve"> Click on advance search link will open kenexa A</w:t>
      </w:r>
      <w:r w:rsidR="00804DFE" w:rsidRPr="00F91F90">
        <w:t xml:space="preserve">dvance search </w:t>
      </w:r>
      <w:r w:rsidR="00804DFE">
        <w:t>page.</w:t>
      </w:r>
    </w:p>
    <w:p w:rsidR="00E97CDC" w:rsidRPr="00F91F90" w:rsidRDefault="00E97CDC" w:rsidP="007D6D18">
      <w:pPr>
        <w:pStyle w:val="BodyText"/>
        <w:numPr>
          <w:ilvl w:val="1"/>
          <w:numId w:val="10"/>
        </w:numPr>
      </w:pPr>
      <w:r w:rsidRPr="00F91F90">
        <w:t xml:space="preserve">Possibility to have a suggestive search (when a candidate starts typing a combination of letters possible suggestions appear). </w:t>
      </w:r>
    </w:p>
    <w:p w:rsidR="00E97CDC" w:rsidRPr="00F91F90" w:rsidRDefault="00E97CDC" w:rsidP="007D6D18">
      <w:pPr>
        <w:pStyle w:val="BodyText"/>
        <w:numPr>
          <w:ilvl w:val="1"/>
          <w:numId w:val="10"/>
        </w:numPr>
      </w:pPr>
      <w:r w:rsidRPr="00F91F90">
        <w:t xml:space="preserve">Possibility to get results in the keyword field regardless the language of query </w:t>
      </w:r>
    </w:p>
    <w:p w:rsidR="00E97CDC" w:rsidRPr="00F73821" w:rsidRDefault="00E97CDC" w:rsidP="007D6D18">
      <w:pPr>
        <w:pStyle w:val="BodyText"/>
        <w:numPr>
          <w:ilvl w:val="0"/>
          <w:numId w:val="10"/>
        </w:numPr>
      </w:pPr>
      <w:r w:rsidRPr="00F91F90">
        <w:t xml:space="preserve">Other Links stay the same on pages e.g.  Log in to candidate profile </w:t>
      </w:r>
    </w:p>
    <w:p w:rsidR="003F4605" w:rsidRDefault="003F4605" w:rsidP="007D6D18">
      <w:pPr>
        <w:pStyle w:val="ListParagraph"/>
        <w:numPr>
          <w:ilvl w:val="0"/>
          <w:numId w:val="10"/>
        </w:numPr>
        <w:contextualSpacing/>
        <w:rPr>
          <w:rFonts w:cs="Arial"/>
        </w:rPr>
      </w:pPr>
      <w:r>
        <w:rPr>
          <w:rFonts w:cs="Arial"/>
        </w:rPr>
        <w:t>Need</w:t>
      </w:r>
      <w:r w:rsidRPr="0039705A">
        <w:rPr>
          <w:rFonts w:cs="Arial"/>
        </w:rPr>
        <w:t xml:space="preserve"> to have job search tool translated</w:t>
      </w:r>
      <w:r>
        <w:rPr>
          <w:rFonts w:cs="Arial"/>
        </w:rPr>
        <w:t xml:space="preserve"> for labels</w:t>
      </w:r>
      <w:r w:rsidRPr="0039705A">
        <w:rPr>
          <w:rFonts w:cs="Arial"/>
        </w:rPr>
        <w:t xml:space="preserve"> </w:t>
      </w:r>
      <w:r>
        <w:rPr>
          <w:rFonts w:cs="Arial"/>
        </w:rPr>
        <w:t xml:space="preserve">and dropdown values </w:t>
      </w:r>
      <w:r w:rsidRPr="0039705A">
        <w:rPr>
          <w:rFonts w:cs="Arial"/>
        </w:rPr>
        <w:t>in the following languages:</w:t>
      </w:r>
    </w:p>
    <w:p w:rsidR="003F4605" w:rsidRPr="0039705A" w:rsidRDefault="003F4605" w:rsidP="007D6D18">
      <w:pPr>
        <w:pStyle w:val="ListParagraph"/>
        <w:numPr>
          <w:ilvl w:val="1"/>
          <w:numId w:val="10"/>
        </w:numPr>
        <w:contextualSpacing/>
        <w:rPr>
          <w:rFonts w:cs="Arial"/>
        </w:rPr>
      </w:pPr>
      <w:r w:rsidRPr="0039705A">
        <w:rPr>
          <w:rFonts w:cs="Arial"/>
        </w:rPr>
        <w:t>Chinese</w:t>
      </w:r>
    </w:p>
    <w:p w:rsidR="003F4605" w:rsidRPr="0039705A" w:rsidRDefault="003F4605" w:rsidP="007D6D18">
      <w:pPr>
        <w:pStyle w:val="ListParagraph"/>
        <w:numPr>
          <w:ilvl w:val="1"/>
          <w:numId w:val="10"/>
        </w:numPr>
        <w:contextualSpacing/>
        <w:rPr>
          <w:rFonts w:cs="Arial"/>
        </w:rPr>
      </w:pPr>
      <w:r w:rsidRPr="0039705A">
        <w:rPr>
          <w:rFonts w:cs="Arial"/>
        </w:rPr>
        <w:t>Croatian</w:t>
      </w:r>
    </w:p>
    <w:p w:rsidR="003F4605" w:rsidRPr="0039705A" w:rsidRDefault="003F4605" w:rsidP="007D6D18">
      <w:pPr>
        <w:pStyle w:val="ListParagraph"/>
        <w:numPr>
          <w:ilvl w:val="1"/>
          <w:numId w:val="10"/>
        </w:numPr>
        <w:contextualSpacing/>
        <w:rPr>
          <w:rFonts w:cs="Arial"/>
        </w:rPr>
      </w:pPr>
      <w:r w:rsidRPr="0039705A">
        <w:rPr>
          <w:rFonts w:cs="Arial"/>
        </w:rPr>
        <w:t>Czech</w:t>
      </w:r>
    </w:p>
    <w:p w:rsidR="003F4605" w:rsidRPr="0039705A" w:rsidRDefault="003F4605" w:rsidP="007D6D18">
      <w:pPr>
        <w:pStyle w:val="ListParagraph"/>
        <w:numPr>
          <w:ilvl w:val="1"/>
          <w:numId w:val="10"/>
        </w:numPr>
        <w:contextualSpacing/>
        <w:rPr>
          <w:rFonts w:cs="Arial"/>
        </w:rPr>
      </w:pPr>
      <w:r w:rsidRPr="0039705A">
        <w:rPr>
          <w:rFonts w:cs="Arial"/>
        </w:rPr>
        <w:t>Danish</w:t>
      </w:r>
    </w:p>
    <w:p w:rsidR="003F4605" w:rsidRPr="0039705A" w:rsidRDefault="003F4605" w:rsidP="007D6D18">
      <w:pPr>
        <w:pStyle w:val="ListParagraph"/>
        <w:numPr>
          <w:ilvl w:val="1"/>
          <w:numId w:val="10"/>
        </w:numPr>
        <w:contextualSpacing/>
        <w:rPr>
          <w:rFonts w:cs="Arial"/>
        </w:rPr>
      </w:pPr>
      <w:r w:rsidRPr="0039705A">
        <w:rPr>
          <w:rFonts w:cs="Arial"/>
        </w:rPr>
        <w:t>Dutch</w:t>
      </w:r>
    </w:p>
    <w:p w:rsidR="003F4605" w:rsidRPr="0039705A" w:rsidRDefault="003F4605" w:rsidP="007D6D18">
      <w:pPr>
        <w:pStyle w:val="ListParagraph"/>
        <w:numPr>
          <w:ilvl w:val="1"/>
          <w:numId w:val="10"/>
        </w:numPr>
        <w:contextualSpacing/>
        <w:rPr>
          <w:rFonts w:cs="Arial"/>
        </w:rPr>
      </w:pPr>
      <w:r w:rsidRPr="0039705A">
        <w:rPr>
          <w:rFonts w:cs="Arial"/>
        </w:rPr>
        <w:t>English</w:t>
      </w:r>
    </w:p>
    <w:p w:rsidR="003F4605" w:rsidRPr="0039705A" w:rsidRDefault="003F4605" w:rsidP="007D6D18">
      <w:pPr>
        <w:pStyle w:val="ListParagraph"/>
        <w:numPr>
          <w:ilvl w:val="1"/>
          <w:numId w:val="10"/>
        </w:numPr>
        <w:contextualSpacing/>
        <w:rPr>
          <w:rFonts w:cs="Arial"/>
        </w:rPr>
      </w:pPr>
      <w:r w:rsidRPr="0039705A">
        <w:rPr>
          <w:rFonts w:cs="Arial"/>
        </w:rPr>
        <w:lastRenderedPageBreak/>
        <w:t>Finnish</w:t>
      </w:r>
    </w:p>
    <w:p w:rsidR="003F4605" w:rsidRPr="0039705A" w:rsidRDefault="003F4605" w:rsidP="007D6D18">
      <w:pPr>
        <w:pStyle w:val="ListParagraph"/>
        <w:numPr>
          <w:ilvl w:val="1"/>
          <w:numId w:val="10"/>
        </w:numPr>
        <w:contextualSpacing/>
        <w:rPr>
          <w:rFonts w:cs="Arial"/>
        </w:rPr>
      </w:pPr>
      <w:r w:rsidRPr="0039705A">
        <w:rPr>
          <w:rFonts w:cs="Arial"/>
        </w:rPr>
        <w:t>French</w:t>
      </w:r>
    </w:p>
    <w:p w:rsidR="003F4605" w:rsidRPr="0039705A" w:rsidRDefault="003F4605" w:rsidP="007D6D18">
      <w:pPr>
        <w:pStyle w:val="ListParagraph"/>
        <w:numPr>
          <w:ilvl w:val="1"/>
          <w:numId w:val="10"/>
        </w:numPr>
        <w:contextualSpacing/>
        <w:rPr>
          <w:rFonts w:cs="Arial"/>
        </w:rPr>
      </w:pPr>
      <w:r w:rsidRPr="0039705A">
        <w:rPr>
          <w:rFonts w:cs="Arial"/>
        </w:rPr>
        <w:t>German</w:t>
      </w:r>
    </w:p>
    <w:p w:rsidR="003F4605" w:rsidRPr="0039705A" w:rsidRDefault="003F4605" w:rsidP="007D6D18">
      <w:pPr>
        <w:pStyle w:val="ListParagraph"/>
        <w:numPr>
          <w:ilvl w:val="1"/>
          <w:numId w:val="10"/>
        </w:numPr>
        <w:contextualSpacing/>
        <w:rPr>
          <w:rFonts w:cs="Arial"/>
        </w:rPr>
      </w:pPr>
      <w:r w:rsidRPr="0039705A">
        <w:rPr>
          <w:rFonts w:cs="Arial"/>
        </w:rPr>
        <w:t>Hungarian</w:t>
      </w:r>
    </w:p>
    <w:p w:rsidR="003F4605" w:rsidRPr="0039705A" w:rsidRDefault="003F4605" w:rsidP="007D6D18">
      <w:pPr>
        <w:pStyle w:val="ListParagraph"/>
        <w:numPr>
          <w:ilvl w:val="1"/>
          <w:numId w:val="10"/>
        </w:numPr>
        <w:contextualSpacing/>
        <w:rPr>
          <w:rFonts w:cs="Arial"/>
        </w:rPr>
      </w:pPr>
      <w:r w:rsidRPr="0039705A">
        <w:rPr>
          <w:rFonts w:cs="Arial"/>
        </w:rPr>
        <w:t>Italian</w:t>
      </w:r>
    </w:p>
    <w:p w:rsidR="003F4605" w:rsidRPr="0039705A" w:rsidRDefault="003F4605" w:rsidP="007D6D18">
      <w:pPr>
        <w:pStyle w:val="ListParagraph"/>
        <w:numPr>
          <w:ilvl w:val="1"/>
          <w:numId w:val="10"/>
        </w:numPr>
        <w:contextualSpacing/>
        <w:rPr>
          <w:rFonts w:cs="Arial"/>
        </w:rPr>
      </w:pPr>
      <w:r w:rsidRPr="0039705A">
        <w:rPr>
          <w:rFonts w:cs="Arial"/>
        </w:rPr>
        <w:t>Japanese</w:t>
      </w:r>
    </w:p>
    <w:p w:rsidR="003F4605" w:rsidRPr="0039705A" w:rsidRDefault="003F4605" w:rsidP="007D6D18">
      <w:pPr>
        <w:pStyle w:val="ListParagraph"/>
        <w:numPr>
          <w:ilvl w:val="1"/>
          <w:numId w:val="10"/>
        </w:numPr>
        <w:contextualSpacing/>
        <w:rPr>
          <w:rFonts w:cs="Arial"/>
        </w:rPr>
      </w:pPr>
      <w:r w:rsidRPr="0039705A">
        <w:rPr>
          <w:rFonts w:cs="Arial"/>
        </w:rPr>
        <w:t>Korean</w:t>
      </w:r>
    </w:p>
    <w:p w:rsidR="003F4605" w:rsidRPr="0039705A" w:rsidRDefault="003F4605" w:rsidP="007D6D18">
      <w:pPr>
        <w:pStyle w:val="ListParagraph"/>
        <w:numPr>
          <w:ilvl w:val="1"/>
          <w:numId w:val="10"/>
        </w:numPr>
        <w:contextualSpacing/>
        <w:rPr>
          <w:rFonts w:cs="Arial"/>
        </w:rPr>
      </w:pPr>
      <w:r w:rsidRPr="0039705A">
        <w:rPr>
          <w:rFonts w:cs="Arial"/>
        </w:rPr>
        <w:t>Norwegian</w:t>
      </w:r>
    </w:p>
    <w:p w:rsidR="003F4605" w:rsidRPr="0039705A" w:rsidRDefault="003F4605" w:rsidP="007D6D18">
      <w:pPr>
        <w:pStyle w:val="ListParagraph"/>
        <w:numPr>
          <w:ilvl w:val="1"/>
          <w:numId w:val="10"/>
        </w:numPr>
        <w:contextualSpacing/>
        <w:rPr>
          <w:rFonts w:cs="Arial"/>
        </w:rPr>
      </w:pPr>
      <w:r w:rsidRPr="0039705A">
        <w:rPr>
          <w:rFonts w:cs="Arial"/>
        </w:rPr>
        <w:t>Polish</w:t>
      </w:r>
    </w:p>
    <w:p w:rsidR="003F4605" w:rsidRPr="0039705A" w:rsidRDefault="003F4605" w:rsidP="007D6D18">
      <w:pPr>
        <w:pStyle w:val="ListParagraph"/>
        <w:numPr>
          <w:ilvl w:val="1"/>
          <w:numId w:val="10"/>
        </w:numPr>
        <w:contextualSpacing/>
        <w:rPr>
          <w:rFonts w:cs="Arial"/>
        </w:rPr>
      </w:pPr>
      <w:r w:rsidRPr="0039705A">
        <w:rPr>
          <w:rFonts w:cs="Arial"/>
        </w:rPr>
        <w:t>Portuguese</w:t>
      </w:r>
    </w:p>
    <w:p w:rsidR="003F4605" w:rsidRPr="0039705A" w:rsidRDefault="003F4605" w:rsidP="007D6D18">
      <w:pPr>
        <w:pStyle w:val="ListParagraph"/>
        <w:numPr>
          <w:ilvl w:val="1"/>
          <w:numId w:val="10"/>
        </w:numPr>
        <w:contextualSpacing/>
        <w:rPr>
          <w:rFonts w:cs="Arial"/>
        </w:rPr>
      </w:pPr>
      <w:r w:rsidRPr="0039705A">
        <w:rPr>
          <w:rFonts w:cs="Arial"/>
        </w:rPr>
        <w:t>Romanian</w:t>
      </w:r>
    </w:p>
    <w:p w:rsidR="003F4605" w:rsidRPr="0039705A" w:rsidRDefault="003F4605" w:rsidP="007D6D18">
      <w:pPr>
        <w:pStyle w:val="ListParagraph"/>
        <w:numPr>
          <w:ilvl w:val="1"/>
          <w:numId w:val="10"/>
        </w:numPr>
        <w:contextualSpacing/>
        <w:rPr>
          <w:rFonts w:cs="Arial"/>
        </w:rPr>
      </w:pPr>
      <w:r w:rsidRPr="0039705A">
        <w:rPr>
          <w:rFonts w:cs="Arial"/>
        </w:rPr>
        <w:t>Russian</w:t>
      </w:r>
    </w:p>
    <w:p w:rsidR="003F4605" w:rsidRPr="0039705A" w:rsidRDefault="003F4605" w:rsidP="007D6D18">
      <w:pPr>
        <w:pStyle w:val="ListParagraph"/>
        <w:numPr>
          <w:ilvl w:val="1"/>
          <w:numId w:val="10"/>
        </w:numPr>
        <w:contextualSpacing/>
        <w:rPr>
          <w:rFonts w:cs="Arial"/>
        </w:rPr>
      </w:pPr>
      <w:r w:rsidRPr="0039705A">
        <w:rPr>
          <w:rFonts w:cs="Arial"/>
        </w:rPr>
        <w:t>Serbian</w:t>
      </w:r>
    </w:p>
    <w:p w:rsidR="003F4605" w:rsidRPr="0039705A" w:rsidRDefault="003F4605" w:rsidP="007D6D18">
      <w:pPr>
        <w:pStyle w:val="ListParagraph"/>
        <w:numPr>
          <w:ilvl w:val="1"/>
          <w:numId w:val="10"/>
        </w:numPr>
        <w:contextualSpacing/>
        <w:rPr>
          <w:rFonts w:cs="Arial"/>
        </w:rPr>
      </w:pPr>
      <w:r w:rsidRPr="0039705A">
        <w:rPr>
          <w:rFonts w:cs="Arial"/>
        </w:rPr>
        <w:t>Slovak</w:t>
      </w:r>
    </w:p>
    <w:p w:rsidR="003F4605" w:rsidRPr="0039705A" w:rsidRDefault="003F4605" w:rsidP="007D6D18">
      <w:pPr>
        <w:pStyle w:val="ListParagraph"/>
        <w:numPr>
          <w:ilvl w:val="1"/>
          <w:numId w:val="10"/>
        </w:numPr>
        <w:contextualSpacing/>
        <w:rPr>
          <w:rFonts w:cs="Arial"/>
        </w:rPr>
      </w:pPr>
      <w:r w:rsidRPr="0039705A">
        <w:rPr>
          <w:rFonts w:cs="Arial"/>
        </w:rPr>
        <w:t>Slovenian</w:t>
      </w:r>
    </w:p>
    <w:p w:rsidR="003F4605" w:rsidRPr="0039705A" w:rsidRDefault="003F4605" w:rsidP="007D6D18">
      <w:pPr>
        <w:pStyle w:val="ListParagraph"/>
        <w:numPr>
          <w:ilvl w:val="1"/>
          <w:numId w:val="10"/>
        </w:numPr>
        <w:contextualSpacing/>
      </w:pPr>
      <w:r w:rsidRPr="0039705A">
        <w:rPr>
          <w:rFonts w:cs="Arial"/>
        </w:rPr>
        <w:t>Spanish</w:t>
      </w:r>
    </w:p>
    <w:p w:rsidR="003F4605" w:rsidRPr="00C80AFE" w:rsidRDefault="003F4605" w:rsidP="007D6D18">
      <w:pPr>
        <w:pStyle w:val="ListParagraph"/>
        <w:numPr>
          <w:ilvl w:val="1"/>
          <w:numId w:val="10"/>
        </w:numPr>
        <w:contextualSpacing/>
      </w:pPr>
      <w:r w:rsidRPr="0039705A">
        <w:rPr>
          <w:rFonts w:cs="Arial"/>
        </w:rPr>
        <w:t>Swedish</w:t>
      </w:r>
    </w:p>
    <w:p w:rsidR="00E97CDC" w:rsidRPr="00F73821" w:rsidRDefault="00F73821" w:rsidP="007D6D18">
      <w:pPr>
        <w:pStyle w:val="ListParagraph"/>
        <w:numPr>
          <w:ilvl w:val="0"/>
          <w:numId w:val="10"/>
        </w:numPr>
        <w:contextualSpacing/>
      </w:pPr>
      <w:r w:rsidRPr="00F73821">
        <w:rPr>
          <w:rFonts w:cs="Arial"/>
        </w:rPr>
        <w:t>New header &amp; footer will be developed.</w:t>
      </w:r>
    </w:p>
    <w:p w:rsidR="00F73821" w:rsidRDefault="00136DB3" w:rsidP="007D6D18">
      <w:pPr>
        <w:pStyle w:val="ListParagraph"/>
        <w:numPr>
          <w:ilvl w:val="0"/>
          <w:numId w:val="10"/>
        </w:numPr>
        <w:contextualSpacing/>
      </w:pPr>
      <w:r>
        <w:rPr>
          <w:rFonts w:cs="Arial"/>
        </w:rPr>
        <w:t xml:space="preserve">Russia will have little deviation from normal flow. ie If the user is Russian, he/she will be redirected to </w:t>
      </w:r>
      <w:r w:rsidR="00374993">
        <w:rPr>
          <w:rFonts w:cs="Arial"/>
        </w:rPr>
        <w:t>Avent</w:t>
      </w:r>
      <w:r>
        <w:rPr>
          <w:rFonts w:cs="Arial"/>
        </w:rPr>
        <w:t xml:space="preserve"> system where his/her profile will be registered. Then the </w:t>
      </w:r>
      <w:r w:rsidR="00121BC5">
        <w:rPr>
          <w:rFonts w:cs="Arial"/>
        </w:rPr>
        <w:t xml:space="preserve">Russian user </w:t>
      </w:r>
      <w:r>
        <w:rPr>
          <w:rFonts w:cs="Arial"/>
        </w:rPr>
        <w:t>profile data flows from Av</w:t>
      </w:r>
      <w:r w:rsidR="00374993">
        <w:rPr>
          <w:rFonts w:cs="Arial"/>
        </w:rPr>
        <w:t>en</w:t>
      </w:r>
      <w:r>
        <w:rPr>
          <w:rFonts w:cs="Arial"/>
        </w:rPr>
        <w:t xml:space="preserve">t DB to kenexa, </w:t>
      </w:r>
      <w:r w:rsidR="00121BC5">
        <w:rPr>
          <w:rFonts w:cs="Arial"/>
        </w:rPr>
        <w:t>and then</w:t>
      </w:r>
      <w:r>
        <w:rPr>
          <w:rFonts w:cs="Arial"/>
        </w:rPr>
        <w:t xml:space="preserve"> only he will be allowed to apply for jobs.</w:t>
      </w:r>
    </w:p>
    <w:p w:rsidR="000C4778" w:rsidRDefault="000C4778" w:rsidP="000C4778">
      <w:pPr>
        <w:pStyle w:val="ListParagraph"/>
      </w:pPr>
    </w:p>
    <w:p w:rsidR="000C4778" w:rsidRPr="00E00E28" w:rsidRDefault="000C4778" w:rsidP="000C4778">
      <w:pPr>
        <w:pStyle w:val="BodyText"/>
        <w:spacing w:before="0"/>
        <w:ind w:left="1434"/>
      </w:pPr>
    </w:p>
    <w:p w:rsidR="00512565" w:rsidRDefault="00512565" w:rsidP="00512565">
      <w:pPr>
        <w:pStyle w:val="Heading2"/>
        <w:spacing w:before="120" w:after="60" w:line="240" w:lineRule="atLeast"/>
        <w:jc w:val="both"/>
      </w:pPr>
      <w:bookmarkStart w:id="33" w:name="_Toc453864571"/>
      <w:bookmarkStart w:id="34" w:name="_Toc454356420"/>
      <w:r>
        <w:t>References</w:t>
      </w:r>
      <w:bookmarkEnd w:id="27"/>
      <w:bookmarkEnd w:id="28"/>
      <w:bookmarkEnd w:id="29"/>
      <w:bookmarkEnd w:id="30"/>
      <w:bookmarkEnd w:id="33"/>
      <w:bookmarkEnd w:id="34"/>
    </w:p>
    <w:p w:rsidR="0009576F" w:rsidRDefault="0009576F" w:rsidP="0009576F">
      <w:pPr>
        <w:ind w:firstLine="576"/>
        <w:rPr>
          <w:rFonts w:ascii="Century Schoolbook" w:hAnsi="Century Schoolbook"/>
        </w:rPr>
      </w:pPr>
      <w:r>
        <w:rPr>
          <w:rFonts w:ascii="Century Schoolbook" w:hAnsi="Century Schoolbook"/>
        </w:rPr>
        <w:t xml:space="preserve">[1]  </w:t>
      </w:r>
      <w:r w:rsidRPr="0018650A">
        <w:rPr>
          <w:rFonts w:ascii="Century Schoolbook" w:hAnsi="Century Schoolbook"/>
        </w:rPr>
        <w:t>BSGF_IKEA Jobs search tool Requirements Doc</w:t>
      </w:r>
      <w:r>
        <w:rPr>
          <w:rFonts w:ascii="Century Schoolbook" w:hAnsi="Century Schoolbook"/>
        </w:rPr>
        <w:t xml:space="preserve">  –</w:t>
      </w:r>
    </w:p>
    <w:p w:rsidR="0009576F" w:rsidRDefault="00F06F86" w:rsidP="0009576F">
      <w:pPr>
        <w:ind w:firstLine="576"/>
      </w:pPr>
      <w:hyperlink r:id="rId8" w:anchor="/tab_" w:history="1">
        <w:r w:rsidR="0009576F" w:rsidRPr="009C586D">
          <w:rPr>
            <w:rStyle w:val="Hyperlink"/>
            <w:rFonts w:ascii="Century Schoolbook" w:hAnsi="Century Schoolbook"/>
          </w:rPr>
          <w:t>https://service.projectplace.com/pp/pp.cgi/0/1231561036?direct=1231410099#/tab_</w:t>
        </w:r>
      </w:hyperlink>
    </w:p>
    <w:p w:rsidR="0009576F" w:rsidRDefault="0009576F" w:rsidP="0009576F">
      <w:pPr>
        <w:ind w:firstLine="576"/>
      </w:pPr>
    </w:p>
    <w:p w:rsidR="0009576F" w:rsidRPr="002A403A" w:rsidRDefault="0009576F" w:rsidP="0009576F">
      <w:pPr>
        <w:ind w:firstLine="576"/>
        <w:rPr>
          <w:rFonts w:ascii="Century Schoolbook" w:hAnsi="Century Schoolbook"/>
        </w:rPr>
      </w:pPr>
      <w:r w:rsidRPr="002A403A">
        <w:rPr>
          <w:rFonts w:ascii="Century Schoolbook" w:hAnsi="Century Schoolbook"/>
        </w:rPr>
        <w:t xml:space="preserve">[2]  IBM Kenexa API Reference - </w:t>
      </w:r>
    </w:p>
    <w:p w:rsidR="0017076D" w:rsidRDefault="00F06F86" w:rsidP="0009576F">
      <w:pPr>
        <w:ind w:firstLine="576"/>
      </w:pPr>
      <w:hyperlink r:id="rId9" w:anchor="/tab_" w:history="1">
        <w:r w:rsidR="003C70F2" w:rsidRPr="006E4312">
          <w:rPr>
            <w:rStyle w:val="Hyperlink"/>
          </w:rPr>
          <w:t>https://service.projectplace.com/pp/pp.cgi/0/1197196474?direct=1231569121#/tab_</w:t>
        </w:r>
      </w:hyperlink>
    </w:p>
    <w:p w:rsidR="003C70F2" w:rsidRDefault="003C70F2" w:rsidP="0009576F">
      <w:pPr>
        <w:ind w:firstLine="576"/>
      </w:pPr>
    </w:p>
    <w:p w:rsidR="0017076D" w:rsidRPr="002A403A" w:rsidRDefault="0017076D" w:rsidP="0009576F">
      <w:pPr>
        <w:ind w:firstLine="576"/>
        <w:rPr>
          <w:rFonts w:ascii="Century Schoolbook" w:hAnsi="Century Schoolbook"/>
        </w:rPr>
      </w:pPr>
      <w:r w:rsidRPr="002A403A">
        <w:rPr>
          <w:rFonts w:ascii="Century Schoolbook" w:hAnsi="Century Schoolbook"/>
        </w:rPr>
        <w:t>[3]. Site</w:t>
      </w:r>
      <w:r w:rsidR="00933ADE" w:rsidRPr="002A403A">
        <w:rPr>
          <w:rFonts w:ascii="Century Schoolbook" w:hAnsi="Century Schoolbook"/>
        </w:rPr>
        <w:t xml:space="preserve"> Extension guideline reference</w:t>
      </w:r>
    </w:p>
    <w:p w:rsidR="0017076D" w:rsidRPr="0017076D" w:rsidRDefault="00F06F86" w:rsidP="0009576F">
      <w:pPr>
        <w:ind w:firstLine="576"/>
        <w:rPr>
          <w:rFonts w:ascii="Century Schoolbook" w:hAnsi="Century Schoolbook"/>
        </w:rPr>
      </w:pPr>
      <w:hyperlink r:id="rId10" w:anchor="/tab_" w:history="1">
        <w:r w:rsidR="0017076D" w:rsidRPr="0017076D">
          <w:rPr>
            <w:rStyle w:val="Hyperlink"/>
            <w:rFonts w:ascii="Century Schoolbook" w:hAnsi="Century Schoolbook"/>
          </w:rPr>
          <w:t>https://service.projectplace.com/pp/pp.cgi/0/1231563340?direct=1253275997#/tab_</w:t>
        </w:r>
      </w:hyperlink>
    </w:p>
    <w:p w:rsidR="0017076D" w:rsidRPr="0017076D" w:rsidRDefault="0017076D" w:rsidP="0009576F">
      <w:pPr>
        <w:ind w:firstLine="576"/>
        <w:rPr>
          <w:rFonts w:ascii="Century Schoolbook" w:hAnsi="Century Schoolbook"/>
          <w:b/>
        </w:rPr>
      </w:pPr>
    </w:p>
    <w:p w:rsidR="0009576F" w:rsidRDefault="0009576F" w:rsidP="0009576F">
      <w:pPr>
        <w:pStyle w:val="BodyText"/>
      </w:pPr>
    </w:p>
    <w:p w:rsidR="00121BC5" w:rsidRDefault="00121BC5" w:rsidP="0009576F">
      <w:pPr>
        <w:pStyle w:val="BodyText"/>
      </w:pPr>
    </w:p>
    <w:p w:rsidR="00121BC5" w:rsidRDefault="00121BC5" w:rsidP="0009576F">
      <w:pPr>
        <w:pStyle w:val="BodyText"/>
      </w:pPr>
    </w:p>
    <w:p w:rsidR="00121BC5" w:rsidRDefault="00121BC5" w:rsidP="0009576F">
      <w:pPr>
        <w:pStyle w:val="BodyText"/>
      </w:pPr>
    </w:p>
    <w:p w:rsidR="00121BC5" w:rsidRDefault="00121BC5" w:rsidP="0009576F">
      <w:pPr>
        <w:pStyle w:val="BodyText"/>
      </w:pPr>
    </w:p>
    <w:p w:rsidR="00121BC5" w:rsidRDefault="00121BC5" w:rsidP="0009576F">
      <w:pPr>
        <w:pStyle w:val="BodyText"/>
      </w:pPr>
    </w:p>
    <w:p w:rsidR="00121BC5" w:rsidRDefault="00121BC5" w:rsidP="0009576F">
      <w:pPr>
        <w:pStyle w:val="BodyText"/>
      </w:pPr>
    </w:p>
    <w:p w:rsidR="00121BC5" w:rsidRDefault="00121BC5" w:rsidP="0009576F">
      <w:pPr>
        <w:pStyle w:val="BodyText"/>
      </w:pPr>
    </w:p>
    <w:p w:rsidR="00121BC5" w:rsidRDefault="00121BC5" w:rsidP="0009576F">
      <w:pPr>
        <w:pStyle w:val="BodyText"/>
      </w:pPr>
    </w:p>
    <w:p w:rsidR="00121BC5" w:rsidRDefault="00121BC5" w:rsidP="0009576F">
      <w:pPr>
        <w:pStyle w:val="BodyText"/>
      </w:pPr>
    </w:p>
    <w:p w:rsidR="00121BC5" w:rsidRDefault="00121BC5" w:rsidP="0009576F">
      <w:pPr>
        <w:pStyle w:val="BodyText"/>
      </w:pPr>
    </w:p>
    <w:p w:rsidR="00121BC5" w:rsidRDefault="00121BC5" w:rsidP="0009576F">
      <w:pPr>
        <w:pStyle w:val="BodyText"/>
      </w:pPr>
    </w:p>
    <w:p w:rsidR="00121BC5" w:rsidRPr="0009576F" w:rsidRDefault="00121BC5" w:rsidP="0009576F">
      <w:pPr>
        <w:pStyle w:val="BodyText"/>
      </w:pPr>
    </w:p>
    <w:p w:rsidR="00121BC5" w:rsidRDefault="00512565" w:rsidP="00121BC5">
      <w:pPr>
        <w:pStyle w:val="Heading2"/>
        <w:spacing w:before="120" w:after="60" w:line="240" w:lineRule="atLeast"/>
        <w:jc w:val="both"/>
      </w:pPr>
      <w:bookmarkStart w:id="35" w:name="_Toc254884201"/>
      <w:bookmarkStart w:id="36" w:name="_Toc272317337"/>
      <w:bookmarkStart w:id="37" w:name="_Toc365299983"/>
      <w:bookmarkStart w:id="38" w:name="_Toc453864572"/>
      <w:bookmarkStart w:id="39" w:name="_Toc454356421"/>
      <w:r>
        <w:t>Open Issues</w:t>
      </w:r>
      <w:bookmarkStart w:id="40" w:name="_Toc452388463"/>
      <w:bookmarkStart w:id="41" w:name="_Toc453864573"/>
      <w:bookmarkEnd w:id="35"/>
      <w:bookmarkEnd w:id="36"/>
      <w:bookmarkEnd w:id="37"/>
      <w:bookmarkEnd w:id="38"/>
      <w:bookmarkEnd w:id="39"/>
    </w:p>
    <w:p w:rsidR="00471AFC" w:rsidRPr="00121BC5" w:rsidRDefault="00471AFC" w:rsidP="00471AFC">
      <w:pPr>
        <w:pStyle w:val="BodyText"/>
        <w:ind w:left="1800"/>
      </w:pPr>
    </w:p>
    <w:p w:rsidR="00121BC5" w:rsidRDefault="00121BC5" w:rsidP="00121BC5">
      <w:pPr>
        <w:pStyle w:val="Heading3"/>
      </w:pPr>
      <w:bookmarkStart w:id="42" w:name="_Toc454356422"/>
      <w:r>
        <w:t>Response Time</w:t>
      </w:r>
      <w:bookmarkEnd w:id="42"/>
    </w:p>
    <w:p w:rsidR="0069741F" w:rsidRPr="0069741F" w:rsidRDefault="0069741F" w:rsidP="0069741F">
      <w:pPr>
        <w:pStyle w:val="BodyText"/>
      </w:pPr>
    </w:p>
    <w:p w:rsidR="00121BC5" w:rsidRPr="00121BC5" w:rsidRDefault="00121BC5" w:rsidP="00121BC5">
      <w:pPr>
        <w:rPr>
          <w:rFonts w:ascii="Century Schoolbook" w:hAnsi="Century Schoolbook"/>
        </w:rPr>
      </w:pPr>
      <w:r w:rsidRPr="00471AFC">
        <w:rPr>
          <w:rFonts w:ascii="Century Schoolbook" w:hAnsi="Century Schoolbook"/>
          <w:highlight w:val="yellow"/>
        </w:rPr>
        <w:t>Expecting Response Time value</w:t>
      </w:r>
      <w:r w:rsidR="00471AFC">
        <w:rPr>
          <w:rFonts w:ascii="Century Schoolbook" w:hAnsi="Century Schoolbook"/>
          <w:highlight w:val="yellow"/>
        </w:rPr>
        <w:t>s</w:t>
      </w:r>
      <w:r w:rsidRPr="00471AFC">
        <w:rPr>
          <w:rFonts w:ascii="Century Schoolbook" w:hAnsi="Century Schoolbook"/>
          <w:highlight w:val="yellow"/>
        </w:rPr>
        <w:t xml:space="preserve"> for the below table from Business:</w:t>
      </w:r>
    </w:p>
    <w:p w:rsidR="00121BC5" w:rsidRDefault="00121BC5" w:rsidP="00121BC5"/>
    <w:tbl>
      <w:tblPr>
        <w:tblW w:w="6845" w:type="dxa"/>
        <w:tblInd w:w="-1" w:type="dxa"/>
        <w:tblCellMar>
          <w:left w:w="0" w:type="dxa"/>
          <w:right w:w="0" w:type="dxa"/>
        </w:tblCellMar>
        <w:tblLook w:val="04A0"/>
      </w:tblPr>
      <w:tblGrid>
        <w:gridCol w:w="4969"/>
        <w:gridCol w:w="1876"/>
      </w:tblGrid>
      <w:tr w:rsidR="00121BC5" w:rsidTr="00121BC5">
        <w:trPr>
          <w:trHeight w:val="469"/>
        </w:trPr>
        <w:tc>
          <w:tcPr>
            <w:tcW w:w="4969"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Default="00121BC5">
            <w:pPr>
              <w:jc w:val="center"/>
              <w:rPr>
                <w:rFonts w:ascii="Verdana" w:eastAsiaTheme="minorHAnsi" w:hAnsi="Verdana"/>
                <w:b/>
                <w:bCs/>
                <w:color w:val="000000"/>
              </w:rPr>
            </w:pPr>
            <w:r w:rsidRPr="00121BC5">
              <w:rPr>
                <w:rFonts w:ascii="Century Schoolbook" w:hAnsi="Century Schoolbook"/>
              </w:rPr>
              <w:t>Use Case</w:t>
            </w:r>
          </w:p>
        </w:tc>
        <w:tc>
          <w:tcPr>
            <w:tcW w:w="1876" w:type="dxa"/>
            <w:tcBorders>
              <w:top w:val="single" w:sz="8" w:space="0" w:color="auto"/>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Pr="00121BC5" w:rsidRDefault="00121BC5">
            <w:pPr>
              <w:jc w:val="center"/>
              <w:rPr>
                <w:rFonts w:ascii="Century Schoolbook" w:hAnsi="Century Schoolbook"/>
              </w:rPr>
            </w:pPr>
            <w:r w:rsidRPr="00121BC5">
              <w:rPr>
                <w:rFonts w:ascii="Century Schoolbook" w:hAnsi="Century Schoolbook"/>
              </w:rPr>
              <w:t>Response Time in Milli Seconds</w:t>
            </w:r>
          </w:p>
        </w:tc>
      </w:tr>
      <w:tr w:rsidR="00121BC5" w:rsidRPr="00121BC5" w:rsidTr="00121BC5">
        <w:trPr>
          <w:trHeight w:val="469"/>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Default="00121BC5">
            <w:pPr>
              <w:jc w:val="center"/>
              <w:rPr>
                <w:rFonts w:ascii="Verdana" w:eastAsiaTheme="minorHAnsi" w:hAnsi="Verdana"/>
                <w:color w:val="000000"/>
              </w:rPr>
            </w:pPr>
            <w:r w:rsidRPr="00121BC5">
              <w:rPr>
                <w:rFonts w:ascii="Century Schoolbook" w:hAnsi="Century Schoolbook"/>
              </w:rPr>
              <w:t>Search page loading with all dropdown values</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Default="00121BC5">
            <w:pPr>
              <w:rPr>
                <w:rFonts w:asciiTheme="minorHAnsi" w:eastAsiaTheme="minorHAnsi" w:hAnsiTheme="minorHAnsi" w:cstheme="minorBidi"/>
                <w:sz w:val="22"/>
                <w:szCs w:val="22"/>
              </w:rPr>
            </w:pPr>
          </w:p>
        </w:tc>
      </w:tr>
      <w:tr w:rsidR="00121BC5" w:rsidTr="00121BC5">
        <w:trPr>
          <w:trHeight w:val="268"/>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Pr="00121BC5" w:rsidRDefault="00121BC5">
            <w:pPr>
              <w:jc w:val="center"/>
              <w:rPr>
                <w:rFonts w:ascii="Century Schoolbook" w:hAnsi="Century Schoolbook"/>
              </w:rPr>
            </w:pPr>
            <w:r w:rsidRPr="00121BC5">
              <w:rPr>
                <w:rFonts w:ascii="Century Schoolbook" w:hAnsi="Century Schoolbook"/>
              </w:rPr>
              <w:t>Update Total Job count in search page when criteria changes</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Default="00121BC5">
            <w:pPr>
              <w:rPr>
                <w:rFonts w:asciiTheme="minorHAnsi" w:eastAsiaTheme="minorHAnsi" w:hAnsiTheme="minorHAnsi" w:cstheme="minorBidi"/>
                <w:sz w:val="22"/>
                <w:szCs w:val="22"/>
              </w:rPr>
            </w:pPr>
          </w:p>
        </w:tc>
      </w:tr>
      <w:tr w:rsidR="00121BC5" w:rsidTr="00121BC5">
        <w:trPr>
          <w:trHeight w:val="491"/>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Pr="00121BC5" w:rsidRDefault="00121BC5">
            <w:pPr>
              <w:jc w:val="center"/>
              <w:rPr>
                <w:rFonts w:ascii="Century Schoolbook" w:hAnsi="Century Schoolbook"/>
              </w:rPr>
            </w:pPr>
            <w:r w:rsidRPr="00121BC5">
              <w:rPr>
                <w:rFonts w:ascii="Century Schoolbook" w:hAnsi="Century Schoolbook"/>
              </w:rPr>
              <w:t>Search Jobs without any filter criteria.</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Default="00121BC5">
            <w:pPr>
              <w:rPr>
                <w:rFonts w:asciiTheme="minorHAnsi" w:eastAsiaTheme="minorHAnsi" w:hAnsiTheme="minorHAnsi" w:cstheme="minorBidi"/>
                <w:sz w:val="22"/>
                <w:szCs w:val="22"/>
              </w:rPr>
            </w:pPr>
          </w:p>
        </w:tc>
      </w:tr>
      <w:tr w:rsidR="00121BC5" w:rsidTr="00121BC5">
        <w:trPr>
          <w:trHeight w:val="491"/>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Pr="00121BC5" w:rsidRDefault="00121BC5">
            <w:pPr>
              <w:jc w:val="center"/>
              <w:rPr>
                <w:rFonts w:ascii="Century Schoolbook" w:hAnsi="Century Schoolbook"/>
              </w:rPr>
            </w:pPr>
            <w:r w:rsidRPr="00121BC5">
              <w:rPr>
                <w:rFonts w:ascii="Century Schoolbook" w:hAnsi="Century Schoolbook"/>
              </w:rPr>
              <w:t>Search Jobs with Multiple filter criteria.</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Default="00121BC5">
            <w:pPr>
              <w:rPr>
                <w:rFonts w:asciiTheme="minorHAnsi" w:eastAsiaTheme="minorHAnsi" w:hAnsiTheme="minorHAnsi" w:cstheme="minorBidi"/>
                <w:sz w:val="22"/>
                <w:szCs w:val="22"/>
              </w:rPr>
            </w:pPr>
          </w:p>
        </w:tc>
      </w:tr>
      <w:tr w:rsidR="00121BC5" w:rsidTr="00121BC5">
        <w:trPr>
          <w:trHeight w:val="469"/>
        </w:trPr>
        <w:tc>
          <w:tcPr>
            <w:tcW w:w="4969"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121BC5" w:rsidRPr="00121BC5" w:rsidRDefault="00121BC5">
            <w:pPr>
              <w:jc w:val="center"/>
              <w:rPr>
                <w:rFonts w:ascii="Century Schoolbook" w:hAnsi="Century Schoolbook"/>
              </w:rPr>
            </w:pPr>
            <w:r w:rsidRPr="00121BC5">
              <w:rPr>
                <w:rFonts w:ascii="Century Schoolbook" w:hAnsi="Century Schoolbook"/>
              </w:rPr>
              <w:t>Keyword search.</w:t>
            </w: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Default="00121BC5">
            <w:pPr>
              <w:rPr>
                <w:rFonts w:asciiTheme="minorHAnsi" w:eastAsiaTheme="minorHAnsi" w:hAnsiTheme="minorHAnsi" w:cstheme="minorBidi"/>
                <w:sz w:val="22"/>
                <w:szCs w:val="22"/>
              </w:rPr>
            </w:pPr>
          </w:p>
        </w:tc>
      </w:tr>
      <w:tr w:rsidR="00121BC5" w:rsidTr="00121BC5">
        <w:trPr>
          <w:trHeight w:val="268"/>
        </w:trPr>
        <w:tc>
          <w:tcPr>
            <w:tcW w:w="4969" w:type="dxa"/>
            <w:tcBorders>
              <w:top w:val="nil"/>
              <w:left w:val="single" w:sz="8" w:space="0" w:color="auto"/>
              <w:bottom w:val="nil"/>
              <w:right w:val="single" w:sz="8" w:space="0" w:color="auto"/>
            </w:tcBorders>
            <w:tcMar>
              <w:top w:w="0" w:type="dxa"/>
              <w:left w:w="108" w:type="dxa"/>
              <w:bottom w:w="0" w:type="dxa"/>
              <w:right w:w="108" w:type="dxa"/>
            </w:tcMar>
            <w:hideMark/>
          </w:tcPr>
          <w:p w:rsidR="00121BC5" w:rsidRPr="00121BC5" w:rsidRDefault="00121BC5" w:rsidP="00121BC5">
            <w:pPr>
              <w:jc w:val="center"/>
              <w:rPr>
                <w:rFonts w:ascii="Century Schoolbook" w:hAnsi="Century Schoolbook"/>
              </w:rPr>
            </w:pPr>
          </w:p>
        </w:tc>
        <w:tc>
          <w:tcPr>
            <w:tcW w:w="1876" w:type="dxa"/>
            <w:tcBorders>
              <w:top w:val="nil"/>
              <w:left w:val="nil"/>
              <w:bottom w:val="nil"/>
              <w:right w:val="single" w:sz="8" w:space="0" w:color="auto"/>
            </w:tcBorders>
            <w:shd w:val="clear" w:color="auto" w:fill="92CDDC"/>
            <w:tcMar>
              <w:top w:w="0" w:type="dxa"/>
              <w:left w:w="108" w:type="dxa"/>
              <w:bottom w:w="0" w:type="dxa"/>
              <w:right w:w="108" w:type="dxa"/>
            </w:tcMar>
            <w:hideMark/>
          </w:tcPr>
          <w:p w:rsidR="00121BC5" w:rsidRDefault="00121BC5">
            <w:pPr>
              <w:rPr>
                <w:rFonts w:asciiTheme="minorHAnsi" w:eastAsiaTheme="minorHAnsi" w:hAnsiTheme="minorHAnsi" w:cstheme="minorBidi"/>
                <w:sz w:val="22"/>
                <w:szCs w:val="22"/>
              </w:rPr>
            </w:pPr>
          </w:p>
        </w:tc>
      </w:tr>
      <w:tr w:rsidR="00121BC5" w:rsidTr="00121BC5">
        <w:trPr>
          <w:trHeight w:val="117"/>
        </w:trPr>
        <w:tc>
          <w:tcPr>
            <w:tcW w:w="4969" w:type="dxa"/>
            <w:tcBorders>
              <w:top w:val="nil"/>
              <w:left w:val="single" w:sz="8" w:space="0" w:color="auto"/>
              <w:bottom w:val="nil"/>
              <w:right w:val="single" w:sz="8" w:space="0" w:color="auto"/>
            </w:tcBorders>
            <w:tcMar>
              <w:top w:w="0" w:type="dxa"/>
              <w:left w:w="108" w:type="dxa"/>
              <w:bottom w:w="0" w:type="dxa"/>
              <w:right w:w="108" w:type="dxa"/>
            </w:tcMar>
            <w:hideMark/>
          </w:tcPr>
          <w:p w:rsidR="00121BC5" w:rsidRPr="00121BC5" w:rsidRDefault="00121BC5" w:rsidP="00121BC5">
            <w:pPr>
              <w:jc w:val="center"/>
              <w:rPr>
                <w:rFonts w:ascii="Century Schoolbook" w:hAnsi="Century Schoolbook"/>
              </w:rPr>
            </w:pPr>
            <w:r w:rsidRPr="00121BC5">
              <w:rPr>
                <w:rFonts w:ascii="Century Schoolbook" w:hAnsi="Century Schoolbook"/>
              </w:rPr>
              <w:t>   Clicking Next page in Job Results.</w:t>
            </w:r>
          </w:p>
        </w:tc>
        <w:tc>
          <w:tcPr>
            <w:tcW w:w="1876" w:type="dxa"/>
            <w:tcBorders>
              <w:top w:val="nil"/>
              <w:left w:val="nil"/>
              <w:bottom w:val="nil"/>
              <w:right w:val="single" w:sz="8" w:space="0" w:color="auto"/>
            </w:tcBorders>
            <w:shd w:val="clear" w:color="auto" w:fill="92CDDC"/>
            <w:tcMar>
              <w:top w:w="0" w:type="dxa"/>
              <w:left w:w="108" w:type="dxa"/>
              <w:bottom w:w="0" w:type="dxa"/>
              <w:right w:w="108" w:type="dxa"/>
            </w:tcMar>
            <w:hideMark/>
          </w:tcPr>
          <w:p w:rsidR="00121BC5" w:rsidRDefault="00121BC5">
            <w:pPr>
              <w:rPr>
                <w:rFonts w:asciiTheme="minorHAnsi" w:eastAsiaTheme="minorHAnsi" w:hAnsiTheme="minorHAnsi" w:cstheme="minorBidi"/>
                <w:sz w:val="22"/>
                <w:szCs w:val="22"/>
              </w:rPr>
            </w:pPr>
          </w:p>
        </w:tc>
      </w:tr>
      <w:tr w:rsidR="00121BC5" w:rsidTr="00121BC5">
        <w:trPr>
          <w:trHeight w:val="80"/>
        </w:trPr>
        <w:tc>
          <w:tcPr>
            <w:tcW w:w="496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21BC5" w:rsidRDefault="00121BC5">
            <w:pPr>
              <w:rPr>
                <w:rFonts w:asciiTheme="minorHAnsi" w:eastAsiaTheme="minorHAnsi" w:hAnsiTheme="minorHAnsi" w:cstheme="minorBidi"/>
                <w:sz w:val="22"/>
                <w:szCs w:val="22"/>
              </w:rPr>
            </w:pPr>
          </w:p>
        </w:tc>
        <w:tc>
          <w:tcPr>
            <w:tcW w:w="1876" w:type="dxa"/>
            <w:tcBorders>
              <w:top w:val="nil"/>
              <w:left w:val="nil"/>
              <w:bottom w:val="single" w:sz="8" w:space="0" w:color="auto"/>
              <w:right w:val="single" w:sz="8" w:space="0" w:color="auto"/>
            </w:tcBorders>
            <w:shd w:val="clear" w:color="auto" w:fill="92CDDC"/>
            <w:tcMar>
              <w:top w:w="0" w:type="dxa"/>
              <w:left w:w="108" w:type="dxa"/>
              <w:bottom w:w="0" w:type="dxa"/>
              <w:right w:w="108" w:type="dxa"/>
            </w:tcMar>
            <w:hideMark/>
          </w:tcPr>
          <w:p w:rsidR="00121BC5" w:rsidRDefault="00121BC5">
            <w:pPr>
              <w:rPr>
                <w:rFonts w:asciiTheme="minorHAnsi" w:eastAsiaTheme="minorHAnsi" w:hAnsiTheme="minorHAnsi" w:cstheme="minorBidi"/>
                <w:sz w:val="22"/>
                <w:szCs w:val="22"/>
              </w:rPr>
            </w:pPr>
          </w:p>
        </w:tc>
      </w:tr>
    </w:tbl>
    <w:p w:rsidR="00121BC5" w:rsidRDefault="00121BC5" w:rsidP="00121BC5">
      <w:pPr>
        <w:rPr>
          <w:rFonts w:ascii="Calibri" w:eastAsiaTheme="minorHAnsi" w:hAnsi="Calibri"/>
          <w:sz w:val="22"/>
          <w:szCs w:val="22"/>
        </w:rPr>
      </w:pPr>
    </w:p>
    <w:p w:rsidR="00121BC5" w:rsidRPr="00121BC5" w:rsidRDefault="00121BC5" w:rsidP="00121BC5">
      <w:pPr>
        <w:pStyle w:val="Heading3"/>
        <w:numPr>
          <w:ilvl w:val="0"/>
          <w:numId w:val="0"/>
        </w:numPr>
        <w:ind w:left="720"/>
      </w:pPr>
    </w:p>
    <w:p w:rsidR="00D96467" w:rsidRDefault="00D96467" w:rsidP="00D96467">
      <w:pPr>
        <w:pStyle w:val="Heading2"/>
      </w:pPr>
      <w:bookmarkStart w:id="43" w:name="_Toc454356423"/>
      <w:r>
        <w:t>Tech Stack</w:t>
      </w:r>
      <w:bookmarkEnd w:id="40"/>
      <w:bookmarkEnd w:id="41"/>
      <w:bookmarkEnd w:id="43"/>
    </w:p>
    <w:p w:rsidR="00D96467" w:rsidRDefault="00D96467" w:rsidP="007D6D18">
      <w:pPr>
        <w:pStyle w:val="BodyText"/>
        <w:numPr>
          <w:ilvl w:val="1"/>
          <w:numId w:val="9"/>
        </w:numPr>
      </w:pPr>
      <w:r>
        <w:t>Java – 1.7 Version</w:t>
      </w:r>
    </w:p>
    <w:p w:rsidR="00D96467" w:rsidRDefault="00D96467" w:rsidP="007D6D18">
      <w:pPr>
        <w:pStyle w:val="BodyText"/>
        <w:numPr>
          <w:ilvl w:val="1"/>
          <w:numId w:val="9"/>
        </w:numPr>
      </w:pPr>
      <w:r>
        <w:t>Front Tier – Java script, Jquery, JSP, HTML &amp; CSS.</w:t>
      </w:r>
      <w:r w:rsidR="00FD5C05">
        <w:t xml:space="preserve"> Ajax calls will be</w:t>
      </w:r>
      <w:r w:rsidR="006F00D7">
        <w:t xml:space="preserve"> used for populating drop downs.</w:t>
      </w:r>
    </w:p>
    <w:p w:rsidR="00D96467" w:rsidRDefault="00D96467" w:rsidP="007D6D18">
      <w:pPr>
        <w:pStyle w:val="BodyText"/>
        <w:numPr>
          <w:ilvl w:val="1"/>
          <w:numId w:val="9"/>
        </w:numPr>
      </w:pPr>
      <w:r>
        <w:t>Integration Tier  – Spring framework</w:t>
      </w:r>
      <w:r w:rsidR="002D55EA">
        <w:t xml:space="preserve"> </w:t>
      </w:r>
      <w:r w:rsidR="00136DB3">
        <w:t xml:space="preserve">3.0 , Spring </w:t>
      </w:r>
      <w:r w:rsidR="002D55EA">
        <w:t>MVC,</w:t>
      </w:r>
      <w:r w:rsidR="00136DB3">
        <w:t xml:space="preserve"> Spring</w:t>
      </w:r>
      <w:r w:rsidR="002D55EA">
        <w:t xml:space="preserve"> IOC, </w:t>
      </w:r>
      <w:r w:rsidR="00744118">
        <w:t xml:space="preserve"> Kenexa webservice will be consumed in this layer.</w:t>
      </w:r>
    </w:p>
    <w:p w:rsidR="00D96467" w:rsidRDefault="00D96467" w:rsidP="007D6D18">
      <w:pPr>
        <w:pStyle w:val="BodyText"/>
        <w:numPr>
          <w:ilvl w:val="1"/>
          <w:numId w:val="9"/>
        </w:numPr>
      </w:pPr>
      <w:r>
        <w:t xml:space="preserve">Data Access Tier </w:t>
      </w:r>
      <w:r w:rsidR="00221A2A">
        <w:t>–</w:t>
      </w:r>
      <w:r>
        <w:t xml:space="preserve"> </w:t>
      </w:r>
      <w:r w:rsidR="00221A2A">
        <w:t xml:space="preserve">Spring JDBC, </w:t>
      </w:r>
      <w:r>
        <w:t>Brass ring Kenexa API</w:t>
      </w:r>
      <w:r w:rsidR="00744118">
        <w:t>.</w:t>
      </w:r>
    </w:p>
    <w:p w:rsidR="00B30D93" w:rsidRDefault="009A289B" w:rsidP="007D6D18">
      <w:pPr>
        <w:pStyle w:val="BodyText"/>
        <w:numPr>
          <w:ilvl w:val="1"/>
          <w:numId w:val="9"/>
        </w:numPr>
      </w:pPr>
      <w:proofErr w:type="spellStart"/>
      <w:r>
        <w:t>MySQL</w:t>
      </w:r>
      <w:proofErr w:type="spellEnd"/>
      <w:r w:rsidR="00B30D93">
        <w:t xml:space="preserve"> DB</w:t>
      </w:r>
    </w:p>
    <w:p w:rsidR="00D96467" w:rsidRDefault="00D96467" w:rsidP="007D6D18">
      <w:pPr>
        <w:pStyle w:val="BodyText"/>
        <w:numPr>
          <w:ilvl w:val="1"/>
          <w:numId w:val="9"/>
        </w:numPr>
      </w:pPr>
      <w:r>
        <w:t xml:space="preserve">IDE – </w:t>
      </w:r>
      <w:r w:rsidRPr="00D315DF">
        <w:t>Eclipse Mars 4.5.0</w:t>
      </w:r>
      <w:r w:rsidR="00744118">
        <w:t>.</w:t>
      </w:r>
    </w:p>
    <w:p w:rsidR="00D96467" w:rsidRDefault="00D96467" w:rsidP="007D6D18">
      <w:pPr>
        <w:pStyle w:val="BodyText"/>
        <w:numPr>
          <w:ilvl w:val="1"/>
          <w:numId w:val="9"/>
        </w:numPr>
      </w:pPr>
      <w:r>
        <w:t>Code Repository – Clear case</w:t>
      </w:r>
    </w:p>
    <w:p w:rsidR="00D96467" w:rsidRDefault="00D96467" w:rsidP="007D6D18">
      <w:pPr>
        <w:pStyle w:val="BodyText"/>
        <w:numPr>
          <w:ilvl w:val="1"/>
          <w:numId w:val="9"/>
        </w:numPr>
      </w:pPr>
      <w:r>
        <w:t>Development Web server – Apache Tomcat 8</w:t>
      </w:r>
    </w:p>
    <w:p w:rsidR="00D96467" w:rsidRDefault="00D96467" w:rsidP="007D6D18">
      <w:pPr>
        <w:pStyle w:val="BodyText"/>
        <w:numPr>
          <w:ilvl w:val="1"/>
          <w:numId w:val="9"/>
        </w:numPr>
      </w:pPr>
      <w:r>
        <w:t xml:space="preserve">Production Server </w:t>
      </w:r>
      <w:r w:rsidR="004C0636">
        <w:t>–</w:t>
      </w:r>
      <w:r>
        <w:t xml:space="preserve"> </w:t>
      </w:r>
      <w:r w:rsidR="00D86E8D">
        <w:t>Tomcat on Linux server</w:t>
      </w:r>
    </w:p>
    <w:p w:rsidR="00117C3A" w:rsidRDefault="00D86E8D" w:rsidP="007D6D18">
      <w:pPr>
        <w:pStyle w:val="BodyText"/>
        <w:numPr>
          <w:ilvl w:val="1"/>
          <w:numId w:val="9"/>
        </w:numPr>
      </w:pPr>
      <w:r>
        <w:t xml:space="preserve">Build tool  - </w:t>
      </w:r>
      <w:r w:rsidR="00117C3A">
        <w:t>Jenkins</w:t>
      </w:r>
    </w:p>
    <w:p w:rsidR="0069741F" w:rsidRDefault="0069741F" w:rsidP="0069741F">
      <w:pPr>
        <w:pStyle w:val="BodyText"/>
      </w:pPr>
    </w:p>
    <w:p w:rsidR="0069741F" w:rsidRDefault="0069741F" w:rsidP="0069741F">
      <w:pPr>
        <w:pStyle w:val="BodyText"/>
      </w:pPr>
    </w:p>
    <w:p w:rsidR="0069741F" w:rsidRDefault="0069741F" w:rsidP="0069741F">
      <w:pPr>
        <w:pStyle w:val="BodyText"/>
      </w:pPr>
    </w:p>
    <w:p w:rsidR="0069741F" w:rsidRDefault="0069741F" w:rsidP="0069741F">
      <w:pPr>
        <w:pStyle w:val="BodyText"/>
      </w:pPr>
    </w:p>
    <w:p w:rsidR="0069741F" w:rsidRDefault="0069741F" w:rsidP="0069741F">
      <w:pPr>
        <w:pStyle w:val="BodyText"/>
      </w:pPr>
    </w:p>
    <w:p w:rsidR="0069741F" w:rsidRDefault="0069741F" w:rsidP="0069741F">
      <w:pPr>
        <w:pStyle w:val="BodyText"/>
      </w:pPr>
    </w:p>
    <w:p w:rsidR="004C0636" w:rsidRDefault="004C0636" w:rsidP="004C0636">
      <w:pPr>
        <w:pStyle w:val="BodyText"/>
      </w:pPr>
    </w:p>
    <w:p w:rsidR="0069741F" w:rsidRDefault="0069741F" w:rsidP="004C0636">
      <w:pPr>
        <w:pStyle w:val="BodyText"/>
      </w:pPr>
    </w:p>
    <w:p w:rsidR="0069741F" w:rsidRDefault="0069741F" w:rsidP="004C0636">
      <w:pPr>
        <w:pStyle w:val="BodyText"/>
      </w:pPr>
    </w:p>
    <w:p w:rsidR="0069741F" w:rsidRDefault="0069741F" w:rsidP="004C0636">
      <w:pPr>
        <w:pStyle w:val="BodyText"/>
      </w:pPr>
    </w:p>
    <w:p w:rsidR="00964975" w:rsidRDefault="001D56D6" w:rsidP="001D56D6">
      <w:pPr>
        <w:pStyle w:val="Heading2"/>
      </w:pPr>
      <w:bookmarkStart w:id="44" w:name="_Toc453864574"/>
      <w:bookmarkStart w:id="45" w:name="_Toc454356424"/>
      <w:r w:rsidRPr="001D56D6">
        <w:t>Landing to Microsite:</w:t>
      </w:r>
      <w:bookmarkEnd w:id="45"/>
      <w:r>
        <w:t xml:space="preserve"> </w:t>
      </w:r>
    </w:p>
    <w:p w:rsidR="001D56D6" w:rsidRDefault="001D56D6" w:rsidP="0069741F">
      <w:pPr>
        <w:pStyle w:val="BodyText"/>
        <w:ind w:left="1440"/>
      </w:pPr>
      <w:r w:rsidRPr="006B0165">
        <w:t>All the platform</w:t>
      </w:r>
      <w:r w:rsidR="00822359">
        <w:t>’</w:t>
      </w:r>
      <w:r w:rsidRPr="006B0165">
        <w:t xml:space="preserve">s current Job search tool link will be replaced with </w:t>
      </w:r>
      <w:r w:rsidR="00822359">
        <w:t xml:space="preserve">new </w:t>
      </w:r>
      <w:r w:rsidRPr="006B0165">
        <w:t xml:space="preserve">microsite </w:t>
      </w:r>
      <w:proofErr w:type="gramStart"/>
      <w:r w:rsidRPr="006B0165">
        <w:t>url</w:t>
      </w:r>
      <w:bookmarkEnd w:id="44"/>
      <w:proofErr w:type="gramEnd"/>
      <w:r w:rsidR="00814A85">
        <w:t xml:space="preserve">. </w:t>
      </w:r>
      <w:proofErr w:type="gramStart"/>
      <w:r w:rsidR="00814A85">
        <w:t>Parameters</w:t>
      </w:r>
      <w:r w:rsidR="002D099A">
        <w:t xml:space="preserve"> </w:t>
      </w:r>
      <w:r w:rsidR="00822359">
        <w:t xml:space="preserve"> will</w:t>
      </w:r>
      <w:proofErr w:type="gramEnd"/>
      <w:r w:rsidR="00822359">
        <w:t xml:space="preserve"> be </w:t>
      </w:r>
      <w:r w:rsidR="00814A85">
        <w:t>passed</w:t>
      </w:r>
      <w:r w:rsidR="00822359">
        <w:t xml:space="preserve"> </w:t>
      </w:r>
      <w:r w:rsidR="002D099A">
        <w:t>from</w:t>
      </w:r>
      <w:r w:rsidR="00822359">
        <w:t xml:space="preserve"> source platform </w:t>
      </w:r>
      <w:r w:rsidR="002D099A">
        <w:t xml:space="preserve">to microsite to identify the source platform </w:t>
      </w:r>
      <w:r w:rsidR="00822359">
        <w:t>&amp; locale in the microsite.</w:t>
      </w:r>
      <w:r w:rsidR="00D10EF7">
        <w:t xml:space="preserve"> Based on the parameters</w:t>
      </w:r>
      <w:r w:rsidR="002D099A">
        <w:t xml:space="preserve"> passed</w:t>
      </w:r>
      <w:r w:rsidR="00D10EF7">
        <w:t xml:space="preserve">, microsite will </w:t>
      </w:r>
      <w:r w:rsidR="002D099A">
        <w:t>display</w:t>
      </w:r>
      <w:r w:rsidR="00D10EF7">
        <w:t xml:space="preserve"> the page in </w:t>
      </w:r>
      <w:r w:rsidR="002D099A">
        <w:t>the appropriate</w:t>
      </w:r>
      <w:r w:rsidR="00D10EF7">
        <w:t xml:space="preserve"> language.</w:t>
      </w:r>
    </w:p>
    <w:p w:rsidR="00C329F6" w:rsidRDefault="00C329F6" w:rsidP="003C70F2"/>
    <w:p w:rsidR="00C329F6" w:rsidRDefault="00C329F6" w:rsidP="003C70F2"/>
    <w:p w:rsidR="00C329F6" w:rsidRDefault="00C329F6" w:rsidP="003C70F2"/>
    <w:p w:rsidR="00C329F6" w:rsidRDefault="00C329F6" w:rsidP="00C329F6">
      <w:pPr>
        <w:pStyle w:val="Heading2"/>
      </w:pPr>
      <w:bookmarkStart w:id="46" w:name="_Toc454356425"/>
      <w:r w:rsidRPr="00121BC5">
        <w:t>Content management Tool</w:t>
      </w:r>
      <w:r w:rsidR="00766367">
        <w:t>s</w:t>
      </w:r>
      <w:r>
        <w:t xml:space="preserve"> for Multilingual data</w:t>
      </w:r>
      <w:bookmarkEnd w:id="46"/>
    </w:p>
    <w:p w:rsidR="00C329F6" w:rsidRPr="00C329F6" w:rsidRDefault="00C329F6" w:rsidP="00C329F6">
      <w:pPr>
        <w:pStyle w:val="BodyText"/>
      </w:pPr>
    </w:p>
    <w:p w:rsidR="00C329F6" w:rsidRDefault="00C329F6" w:rsidP="00C329F6">
      <w:pPr>
        <w:pStyle w:val="BodyText"/>
      </w:pPr>
      <w:r>
        <w:t xml:space="preserve">The below </w:t>
      </w:r>
      <w:r w:rsidR="00766367">
        <w:t xml:space="preserve">CMS </w:t>
      </w:r>
      <w:r>
        <w:t xml:space="preserve">tools will be used for </w:t>
      </w:r>
      <w:r w:rsidR="00766367">
        <w:t>handling Multilingual data</w:t>
      </w:r>
      <w:r>
        <w:t>.</w:t>
      </w:r>
    </w:p>
    <w:p w:rsidR="00C329F6" w:rsidRDefault="00C329F6" w:rsidP="00C329F6">
      <w:pPr>
        <w:pStyle w:val="BodyText"/>
      </w:pPr>
    </w:p>
    <w:p w:rsidR="00C329F6" w:rsidRDefault="00C329F6" w:rsidP="00C329F6">
      <w:pPr>
        <w:pStyle w:val="BodyText"/>
        <w:numPr>
          <w:ilvl w:val="0"/>
          <w:numId w:val="16"/>
        </w:numPr>
      </w:pPr>
      <w:r>
        <w:t>For IRW platforms, Team site will be used.</w:t>
      </w:r>
    </w:p>
    <w:p w:rsidR="00C329F6" w:rsidRDefault="00C329F6" w:rsidP="00C329F6">
      <w:pPr>
        <w:pStyle w:val="BodyText"/>
        <w:numPr>
          <w:ilvl w:val="0"/>
          <w:numId w:val="16"/>
        </w:numPr>
      </w:pPr>
      <w:r>
        <w:t xml:space="preserve">For NWP, Web </w:t>
      </w:r>
      <w:proofErr w:type="spellStart"/>
      <w:r>
        <w:t>Center</w:t>
      </w:r>
      <w:proofErr w:type="spellEnd"/>
      <w:r>
        <w:t xml:space="preserve"> site will be used.</w:t>
      </w:r>
    </w:p>
    <w:p w:rsidR="00C329F6" w:rsidRPr="006B0165" w:rsidRDefault="00C329F6" w:rsidP="003C70F2"/>
    <w:p w:rsidR="001D56D6" w:rsidRDefault="001D56D6" w:rsidP="003C70F2"/>
    <w:p w:rsidR="00D96467" w:rsidRPr="006E45B9" w:rsidRDefault="00D96467" w:rsidP="000D5215">
      <w:pPr>
        <w:autoSpaceDE w:val="0"/>
        <w:autoSpaceDN w:val="0"/>
        <w:adjustRightInd w:val="0"/>
        <w:rPr>
          <w:rFonts w:ascii="Century Schoolbook" w:hAnsi="Century Schoolbook"/>
          <w:lang w:val="en-US"/>
        </w:rPr>
      </w:pPr>
      <w:r>
        <w:rPr>
          <w:rFonts w:ascii="Century Schoolbook" w:hAnsi="Century Schoolbook"/>
          <w:lang w:val="en-US"/>
        </w:rPr>
        <w:t xml:space="preserve">      </w:t>
      </w:r>
    </w:p>
    <w:p w:rsidR="0044671B" w:rsidRDefault="0044671B" w:rsidP="00DC3248">
      <w:pPr>
        <w:pStyle w:val="Heading1"/>
      </w:pPr>
      <w:bookmarkStart w:id="47" w:name="_Toc453864575"/>
      <w:bookmarkStart w:id="48" w:name="_Toc454356426"/>
      <w:r w:rsidRPr="00DC3248">
        <w:lastRenderedPageBreak/>
        <w:t>Solution Outline</w:t>
      </w:r>
      <w:bookmarkEnd w:id="31"/>
      <w:bookmarkEnd w:id="32"/>
      <w:bookmarkEnd w:id="47"/>
      <w:bookmarkEnd w:id="48"/>
    </w:p>
    <w:p w:rsidR="003D0FDE" w:rsidRDefault="003D0FDE" w:rsidP="003D0FDE">
      <w:pPr>
        <w:pStyle w:val="BodyText"/>
      </w:pPr>
    </w:p>
    <w:p w:rsidR="003D0FDE" w:rsidRDefault="003D0FDE" w:rsidP="003D0FDE">
      <w:pPr>
        <w:pStyle w:val="BodyText"/>
      </w:pPr>
      <w:r>
        <w:t xml:space="preserve">The existing Job Search tool will be redesigned in to new Global solution. The new Global solution will have its own header, </w:t>
      </w:r>
      <w:r w:rsidR="00EB73DE">
        <w:t>banner, footer, menu  as per Ikea Look and feel guidelines.</w:t>
      </w:r>
      <w:r>
        <w:t xml:space="preserve"> The back end kenexa </w:t>
      </w:r>
      <w:r w:rsidR="00EB73DE">
        <w:t xml:space="preserve">brassring </w:t>
      </w:r>
      <w:r>
        <w:t xml:space="preserve">api will be reused as it is. </w:t>
      </w:r>
      <w:r w:rsidR="00EB73DE">
        <w:t xml:space="preserve"> </w:t>
      </w:r>
      <w:r w:rsidR="00310446">
        <w:t>Current</w:t>
      </w:r>
      <w:r w:rsidR="00EB73DE">
        <w:t xml:space="preserve"> Job search tool will be replaced with the url of this Global solution.</w:t>
      </w:r>
    </w:p>
    <w:p w:rsidR="002D37A3" w:rsidRDefault="00D96467" w:rsidP="00D96467">
      <w:pPr>
        <w:pStyle w:val="BodyText"/>
      </w:pPr>
      <w:r>
        <w:t xml:space="preserve">This global solution will have </w:t>
      </w:r>
      <w:r w:rsidR="00F73821">
        <w:t>the following layers.</w:t>
      </w:r>
    </w:p>
    <w:p w:rsidR="006B5408" w:rsidRDefault="006B5408" w:rsidP="00D96467">
      <w:pPr>
        <w:pStyle w:val="BodyText"/>
      </w:pPr>
    </w:p>
    <w:p w:rsidR="00F73821" w:rsidRDefault="00F73821" w:rsidP="00F73821">
      <w:pPr>
        <w:pStyle w:val="BodyText"/>
      </w:pPr>
      <w:r w:rsidRPr="00F73821">
        <w:rPr>
          <w:b/>
        </w:rPr>
        <w:t xml:space="preserve">Front End </w:t>
      </w:r>
      <w:r w:rsidR="00351C99" w:rsidRPr="00F73821">
        <w:rPr>
          <w:b/>
        </w:rPr>
        <w:t>Layer</w:t>
      </w:r>
      <w:r w:rsidR="00351C99">
        <w:t>:</w:t>
      </w:r>
      <w:r>
        <w:t xml:space="preserve"> This </w:t>
      </w:r>
      <w:r w:rsidR="00CD52A5">
        <w:t>layer will</w:t>
      </w:r>
      <w:r>
        <w:t xml:space="preserve"> capture the user inputs (search parameters) </w:t>
      </w:r>
      <w:r w:rsidR="00422DB4">
        <w:t>and will</w:t>
      </w:r>
      <w:r>
        <w:t xml:space="preserve"> display the data (search results) to the candidate.</w:t>
      </w:r>
    </w:p>
    <w:p w:rsidR="002D37A3" w:rsidRDefault="002D37A3" w:rsidP="00F73821">
      <w:pPr>
        <w:pStyle w:val="BodyText"/>
      </w:pPr>
    </w:p>
    <w:p w:rsidR="00F73821" w:rsidRDefault="00F73821" w:rsidP="00F73821">
      <w:pPr>
        <w:pStyle w:val="BodyText"/>
      </w:pPr>
      <w:r w:rsidRPr="00F73821">
        <w:rPr>
          <w:b/>
        </w:rPr>
        <w:t xml:space="preserve">Integration </w:t>
      </w:r>
      <w:r w:rsidR="00351C99" w:rsidRPr="00F73821">
        <w:rPr>
          <w:b/>
        </w:rPr>
        <w:t>Layer</w:t>
      </w:r>
      <w:r w:rsidR="00351C99">
        <w:t>:</w:t>
      </w:r>
      <w:r>
        <w:t xml:space="preserve"> This layer will have business logic. </w:t>
      </w:r>
      <w:r w:rsidR="00B06627">
        <w:t xml:space="preserve">Based on user supplied parameters , this layer will either  query the local JST DB  or Kenexa and returns the data to UI tier. For keyword search, this layer will query the kenexa DB directly.  If it is kenexa call, </w:t>
      </w:r>
      <w:r>
        <w:t>this layer forms the input request message (XML format) and passes the request to Kenexa layer.</w:t>
      </w:r>
      <w:r w:rsidR="00822359">
        <w:t xml:space="preserve"> </w:t>
      </w:r>
      <w:r>
        <w:t xml:space="preserve"> It gets response from Kenexa &amp; passes the data to presentation layer.  It will then invoke a call to the Kenexa Brassring API and returns the response message (XML format).</w:t>
      </w:r>
    </w:p>
    <w:p w:rsidR="00F73821" w:rsidRDefault="00F73821" w:rsidP="00F73821">
      <w:pPr>
        <w:pStyle w:val="BodyText"/>
      </w:pPr>
    </w:p>
    <w:p w:rsidR="00B06627" w:rsidRDefault="00F73821" w:rsidP="00F73821">
      <w:pPr>
        <w:pStyle w:val="BodyText"/>
      </w:pPr>
      <w:r w:rsidRPr="00026030">
        <w:rPr>
          <w:b/>
        </w:rPr>
        <w:t>Data Access Tier:</w:t>
      </w:r>
      <w:r>
        <w:t xml:space="preserve">  </w:t>
      </w:r>
      <w:r w:rsidR="00822359">
        <w:t xml:space="preserve">This tier will always query the JST DB for populating drop downs &amp; Table. </w:t>
      </w:r>
      <w:r>
        <w:t>Existing Kenexa</w:t>
      </w:r>
      <w:r w:rsidR="006821E7">
        <w:t xml:space="preserve"> API</w:t>
      </w:r>
      <w:r>
        <w:t xml:space="preserve"> webservices will be consumed.  </w:t>
      </w:r>
    </w:p>
    <w:p w:rsidR="00B06627" w:rsidRDefault="00B06627" w:rsidP="00F73821">
      <w:pPr>
        <w:pStyle w:val="BodyText"/>
        <w:rPr>
          <w:rFonts w:ascii="Verdana" w:hAnsi="Verdana"/>
        </w:rPr>
      </w:pPr>
    </w:p>
    <w:p w:rsidR="00B06627" w:rsidRDefault="00B06627" w:rsidP="00B06627">
      <w:pPr>
        <w:pStyle w:val="BodyText"/>
      </w:pPr>
      <w:r w:rsidRPr="00021784">
        <w:rPr>
          <w:b/>
        </w:rPr>
        <w:t xml:space="preserve">Local </w:t>
      </w:r>
      <w:r>
        <w:rPr>
          <w:b/>
        </w:rPr>
        <w:t xml:space="preserve">JST </w:t>
      </w:r>
      <w:r w:rsidRPr="00021784">
        <w:rPr>
          <w:b/>
        </w:rPr>
        <w:t>Database:</w:t>
      </w:r>
      <w:r>
        <w:t xml:space="preserve">   In order to get the data quickly in search page, we will set up a local database ie JST DB in Ikea environment. Cron jobs will be triggered at suitable intervals to copy the Kenexa DB data to local JST DB. Cron jobs will pick only the delta (fresh) data and populate the JST DB. The Job table will be partitioned for Country Id / Language Id for efficient retrieval. Expired jobs will be removed from JST DB.</w:t>
      </w:r>
      <w:r w:rsidR="004329B5">
        <w:t xml:space="preserve"> The </w:t>
      </w:r>
      <w:r w:rsidR="001C423B">
        <w:t>JST DB</w:t>
      </w:r>
      <w:r w:rsidR="004329B5">
        <w:t xml:space="preserve"> will have </w:t>
      </w:r>
      <w:r w:rsidR="001C423B">
        <w:t>the following details.</w:t>
      </w:r>
      <w:r w:rsidR="004329B5">
        <w:t xml:space="preserve"> Job Id, Title, Description, Work Area, Location, Country, </w:t>
      </w:r>
      <w:r w:rsidR="001C423B">
        <w:t>Last</w:t>
      </w:r>
      <w:r w:rsidR="004329B5">
        <w:t xml:space="preserve"> Updated</w:t>
      </w:r>
      <w:r w:rsidR="001C423B">
        <w:t xml:space="preserve"> Date,</w:t>
      </w:r>
      <w:r w:rsidR="004329B5">
        <w:t xml:space="preserve"> Link,</w:t>
      </w:r>
      <w:r w:rsidR="001C423B">
        <w:t xml:space="preserve">(Kenexa Link to job detail), </w:t>
      </w:r>
      <w:r w:rsidR="004329B5">
        <w:t xml:space="preserve"> Language, </w:t>
      </w:r>
      <w:r w:rsidR="001C423B">
        <w:t xml:space="preserve">Expiry date, Kenexa  </w:t>
      </w:r>
      <w:r w:rsidR="004329B5">
        <w:t>Gateway</w:t>
      </w:r>
      <w:r w:rsidR="001C423B">
        <w:t xml:space="preserve"> </w:t>
      </w:r>
      <w:r w:rsidR="004329B5">
        <w:t>(</w:t>
      </w:r>
      <w:r w:rsidR="001C423B">
        <w:t xml:space="preserve"> Global </w:t>
      </w:r>
      <w:r w:rsidR="004329B5">
        <w:t xml:space="preserve">External, </w:t>
      </w:r>
      <w:r w:rsidR="001C423B">
        <w:t xml:space="preserve">Global </w:t>
      </w:r>
      <w:r w:rsidR="004329B5">
        <w:t xml:space="preserve">Internal, </w:t>
      </w:r>
      <w:r w:rsidR="001C423B">
        <w:t xml:space="preserve"> Global </w:t>
      </w:r>
      <w:r w:rsidR="004329B5">
        <w:t>Russia</w:t>
      </w:r>
      <w:r w:rsidR="001C423B">
        <w:t>n</w:t>
      </w:r>
      <w:r w:rsidR="004329B5">
        <w:t>,</w:t>
      </w:r>
      <w:r w:rsidR="001C423B">
        <w:t xml:space="preserve"> Internal Russian, Language</w:t>
      </w:r>
      <w:r w:rsidR="004329B5">
        <w:t xml:space="preserve">) </w:t>
      </w:r>
      <w:r w:rsidR="001C423B">
        <w:t>, ATS Type, Job Type</w:t>
      </w:r>
      <w:r w:rsidR="004329B5">
        <w:t xml:space="preserve"> (F</w:t>
      </w:r>
      <w:r w:rsidR="001C423B">
        <w:t>ull time or Part time).</w:t>
      </w:r>
    </w:p>
    <w:p w:rsidR="00B06627" w:rsidRDefault="00B06627" w:rsidP="00F73821">
      <w:pPr>
        <w:pStyle w:val="BodyText"/>
        <w:rPr>
          <w:rFonts w:ascii="Verdana" w:hAnsi="Verdana"/>
        </w:rPr>
      </w:pPr>
    </w:p>
    <w:p w:rsidR="006821E7" w:rsidRDefault="006821E7" w:rsidP="00F73821">
      <w:pPr>
        <w:pStyle w:val="BodyText"/>
        <w:rPr>
          <w:rFonts w:ascii="Verdana" w:hAnsi="Verdana"/>
        </w:rPr>
      </w:pPr>
    </w:p>
    <w:p w:rsidR="006821E7" w:rsidRDefault="006821E7" w:rsidP="00F73821">
      <w:pPr>
        <w:pStyle w:val="BodyText"/>
        <w:rPr>
          <w:rFonts w:ascii="Verdana" w:hAnsi="Verdana"/>
        </w:rPr>
      </w:pPr>
    </w:p>
    <w:p w:rsidR="00BE1B0D" w:rsidRDefault="00BE1B0D" w:rsidP="00F73821">
      <w:pPr>
        <w:pStyle w:val="BodyText"/>
        <w:rPr>
          <w:rFonts w:ascii="Verdana" w:hAnsi="Verdana"/>
        </w:rPr>
      </w:pPr>
    </w:p>
    <w:p w:rsidR="00BE1B0D" w:rsidRDefault="00BE1B0D" w:rsidP="00F73821">
      <w:pPr>
        <w:pStyle w:val="BodyText"/>
        <w:rPr>
          <w:rFonts w:ascii="Verdana" w:hAnsi="Verdana"/>
        </w:rPr>
      </w:pPr>
    </w:p>
    <w:p w:rsidR="00BE1B0D" w:rsidRDefault="00BE1B0D" w:rsidP="00F73821">
      <w:pPr>
        <w:pStyle w:val="BodyText"/>
        <w:rPr>
          <w:rFonts w:ascii="Verdana" w:hAnsi="Verdana"/>
        </w:rPr>
      </w:pPr>
    </w:p>
    <w:p w:rsidR="00BE1B0D" w:rsidRDefault="00BE1B0D" w:rsidP="00F73821">
      <w:pPr>
        <w:pStyle w:val="BodyText"/>
        <w:rPr>
          <w:rFonts w:ascii="Verdana" w:hAnsi="Verdana"/>
        </w:rPr>
      </w:pPr>
    </w:p>
    <w:p w:rsidR="00BE1B0D" w:rsidRDefault="00BE1B0D" w:rsidP="00F73821">
      <w:pPr>
        <w:pStyle w:val="BodyText"/>
        <w:rPr>
          <w:rFonts w:ascii="Verdana" w:hAnsi="Verdana"/>
        </w:rPr>
      </w:pPr>
    </w:p>
    <w:p w:rsidR="00BE1B0D" w:rsidRDefault="00BE1B0D" w:rsidP="00F73821">
      <w:pPr>
        <w:pStyle w:val="BodyText"/>
        <w:rPr>
          <w:rFonts w:ascii="Verdana" w:hAnsi="Verdana"/>
        </w:rPr>
      </w:pPr>
    </w:p>
    <w:p w:rsidR="00BE1B0D" w:rsidRDefault="00BE1B0D" w:rsidP="00F73821">
      <w:pPr>
        <w:pStyle w:val="BodyText"/>
        <w:rPr>
          <w:rFonts w:ascii="Verdana" w:hAnsi="Verdana"/>
        </w:rPr>
      </w:pPr>
    </w:p>
    <w:p w:rsidR="00BE1B0D" w:rsidRDefault="00BE1B0D" w:rsidP="00F73821">
      <w:pPr>
        <w:pStyle w:val="BodyText"/>
        <w:rPr>
          <w:rFonts w:ascii="Verdana" w:hAnsi="Verdana"/>
        </w:rPr>
      </w:pPr>
    </w:p>
    <w:p w:rsidR="00BE1B0D" w:rsidRDefault="00BE1B0D" w:rsidP="00F73821">
      <w:pPr>
        <w:pStyle w:val="BodyText"/>
        <w:rPr>
          <w:rFonts w:ascii="Verdana" w:hAnsi="Verdana"/>
        </w:rPr>
      </w:pPr>
    </w:p>
    <w:p w:rsidR="00BE1B0D" w:rsidRDefault="00BE1B0D" w:rsidP="00F73821">
      <w:pPr>
        <w:pStyle w:val="BodyText"/>
        <w:rPr>
          <w:rFonts w:ascii="Verdana" w:hAnsi="Verdana"/>
        </w:rPr>
      </w:pPr>
    </w:p>
    <w:p w:rsidR="006821E7" w:rsidRDefault="006821E7" w:rsidP="006821E7">
      <w:pPr>
        <w:pStyle w:val="Heading2"/>
        <w:tabs>
          <w:tab w:val="clear" w:pos="576"/>
        </w:tabs>
        <w:spacing w:before="120" w:after="60" w:line="240" w:lineRule="atLeast"/>
        <w:jc w:val="both"/>
      </w:pPr>
      <w:bookmarkStart w:id="49" w:name="_Toc453864576"/>
      <w:bookmarkStart w:id="50" w:name="_Toc454356427"/>
      <w:r w:rsidRPr="006821E7">
        <w:t>Technical Architecture:</w:t>
      </w:r>
      <w:bookmarkEnd w:id="49"/>
      <w:bookmarkEnd w:id="50"/>
    </w:p>
    <w:p w:rsidR="006B5408" w:rsidRDefault="006B5408" w:rsidP="006B5408">
      <w:pPr>
        <w:pStyle w:val="BodyText"/>
      </w:pPr>
    </w:p>
    <w:p w:rsidR="006B5408" w:rsidRPr="006B5408" w:rsidRDefault="006B5408" w:rsidP="006B5408">
      <w:pPr>
        <w:pStyle w:val="BodyText"/>
      </w:pPr>
    </w:p>
    <w:p w:rsidR="006821E7" w:rsidRDefault="006821E7" w:rsidP="00F73821">
      <w:pPr>
        <w:pStyle w:val="BodyText"/>
        <w:rPr>
          <w:rFonts w:ascii="Verdana" w:hAnsi="Verdana"/>
        </w:rPr>
      </w:pPr>
    </w:p>
    <w:p w:rsidR="006821E7" w:rsidRDefault="008B3F1B" w:rsidP="00F73821">
      <w:pPr>
        <w:pStyle w:val="BodyText"/>
        <w:rPr>
          <w:rFonts w:ascii="Verdana" w:hAnsi="Verdana"/>
        </w:rPr>
      </w:pPr>
      <w:r w:rsidRPr="008B3F1B">
        <w:rPr>
          <w:rFonts w:ascii="Verdana" w:hAnsi="Verdana"/>
          <w:noProof/>
          <w:lang w:val="en-US"/>
        </w:rPr>
        <w:drawing>
          <wp:inline distT="0" distB="0" distL="0" distR="0">
            <wp:extent cx="3707562" cy="3838754"/>
            <wp:effectExtent l="19050" t="0" r="7188" b="0"/>
            <wp:docPr id="5"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153400" cy="6589931"/>
                      <a:chOff x="304800" y="0"/>
                      <a:chExt cx="8153400" cy="6589931"/>
                    </a:xfrm>
                  </a:grpSpPr>
                  <a:sp>
                    <a:nvSpPr>
                      <a:cNvPr id="5" name="Flowchart: Process 4"/>
                      <a:cNvSpPr/>
                    </a:nvSpPr>
                    <a:spPr>
                      <a:xfrm>
                        <a:off x="4572000" y="152400"/>
                        <a:ext cx="2590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UI Tier</a:t>
                          </a:r>
                        </a:p>
                        <a:p>
                          <a:pPr algn="ctr"/>
                          <a:r>
                            <a:rPr lang="en-US" dirty="0" smtClean="0">
                              <a:solidFill>
                                <a:schemeClr val="tx1"/>
                              </a:solidFill>
                            </a:rPr>
                            <a:t>JSP, Jquery,  Java Script, HTML, CSS</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6" name="Flowchart: Process 5"/>
                      <a:cNvSpPr/>
                    </a:nvSpPr>
                    <a:spPr>
                      <a:xfrm>
                        <a:off x="4572000" y="1524000"/>
                        <a:ext cx="2590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Integration Tier</a:t>
                          </a:r>
                        </a:p>
                        <a:p>
                          <a:pPr algn="ctr"/>
                          <a:r>
                            <a:rPr lang="en-US" dirty="0" smtClean="0">
                              <a:solidFill>
                                <a:schemeClr val="tx1"/>
                              </a:solidFill>
                            </a:rPr>
                            <a:t>Spring MVC, JAXB</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Flowchart: Process 7"/>
                      <a:cNvSpPr/>
                    </a:nvSpPr>
                    <a:spPr>
                      <a:xfrm>
                        <a:off x="5867400" y="3276600"/>
                        <a:ext cx="1828800" cy="6858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dirty="0" smtClean="0">
                            <a:solidFill>
                              <a:schemeClr val="tx1"/>
                            </a:solidFill>
                          </a:endParaRPr>
                        </a:p>
                        <a:p>
                          <a:pPr algn="ctr"/>
                          <a:r>
                            <a:rPr lang="en-US" b="1" dirty="0" smtClean="0">
                              <a:solidFill>
                                <a:schemeClr val="tx1"/>
                              </a:solidFill>
                            </a:rPr>
                            <a:t>Data Access Tier</a:t>
                          </a:r>
                        </a:p>
                        <a:p>
                          <a:pPr algn="ctr"/>
                          <a:r>
                            <a:rPr lang="en-US" b="1" dirty="0" smtClean="0">
                              <a:solidFill>
                                <a:schemeClr val="tx1"/>
                              </a:solidFill>
                            </a:rPr>
                            <a:t>Kenexa Brassring</a:t>
                          </a:r>
                        </a:p>
                        <a:p>
                          <a:pPr algn="ct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Flowchart: Magnetic Disk 12"/>
                      <a:cNvSpPr/>
                    </a:nvSpPr>
                    <a:spPr>
                      <a:xfrm>
                        <a:off x="7239000" y="4724400"/>
                        <a:ext cx="1143000" cy="12954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Kenexa DB</a:t>
                          </a:r>
                          <a:endParaRPr lang="en-US" b="1"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Flowchart: Magnetic Disk 13"/>
                      <a:cNvSpPr/>
                    </a:nvSpPr>
                    <a:spPr>
                      <a:xfrm>
                        <a:off x="3200400" y="4724400"/>
                        <a:ext cx="1219200" cy="1219200"/>
                      </a:xfrm>
                      <a:prstGeom prst="flowChartMagneticDisk">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b="1" dirty="0" smtClean="0">
                            <a:solidFill>
                              <a:schemeClr val="tx1"/>
                            </a:solidFill>
                          </a:endParaRPr>
                        </a:p>
                        <a:p>
                          <a:pPr algn="ctr"/>
                          <a:r>
                            <a:rPr lang="en-US" b="1" dirty="0" smtClean="0">
                              <a:solidFill>
                                <a:schemeClr val="tx1"/>
                              </a:solidFill>
                            </a:rPr>
                            <a:t>JST Cache DB</a:t>
                          </a:r>
                          <a:r>
                            <a:rPr lang="en-US" dirty="0" smtClean="0">
                              <a:solidFill>
                                <a:schemeClr val="tx1"/>
                              </a:solidFill>
                            </a:rPr>
                            <a:t>(oracle)</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Up-Down Arrow 17"/>
                      <a:cNvSpPr/>
                    </a:nvSpPr>
                    <a:spPr>
                      <a:xfrm>
                        <a:off x="7696200" y="3962400"/>
                        <a:ext cx="228600" cy="7620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2" name="Picture 2"/>
                      <a:cNvPicPr>
                        <a:picLocks noChangeAspect="1" noChangeArrowheads="1"/>
                      </a:cNvPicPr>
                    </a:nvPicPr>
                    <a:blipFill>
                      <a:blip r:embed="rId11" cstate="print"/>
                      <a:srcRect/>
                      <a:stretch>
                        <a:fillRect/>
                      </a:stretch>
                    </a:blipFill>
                    <a:spPr bwMode="auto">
                      <a:xfrm>
                        <a:off x="304800" y="0"/>
                        <a:ext cx="1990725" cy="1457325"/>
                      </a:xfrm>
                      <a:prstGeom prst="rect">
                        <a:avLst/>
                      </a:prstGeom>
                      <a:noFill/>
                      <a:ln w="9525">
                        <a:noFill/>
                        <a:miter lim="800000"/>
                        <a:headEnd/>
                        <a:tailEnd/>
                      </a:ln>
                    </a:spPr>
                  </a:pic>
                  <a:sp>
                    <a:nvSpPr>
                      <a:cNvPr id="15" name="Left-Right Arrow 14"/>
                      <a:cNvSpPr/>
                    </a:nvSpPr>
                    <a:spPr>
                      <a:xfrm>
                        <a:off x="2514600" y="381000"/>
                        <a:ext cx="1600200" cy="381000"/>
                      </a:xfrm>
                      <a:prstGeom prst="leftRigh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17" name="Flowchart: Process 16"/>
                      <a:cNvSpPr/>
                    </a:nvSpPr>
                    <a:spPr>
                      <a:xfrm>
                        <a:off x="5867400" y="3200400"/>
                        <a:ext cx="2590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Data Access Tier</a:t>
                          </a:r>
                        </a:p>
                        <a:p>
                          <a:pPr algn="ctr"/>
                          <a:r>
                            <a:rPr lang="en-US" dirty="0" err="1" smtClean="0">
                              <a:solidFill>
                                <a:schemeClr val="tx1"/>
                              </a:solidFill>
                            </a:rPr>
                            <a:t>Kenexa</a:t>
                          </a:r>
                          <a:r>
                            <a:rPr lang="en-US" dirty="0" smtClean="0">
                              <a:solidFill>
                                <a:schemeClr val="tx1"/>
                              </a:solidFill>
                            </a:rPr>
                            <a:t> Brassring API</a:t>
                          </a:r>
                          <a:endParaRPr lang="en-US" dirty="0">
                            <a:solidFill>
                              <a:schemeClr val="tx1"/>
                            </a:solidFil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Flowchart: Process 19"/>
                      <a:cNvSpPr/>
                    </a:nvSpPr>
                    <a:spPr>
                      <a:xfrm>
                        <a:off x="2971800" y="3200400"/>
                        <a:ext cx="2590800" cy="762000"/>
                      </a:xfrm>
                      <a:prstGeom prst="flowChartProcess">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r>
                            <a:rPr lang="en-US" b="1" dirty="0" smtClean="0">
                              <a:solidFill>
                                <a:schemeClr val="tx1"/>
                              </a:solidFill>
                            </a:rPr>
                            <a:t>Data Access Tier</a:t>
                          </a:r>
                        </a:p>
                        <a:p>
                          <a:pPr algn="ctr"/>
                          <a:r>
                            <a:rPr lang="en-US" dirty="0" smtClean="0">
                              <a:solidFill>
                                <a:schemeClr val="tx1"/>
                              </a:solidFill>
                            </a:rPr>
                            <a:t>JDBC</a:t>
                          </a:r>
                        </a:p>
                      </a:txBody>
                      <a:useSpRect/>
                    </a:txSp>
                    <a:style>
                      <a:lnRef idx="2">
                        <a:schemeClr val="accent1">
                          <a:shade val="50000"/>
                        </a:schemeClr>
                      </a:lnRef>
                      <a:fillRef idx="1">
                        <a:schemeClr val="accent1"/>
                      </a:fillRef>
                      <a:effectRef idx="0">
                        <a:schemeClr val="accent1"/>
                      </a:effectRef>
                      <a:fontRef idx="minor">
                        <a:schemeClr val="lt1"/>
                      </a:fontRef>
                    </a:style>
                  </a:sp>
                  <a:sp>
                    <a:nvSpPr>
                      <a:cNvPr id="21" name="Up-Down Arrow 20"/>
                      <a:cNvSpPr/>
                    </a:nvSpPr>
                    <a:spPr>
                      <a:xfrm>
                        <a:off x="4800600" y="2286000"/>
                        <a:ext cx="228600" cy="9144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2" name="Up-Down Arrow 21"/>
                      <a:cNvSpPr/>
                    </a:nvSpPr>
                    <a:spPr>
                      <a:xfrm>
                        <a:off x="6705600" y="2286000"/>
                        <a:ext cx="228600" cy="9144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5" name="Up-Down Arrow 24"/>
                      <a:cNvSpPr/>
                    </a:nvSpPr>
                    <a:spPr>
                      <a:xfrm>
                        <a:off x="3657600" y="3962400"/>
                        <a:ext cx="228600" cy="7620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pic>
                    <a:nvPicPr>
                      <a:cNvPr id="1026" name="Picture 2" descr="http://www.faceyspacey.com/images/article-images/cronjob.gif"/>
                      <a:cNvPicPr>
                        <a:picLocks noChangeAspect="1" noChangeArrowheads="1"/>
                      </a:cNvPicPr>
                    </a:nvPicPr>
                    <a:blipFill>
                      <a:blip r:embed="rId12" cstate="print"/>
                      <a:srcRect/>
                      <a:stretch>
                        <a:fillRect/>
                      </a:stretch>
                    </a:blipFill>
                    <a:spPr bwMode="auto">
                      <a:xfrm>
                        <a:off x="5410200" y="5181600"/>
                        <a:ext cx="971550" cy="758283"/>
                      </a:xfrm>
                      <a:prstGeom prst="rect">
                        <a:avLst/>
                      </a:prstGeom>
                      <a:noFill/>
                    </a:spPr>
                  </a:pic>
                  <a:sp>
                    <a:nvSpPr>
                      <a:cNvPr id="19" name="Left Arrow 18"/>
                      <a:cNvSpPr/>
                    </a:nvSpPr>
                    <a:spPr>
                      <a:xfrm>
                        <a:off x="6400800" y="5410200"/>
                        <a:ext cx="8382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6" name="Left Arrow 25"/>
                      <a:cNvSpPr/>
                    </a:nvSpPr>
                    <a:spPr>
                      <a:xfrm>
                        <a:off x="4495800" y="5486400"/>
                        <a:ext cx="914400" cy="228600"/>
                      </a:xfrm>
                      <a:prstGeom prst="left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a:sp>
                    <a:nvSpPr>
                      <a:cNvPr id="27" name="TextBox 26"/>
                      <a:cNvSpPr txBox="1"/>
                    </a:nvSpPr>
                    <a:spPr>
                      <a:xfrm>
                        <a:off x="5257800" y="5943600"/>
                        <a:ext cx="1143000" cy="646331"/>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b="1" dirty="0" smtClean="0"/>
                            <a:t>Scheduler          </a:t>
                          </a:r>
                        </a:p>
                        <a:p>
                          <a:r>
                            <a:rPr lang="en-US" b="1" dirty="0" smtClean="0"/>
                            <a:t> </a:t>
                          </a:r>
                          <a:r>
                            <a:rPr lang="en-US" b="1" dirty="0" smtClean="0"/>
                            <a:t>   Jobs</a:t>
                          </a:r>
                          <a:endParaRPr lang="en-US" b="1" dirty="0"/>
                        </a:p>
                      </a:txBody>
                      <a:useSpRect/>
                    </a:txSp>
                  </a:sp>
                  <a:sp>
                    <a:nvSpPr>
                      <a:cNvPr id="29" name="Up-Down Arrow 28"/>
                      <a:cNvSpPr/>
                    </a:nvSpPr>
                    <a:spPr>
                      <a:xfrm>
                        <a:off x="5867400" y="914400"/>
                        <a:ext cx="228600" cy="609600"/>
                      </a:xfrm>
                      <a:prstGeom prst="upDownArrow">
                        <a:avLst/>
                      </a:prstGeom>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2">
                        <a:schemeClr val="accent1">
                          <a:shade val="50000"/>
                        </a:schemeClr>
                      </a:lnRef>
                      <a:fillRef idx="1">
                        <a:schemeClr val="accent1"/>
                      </a:fillRef>
                      <a:effectRef idx="0">
                        <a:schemeClr val="accent1"/>
                      </a:effectRef>
                      <a:fontRef idx="minor">
                        <a:schemeClr val="lt1"/>
                      </a:fontRef>
                    </a:style>
                  </a:sp>
                </lc:lockedCanvas>
              </a:graphicData>
            </a:graphic>
          </wp:inline>
        </w:drawing>
      </w:r>
    </w:p>
    <w:p w:rsidR="004C0636" w:rsidRDefault="004C0636" w:rsidP="00D96467">
      <w:pPr>
        <w:pStyle w:val="BodyText"/>
      </w:pPr>
    </w:p>
    <w:p w:rsidR="00D96467" w:rsidRDefault="00D96467" w:rsidP="00D96467">
      <w:pPr>
        <w:pStyle w:val="BodyText"/>
      </w:pPr>
    </w:p>
    <w:p w:rsidR="006B5408" w:rsidRDefault="006B5408" w:rsidP="00D96467">
      <w:pPr>
        <w:pStyle w:val="BodyText"/>
      </w:pPr>
    </w:p>
    <w:p w:rsidR="006B5408" w:rsidRDefault="006B5408" w:rsidP="00D96467">
      <w:pPr>
        <w:pStyle w:val="BodyText"/>
      </w:pPr>
    </w:p>
    <w:p w:rsidR="006B5408" w:rsidRDefault="006B5408" w:rsidP="00D96467">
      <w:pPr>
        <w:pStyle w:val="BodyText"/>
      </w:pPr>
    </w:p>
    <w:p w:rsidR="006B5408" w:rsidRDefault="006B5408" w:rsidP="00D96467">
      <w:pPr>
        <w:pStyle w:val="BodyText"/>
      </w:pPr>
    </w:p>
    <w:p w:rsidR="006B5408" w:rsidRDefault="006B5408" w:rsidP="00D96467">
      <w:pPr>
        <w:pStyle w:val="BodyText"/>
      </w:pPr>
    </w:p>
    <w:p w:rsidR="006B5408" w:rsidRDefault="006B5408" w:rsidP="00D96467">
      <w:pPr>
        <w:pStyle w:val="BodyText"/>
      </w:pPr>
    </w:p>
    <w:p w:rsidR="006B5408" w:rsidRDefault="006B5408" w:rsidP="00D96467">
      <w:pPr>
        <w:pStyle w:val="BodyText"/>
      </w:pPr>
    </w:p>
    <w:p w:rsidR="006B5408" w:rsidRDefault="006B5408" w:rsidP="00D96467">
      <w:pPr>
        <w:pStyle w:val="BodyText"/>
      </w:pPr>
    </w:p>
    <w:p w:rsidR="006B5408" w:rsidRDefault="006B5408" w:rsidP="00D96467">
      <w:pPr>
        <w:pStyle w:val="BodyText"/>
      </w:pPr>
    </w:p>
    <w:p w:rsidR="006B5408" w:rsidRDefault="006B5408" w:rsidP="00D96467">
      <w:pPr>
        <w:pStyle w:val="BodyText"/>
      </w:pPr>
    </w:p>
    <w:p w:rsidR="006B5408" w:rsidRDefault="006B5408" w:rsidP="00D96467">
      <w:pPr>
        <w:pStyle w:val="BodyText"/>
      </w:pPr>
    </w:p>
    <w:p w:rsidR="006B5408" w:rsidRDefault="006B5408" w:rsidP="00D96467">
      <w:pPr>
        <w:pStyle w:val="BodyText"/>
      </w:pPr>
    </w:p>
    <w:p w:rsidR="006B5408" w:rsidRDefault="006B5408" w:rsidP="00D96467">
      <w:pPr>
        <w:pStyle w:val="BodyText"/>
      </w:pPr>
    </w:p>
    <w:p w:rsidR="006B5408" w:rsidRPr="00D96467" w:rsidRDefault="006B5408" w:rsidP="00D96467">
      <w:pPr>
        <w:pStyle w:val="BodyText"/>
      </w:pPr>
    </w:p>
    <w:p w:rsidR="002D2E9C" w:rsidRDefault="002D2E9C" w:rsidP="002D2E9C">
      <w:pPr>
        <w:pStyle w:val="Heading2"/>
        <w:tabs>
          <w:tab w:val="clear" w:pos="576"/>
        </w:tabs>
        <w:spacing w:before="120" w:after="60" w:line="240" w:lineRule="atLeast"/>
        <w:jc w:val="both"/>
      </w:pPr>
      <w:bookmarkStart w:id="51" w:name="_Toc254884203"/>
      <w:bookmarkStart w:id="52" w:name="_Toc272317339"/>
      <w:bookmarkStart w:id="53" w:name="_Toc342389204"/>
      <w:bookmarkStart w:id="54" w:name="_Toc389217085"/>
      <w:bookmarkStart w:id="55" w:name="_Ref389663301"/>
      <w:bookmarkStart w:id="56" w:name="_Toc390152822"/>
      <w:bookmarkStart w:id="57" w:name="_Toc453864577"/>
      <w:bookmarkStart w:id="58" w:name="_Toc365299985"/>
      <w:bookmarkStart w:id="59" w:name="_Toc454356428"/>
      <w:r>
        <w:lastRenderedPageBreak/>
        <w:t>Business Requirements</w:t>
      </w:r>
      <w:bookmarkEnd w:id="51"/>
      <w:bookmarkEnd w:id="52"/>
      <w:bookmarkEnd w:id="53"/>
      <w:bookmarkEnd w:id="54"/>
      <w:bookmarkEnd w:id="55"/>
      <w:bookmarkEnd w:id="56"/>
      <w:bookmarkEnd w:id="57"/>
      <w:bookmarkEnd w:id="59"/>
    </w:p>
    <w:p w:rsidR="002D2E9C" w:rsidRDefault="002D2E9C" w:rsidP="002D2E9C">
      <w:pPr>
        <w:pStyle w:val="BodyText"/>
      </w:pPr>
      <w:r>
        <w:t xml:space="preserve">From </w:t>
      </w:r>
      <w:r w:rsidR="00F06F86">
        <w:fldChar w:fldCharType="begin"/>
      </w:r>
      <w:r>
        <w:instrText xml:space="preserve"> REF _Ref358646762 \r \h </w:instrText>
      </w:r>
      <w:r w:rsidR="00F06F86">
        <w:fldChar w:fldCharType="separate"/>
      </w:r>
      <w:r>
        <w:t>[1]</w:t>
      </w:r>
      <w:r w:rsidR="00F06F86">
        <w:fldChar w:fldCharType="end"/>
      </w:r>
      <w:r>
        <w:t xml:space="preserve"> the following scenarios have been extracted.</w:t>
      </w:r>
    </w:p>
    <w:p w:rsidR="002D2E9C" w:rsidRDefault="002D2E9C" w:rsidP="002D2E9C">
      <w:pPr>
        <w:pStyle w:val="BodyText"/>
      </w:pPr>
    </w:p>
    <w:p w:rsidR="006C379D" w:rsidRPr="008800C7" w:rsidRDefault="006C379D" w:rsidP="002D2E9C">
      <w:pPr>
        <w:pStyle w:val="BodyText"/>
      </w:pPr>
    </w:p>
    <w:tbl>
      <w:tblPr>
        <w:tblpPr w:leftFromText="141" w:rightFromText="141" w:vertAnchor="text" w:horzAnchor="margin" w:tblpX="675" w:tblpY="144"/>
        <w:tblW w:w="83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418"/>
        <w:gridCol w:w="6229"/>
        <w:gridCol w:w="683"/>
      </w:tblGrid>
      <w:tr w:rsidR="002D2E9C" w:rsidTr="004A3670">
        <w:tc>
          <w:tcPr>
            <w:tcW w:w="1418" w:type="dxa"/>
            <w:shd w:val="clear" w:color="auto" w:fill="000000"/>
          </w:tcPr>
          <w:p w:rsidR="002D2E9C" w:rsidRPr="008F3859" w:rsidRDefault="002D2E9C" w:rsidP="002D2E9C">
            <w:pPr>
              <w:rPr>
                <w:b/>
                <w:sz w:val="18"/>
                <w:szCs w:val="18"/>
              </w:rPr>
            </w:pPr>
            <w:r>
              <w:rPr>
                <w:b/>
                <w:sz w:val="18"/>
                <w:szCs w:val="18"/>
              </w:rPr>
              <w:t xml:space="preserve">Ref </w:t>
            </w:r>
            <w:r w:rsidRPr="008F3859">
              <w:rPr>
                <w:b/>
                <w:sz w:val="18"/>
                <w:szCs w:val="18"/>
              </w:rPr>
              <w:t>Id</w:t>
            </w:r>
          </w:p>
        </w:tc>
        <w:tc>
          <w:tcPr>
            <w:tcW w:w="6229" w:type="dxa"/>
            <w:shd w:val="clear" w:color="auto" w:fill="000000"/>
          </w:tcPr>
          <w:p w:rsidR="002D2E9C" w:rsidRPr="008F3859" w:rsidRDefault="002D2E9C" w:rsidP="002D2E9C">
            <w:pPr>
              <w:rPr>
                <w:b/>
                <w:sz w:val="18"/>
                <w:szCs w:val="18"/>
              </w:rPr>
            </w:pPr>
            <w:r w:rsidRPr="008F3859">
              <w:rPr>
                <w:b/>
                <w:sz w:val="18"/>
                <w:szCs w:val="18"/>
              </w:rPr>
              <w:t>Name</w:t>
            </w:r>
          </w:p>
        </w:tc>
        <w:tc>
          <w:tcPr>
            <w:tcW w:w="683" w:type="dxa"/>
            <w:shd w:val="clear" w:color="auto" w:fill="000000"/>
          </w:tcPr>
          <w:p w:rsidR="002D2E9C" w:rsidRPr="008F3859" w:rsidRDefault="002D2E9C" w:rsidP="002D2E9C">
            <w:pPr>
              <w:tabs>
                <w:tab w:val="right" w:pos="2336"/>
              </w:tabs>
              <w:rPr>
                <w:b/>
                <w:sz w:val="18"/>
                <w:szCs w:val="18"/>
              </w:rPr>
            </w:pPr>
          </w:p>
        </w:tc>
      </w:tr>
      <w:tr w:rsidR="006C379D" w:rsidTr="004A3670">
        <w:tc>
          <w:tcPr>
            <w:tcW w:w="1418" w:type="dxa"/>
          </w:tcPr>
          <w:p w:rsidR="006C379D" w:rsidRPr="001334AA" w:rsidRDefault="006C379D" w:rsidP="002D2E9C">
            <w:r w:rsidRPr="001334AA">
              <w:t>Scenario 1</w:t>
            </w:r>
          </w:p>
        </w:tc>
        <w:tc>
          <w:tcPr>
            <w:tcW w:w="6229" w:type="dxa"/>
          </w:tcPr>
          <w:p w:rsidR="006C379D" w:rsidRDefault="006C379D" w:rsidP="006C379D">
            <w:r>
              <w:t xml:space="preserve">The user can login in to ikea.com, then clicks </w:t>
            </w:r>
            <w:r w:rsidR="007C3C10">
              <w:t>on any</w:t>
            </w:r>
            <w:r>
              <w:t xml:space="preserve"> market (IRW/NWP). Then clicking on JST Link, he/she will be redirected to Microsite.</w:t>
            </w:r>
            <w:r w:rsidR="007C3C10">
              <w:t xml:space="preserve"> Then he/she can search for available jobs.</w:t>
            </w:r>
          </w:p>
        </w:tc>
        <w:tc>
          <w:tcPr>
            <w:tcW w:w="683" w:type="dxa"/>
          </w:tcPr>
          <w:p w:rsidR="006C379D" w:rsidRPr="001334AA" w:rsidRDefault="006C379D" w:rsidP="002D2E9C">
            <w:pPr>
              <w:jc w:val="both"/>
            </w:pPr>
          </w:p>
        </w:tc>
      </w:tr>
      <w:tr w:rsidR="006C379D" w:rsidTr="004A3670">
        <w:tc>
          <w:tcPr>
            <w:tcW w:w="1418" w:type="dxa"/>
          </w:tcPr>
          <w:p w:rsidR="006C379D" w:rsidRPr="001334AA" w:rsidRDefault="006C379D" w:rsidP="002D2E9C">
            <w:r w:rsidRPr="001334AA">
              <w:t xml:space="preserve">Scenario </w:t>
            </w:r>
            <w:r>
              <w:t>2</w:t>
            </w:r>
          </w:p>
        </w:tc>
        <w:tc>
          <w:tcPr>
            <w:tcW w:w="6229" w:type="dxa"/>
          </w:tcPr>
          <w:p w:rsidR="006C379D" w:rsidRDefault="006C379D" w:rsidP="006C379D">
            <w:r>
              <w:t>The user can login in to Ikea inside. Then clicking on JST Link, he/she will be redirected to Microsite.</w:t>
            </w:r>
            <w:r w:rsidR="007C3C10">
              <w:t xml:space="preserve"> Then he/she can  search for available jobs.</w:t>
            </w:r>
          </w:p>
        </w:tc>
        <w:tc>
          <w:tcPr>
            <w:tcW w:w="683" w:type="dxa"/>
          </w:tcPr>
          <w:p w:rsidR="006C379D" w:rsidRPr="001334AA" w:rsidRDefault="006C379D" w:rsidP="002D2E9C">
            <w:pPr>
              <w:jc w:val="both"/>
            </w:pPr>
          </w:p>
        </w:tc>
      </w:tr>
      <w:tr w:rsidR="006C379D" w:rsidTr="004A3670">
        <w:tc>
          <w:tcPr>
            <w:tcW w:w="1418" w:type="dxa"/>
          </w:tcPr>
          <w:p w:rsidR="006C379D" w:rsidRPr="001334AA" w:rsidRDefault="006C379D" w:rsidP="002D2E9C">
            <w:r w:rsidRPr="001334AA">
              <w:t xml:space="preserve">Scenario </w:t>
            </w:r>
            <w:r>
              <w:t>3</w:t>
            </w:r>
          </w:p>
        </w:tc>
        <w:tc>
          <w:tcPr>
            <w:tcW w:w="6229" w:type="dxa"/>
          </w:tcPr>
          <w:p w:rsidR="006C379D" w:rsidRDefault="006C379D" w:rsidP="006C379D">
            <w:r>
              <w:t>The user can login in to ICO worker. Then clicking on JST Link, he/she will be redirected to Microsite.</w:t>
            </w:r>
            <w:r w:rsidR="007C3C10">
              <w:t xml:space="preserve">  Then he/she can  search for available jobs.</w:t>
            </w:r>
          </w:p>
        </w:tc>
        <w:tc>
          <w:tcPr>
            <w:tcW w:w="683" w:type="dxa"/>
          </w:tcPr>
          <w:p w:rsidR="006C379D" w:rsidRPr="001334AA" w:rsidRDefault="006C379D" w:rsidP="002D2E9C">
            <w:pPr>
              <w:jc w:val="both"/>
            </w:pPr>
          </w:p>
        </w:tc>
      </w:tr>
      <w:tr w:rsidR="006C379D" w:rsidTr="004A3670">
        <w:tc>
          <w:tcPr>
            <w:tcW w:w="1418" w:type="dxa"/>
          </w:tcPr>
          <w:p w:rsidR="006C379D" w:rsidRPr="001334AA" w:rsidRDefault="006C379D" w:rsidP="006C379D">
            <w:r w:rsidRPr="001334AA">
              <w:t xml:space="preserve">Scenario </w:t>
            </w:r>
            <w:r>
              <w:t>4</w:t>
            </w:r>
          </w:p>
        </w:tc>
        <w:tc>
          <w:tcPr>
            <w:tcW w:w="6229" w:type="dxa"/>
          </w:tcPr>
          <w:p w:rsidR="006C379D" w:rsidRDefault="006C379D" w:rsidP="006C379D">
            <w:r>
              <w:t xml:space="preserve">The user can directly login to microsite </w:t>
            </w:r>
            <w:r w:rsidR="007C3C10">
              <w:t xml:space="preserve">with the url </w:t>
            </w:r>
            <w:r>
              <w:t xml:space="preserve">and search for </w:t>
            </w:r>
            <w:r w:rsidR="007C3C10">
              <w:t xml:space="preserve">available </w:t>
            </w:r>
            <w:r>
              <w:t xml:space="preserve">jobs. </w:t>
            </w:r>
          </w:p>
        </w:tc>
        <w:tc>
          <w:tcPr>
            <w:tcW w:w="683" w:type="dxa"/>
          </w:tcPr>
          <w:p w:rsidR="006C379D" w:rsidRPr="001334AA" w:rsidRDefault="006C379D" w:rsidP="006C379D">
            <w:pPr>
              <w:jc w:val="both"/>
            </w:pPr>
          </w:p>
        </w:tc>
      </w:tr>
      <w:tr w:rsidR="006C379D" w:rsidTr="004A3670">
        <w:tc>
          <w:tcPr>
            <w:tcW w:w="1418" w:type="dxa"/>
          </w:tcPr>
          <w:p w:rsidR="006C379D" w:rsidRPr="001334AA" w:rsidRDefault="006C379D" w:rsidP="006C379D">
            <w:r w:rsidRPr="001334AA">
              <w:t xml:space="preserve">Scenario </w:t>
            </w:r>
            <w:r w:rsidR="007C3C10">
              <w:t>5</w:t>
            </w:r>
          </w:p>
        </w:tc>
        <w:tc>
          <w:tcPr>
            <w:tcW w:w="6229" w:type="dxa"/>
          </w:tcPr>
          <w:p w:rsidR="006C379D" w:rsidRPr="00D3172A" w:rsidRDefault="006C379D" w:rsidP="006C379D">
            <w:r>
              <w:t>The user can search for jobs by clicking search button without logging in</w:t>
            </w:r>
            <w:r w:rsidR="007C3C10">
              <w:t xml:space="preserve"> to kenexa portal</w:t>
            </w:r>
            <w:r>
              <w:t>.</w:t>
            </w:r>
          </w:p>
        </w:tc>
        <w:tc>
          <w:tcPr>
            <w:tcW w:w="683" w:type="dxa"/>
          </w:tcPr>
          <w:p w:rsidR="006C379D" w:rsidRPr="001334AA" w:rsidRDefault="006C379D" w:rsidP="006C379D">
            <w:pPr>
              <w:jc w:val="both"/>
            </w:pPr>
          </w:p>
        </w:tc>
      </w:tr>
      <w:tr w:rsidR="006C379D" w:rsidRPr="000A7350" w:rsidTr="004A3670">
        <w:tc>
          <w:tcPr>
            <w:tcW w:w="1418" w:type="dxa"/>
          </w:tcPr>
          <w:p w:rsidR="006C379D" w:rsidRDefault="006C379D" w:rsidP="006C379D">
            <w:r w:rsidRPr="001334AA">
              <w:t xml:space="preserve">Scenario </w:t>
            </w:r>
            <w:r w:rsidR="007C3C10">
              <w:t>6</w:t>
            </w:r>
          </w:p>
          <w:p w:rsidR="004B1E79" w:rsidRPr="001334AA" w:rsidRDefault="004B1E79" w:rsidP="006C379D"/>
        </w:tc>
        <w:tc>
          <w:tcPr>
            <w:tcW w:w="6229" w:type="dxa"/>
          </w:tcPr>
          <w:p w:rsidR="006C379D" w:rsidRPr="00D3172A" w:rsidRDefault="006C379D" w:rsidP="006C379D">
            <w:r>
              <w:t xml:space="preserve">The user can </w:t>
            </w:r>
            <w:r w:rsidR="007C3C10">
              <w:t xml:space="preserve">also </w:t>
            </w:r>
            <w:r>
              <w:t>search for jobs by clicking Advance search button.</w:t>
            </w:r>
          </w:p>
        </w:tc>
        <w:tc>
          <w:tcPr>
            <w:tcW w:w="683" w:type="dxa"/>
          </w:tcPr>
          <w:p w:rsidR="006C379D" w:rsidRPr="001334AA" w:rsidRDefault="006C379D" w:rsidP="006C379D">
            <w:pPr>
              <w:jc w:val="both"/>
            </w:pPr>
          </w:p>
        </w:tc>
      </w:tr>
      <w:tr w:rsidR="006C379D" w:rsidTr="004A3670">
        <w:tc>
          <w:tcPr>
            <w:tcW w:w="1418" w:type="dxa"/>
          </w:tcPr>
          <w:p w:rsidR="006C379D" w:rsidRPr="00863ADD" w:rsidRDefault="006C379D" w:rsidP="006C379D">
            <w:r>
              <w:t xml:space="preserve">Scenario </w:t>
            </w:r>
            <w:r w:rsidR="007C3C10">
              <w:t>7</w:t>
            </w:r>
          </w:p>
        </w:tc>
        <w:tc>
          <w:tcPr>
            <w:tcW w:w="6229" w:type="dxa"/>
          </w:tcPr>
          <w:p w:rsidR="006C379D" w:rsidRPr="00D3172A" w:rsidRDefault="006C379D" w:rsidP="006C379D">
            <w:r>
              <w:t>The user can get job details by clicking the link in the job results page</w:t>
            </w:r>
            <w:r w:rsidR="007C3C10">
              <w:t xml:space="preserve"> in the search results page.</w:t>
            </w:r>
          </w:p>
        </w:tc>
        <w:tc>
          <w:tcPr>
            <w:tcW w:w="683" w:type="dxa"/>
          </w:tcPr>
          <w:p w:rsidR="006C379D" w:rsidRDefault="006C379D" w:rsidP="006C379D">
            <w:pPr>
              <w:jc w:val="both"/>
            </w:pPr>
          </w:p>
        </w:tc>
      </w:tr>
      <w:tr w:rsidR="006C379D" w:rsidTr="004A3670">
        <w:tc>
          <w:tcPr>
            <w:tcW w:w="1418" w:type="dxa"/>
          </w:tcPr>
          <w:p w:rsidR="006C379D" w:rsidRPr="00863ADD" w:rsidRDefault="006C379D" w:rsidP="006C379D">
            <w:r>
              <w:t xml:space="preserve">Scenario </w:t>
            </w:r>
            <w:r w:rsidR="007C3C10">
              <w:t>8</w:t>
            </w:r>
          </w:p>
        </w:tc>
        <w:tc>
          <w:tcPr>
            <w:tcW w:w="6229" w:type="dxa"/>
          </w:tcPr>
          <w:p w:rsidR="006C379D" w:rsidRPr="00D3172A" w:rsidRDefault="006C379D" w:rsidP="006C379D">
            <w:r>
              <w:t xml:space="preserve">The user can directly login in </w:t>
            </w:r>
            <w:r w:rsidR="007C3C10">
              <w:t xml:space="preserve">to </w:t>
            </w:r>
            <w:r>
              <w:t xml:space="preserve">kenexa </w:t>
            </w:r>
            <w:r w:rsidR="008B04E3">
              <w:t xml:space="preserve">using ‘Log in to candidate profile’ </w:t>
            </w:r>
            <w:r>
              <w:t xml:space="preserve">and search </w:t>
            </w:r>
            <w:r w:rsidR="007C3C10">
              <w:t xml:space="preserve">for </w:t>
            </w:r>
            <w:r>
              <w:t>job</w:t>
            </w:r>
            <w:r w:rsidR="007C3C10">
              <w:t>s</w:t>
            </w:r>
            <w:r>
              <w:t>.</w:t>
            </w:r>
          </w:p>
        </w:tc>
        <w:tc>
          <w:tcPr>
            <w:tcW w:w="683" w:type="dxa"/>
          </w:tcPr>
          <w:p w:rsidR="006C379D" w:rsidRDefault="006C379D" w:rsidP="006C379D">
            <w:pPr>
              <w:jc w:val="both"/>
            </w:pPr>
          </w:p>
        </w:tc>
      </w:tr>
      <w:tr w:rsidR="006C379D" w:rsidTr="004A3670">
        <w:tc>
          <w:tcPr>
            <w:tcW w:w="1418" w:type="dxa"/>
          </w:tcPr>
          <w:p w:rsidR="006C379D" w:rsidRPr="00863ADD" w:rsidRDefault="006C379D" w:rsidP="006C379D">
            <w:r>
              <w:t xml:space="preserve">Scenario </w:t>
            </w:r>
            <w:r w:rsidR="007C3C10">
              <w:t>9</w:t>
            </w:r>
          </w:p>
        </w:tc>
        <w:tc>
          <w:tcPr>
            <w:tcW w:w="6229" w:type="dxa"/>
          </w:tcPr>
          <w:p w:rsidR="006C379D" w:rsidRPr="00D3172A" w:rsidRDefault="006C379D" w:rsidP="007C3C10">
            <w:r>
              <w:t xml:space="preserve">The user will be forced to login </w:t>
            </w:r>
            <w:r w:rsidR="007C3C10">
              <w:t>to kenexa when he tries to apply</w:t>
            </w:r>
            <w:r>
              <w:t xml:space="preserve"> jobs</w:t>
            </w:r>
            <w:r w:rsidR="007C3C10">
              <w:t xml:space="preserve"> from microsite</w:t>
            </w:r>
          </w:p>
        </w:tc>
        <w:tc>
          <w:tcPr>
            <w:tcW w:w="683" w:type="dxa"/>
          </w:tcPr>
          <w:p w:rsidR="006C379D" w:rsidRDefault="006C379D" w:rsidP="006C379D">
            <w:pPr>
              <w:jc w:val="both"/>
            </w:pPr>
          </w:p>
        </w:tc>
      </w:tr>
      <w:tr w:rsidR="006C379D" w:rsidTr="004A3670">
        <w:tc>
          <w:tcPr>
            <w:tcW w:w="1418" w:type="dxa"/>
          </w:tcPr>
          <w:p w:rsidR="006C379D" w:rsidRDefault="006C379D" w:rsidP="006C379D">
            <w:r w:rsidRPr="002860BE">
              <w:t>Scenario</w:t>
            </w:r>
            <w:r>
              <w:t xml:space="preserve"> </w:t>
            </w:r>
            <w:r w:rsidR="007C3C10">
              <w:t>10</w:t>
            </w:r>
          </w:p>
        </w:tc>
        <w:tc>
          <w:tcPr>
            <w:tcW w:w="6229" w:type="dxa"/>
          </w:tcPr>
          <w:p w:rsidR="006C379D" w:rsidRPr="00D3172A" w:rsidRDefault="006C379D" w:rsidP="006C379D">
            <w:r>
              <w:t>The user can see his profile details, applied jobs summary, job status, after logging in to kenexa</w:t>
            </w:r>
            <w:r w:rsidR="007C3C10">
              <w:t xml:space="preserve"> portal</w:t>
            </w:r>
            <w:r>
              <w:t>.</w:t>
            </w:r>
            <w:r w:rsidR="003F7DD4">
              <w:t>(out of scope for this application)</w:t>
            </w:r>
          </w:p>
        </w:tc>
        <w:tc>
          <w:tcPr>
            <w:tcW w:w="683" w:type="dxa"/>
          </w:tcPr>
          <w:p w:rsidR="006C379D" w:rsidRPr="001334AA" w:rsidRDefault="006C379D" w:rsidP="006C379D">
            <w:pPr>
              <w:jc w:val="both"/>
            </w:pPr>
          </w:p>
        </w:tc>
      </w:tr>
      <w:tr w:rsidR="006C379D" w:rsidTr="004A3670">
        <w:tc>
          <w:tcPr>
            <w:tcW w:w="1418" w:type="dxa"/>
          </w:tcPr>
          <w:p w:rsidR="006C379D" w:rsidRDefault="006C379D" w:rsidP="006C379D">
            <w:r w:rsidRPr="002860BE">
              <w:t>Scenario</w:t>
            </w:r>
            <w:r>
              <w:t xml:space="preserve"> </w:t>
            </w:r>
            <w:r w:rsidR="007C3C10">
              <w:t>11</w:t>
            </w:r>
          </w:p>
        </w:tc>
        <w:tc>
          <w:tcPr>
            <w:tcW w:w="6229" w:type="dxa"/>
          </w:tcPr>
          <w:p w:rsidR="006C379D" w:rsidRDefault="006C379D" w:rsidP="003F7DD4">
            <w:r>
              <w:t>The user can register his profile by filling the mandatory forms.</w:t>
            </w:r>
            <w:r w:rsidR="003F7DD4">
              <w:t xml:space="preserve"> (out of scope for this application)</w:t>
            </w:r>
          </w:p>
        </w:tc>
        <w:tc>
          <w:tcPr>
            <w:tcW w:w="683" w:type="dxa"/>
          </w:tcPr>
          <w:p w:rsidR="006C379D" w:rsidRPr="001334AA" w:rsidRDefault="006C379D" w:rsidP="006C379D">
            <w:pPr>
              <w:jc w:val="both"/>
            </w:pPr>
          </w:p>
        </w:tc>
      </w:tr>
      <w:tr w:rsidR="006C379D" w:rsidTr="004A3670">
        <w:tc>
          <w:tcPr>
            <w:tcW w:w="1418" w:type="dxa"/>
          </w:tcPr>
          <w:p w:rsidR="006C379D" w:rsidRPr="002860BE" w:rsidRDefault="006C379D" w:rsidP="006C379D">
            <w:r>
              <w:t xml:space="preserve">Scenario </w:t>
            </w:r>
            <w:r w:rsidR="007C3C10">
              <w:t>12</w:t>
            </w:r>
          </w:p>
        </w:tc>
        <w:tc>
          <w:tcPr>
            <w:tcW w:w="6229" w:type="dxa"/>
          </w:tcPr>
          <w:p w:rsidR="006C379D" w:rsidRDefault="006C379D" w:rsidP="006C379D">
            <w:r>
              <w:t>The user can register his profile by using Linked-in account or face book Account.</w:t>
            </w:r>
            <w:r w:rsidR="003F7DD4">
              <w:t>(out of scope for this application)</w:t>
            </w:r>
          </w:p>
        </w:tc>
        <w:tc>
          <w:tcPr>
            <w:tcW w:w="683" w:type="dxa"/>
          </w:tcPr>
          <w:p w:rsidR="006C379D" w:rsidRDefault="006C379D" w:rsidP="006C379D">
            <w:pPr>
              <w:jc w:val="both"/>
            </w:pPr>
          </w:p>
          <w:p w:rsidR="006C379D" w:rsidRDefault="006C379D" w:rsidP="006C379D">
            <w:pPr>
              <w:jc w:val="both"/>
            </w:pPr>
          </w:p>
        </w:tc>
      </w:tr>
    </w:tbl>
    <w:p w:rsidR="002D2E9C" w:rsidRDefault="002D2E9C" w:rsidP="002D2E9C">
      <w:pPr>
        <w:pStyle w:val="Heading2"/>
        <w:numPr>
          <w:ilvl w:val="0"/>
          <w:numId w:val="0"/>
        </w:numPr>
        <w:spacing w:before="120" w:after="60" w:line="240" w:lineRule="atLeast"/>
        <w:ind w:left="576"/>
        <w:jc w:val="both"/>
      </w:pPr>
    </w:p>
    <w:p w:rsidR="002D2E9C" w:rsidRDefault="002D2E9C" w:rsidP="002D2E9C">
      <w:pPr>
        <w:pStyle w:val="BodyText"/>
      </w:pPr>
    </w:p>
    <w:p w:rsidR="002D2E9C" w:rsidRDefault="002D2E9C" w:rsidP="002D2E9C">
      <w:pPr>
        <w:pStyle w:val="BodyText"/>
      </w:pPr>
    </w:p>
    <w:p w:rsidR="002D2E9C" w:rsidRDefault="002D2E9C" w:rsidP="002D2E9C">
      <w:pPr>
        <w:pStyle w:val="BodyText"/>
      </w:pPr>
    </w:p>
    <w:p w:rsidR="002D2E9C" w:rsidRDefault="002D2E9C" w:rsidP="002D2E9C">
      <w:pPr>
        <w:pStyle w:val="BodyText"/>
      </w:pPr>
    </w:p>
    <w:p w:rsidR="002D2E9C" w:rsidRDefault="002D2E9C" w:rsidP="002D2E9C">
      <w:pPr>
        <w:pStyle w:val="BodyText"/>
      </w:pPr>
    </w:p>
    <w:p w:rsidR="002D2E9C" w:rsidRDefault="002D2E9C" w:rsidP="002D2E9C">
      <w:pPr>
        <w:pStyle w:val="BodyText"/>
      </w:pPr>
    </w:p>
    <w:p w:rsidR="002D37A3" w:rsidRDefault="002D37A3" w:rsidP="002D2E9C">
      <w:pPr>
        <w:pStyle w:val="BodyText"/>
      </w:pPr>
    </w:p>
    <w:p w:rsidR="002D2E9C" w:rsidRDefault="002D2E9C" w:rsidP="002D2E9C">
      <w:pPr>
        <w:pStyle w:val="BodyText"/>
      </w:pPr>
    </w:p>
    <w:bookmarkEnd w:id="58"/>
    <w:p w:rsidR="004E7F35" w:rsidRDefault="004E7F35" w:rsidP="00BE0302">
      <w:pPr>
        <w:ind w:left="576" w:firstLine="144"/>
        <w:rPr>
          <w:i/>
        </w:rPr>
      </w:pPr>
      <w:r w:rsidRPr="009C7258">
        <w:rPr>
          <w:i/>
        </w:rPr>
        <w:t xml:space="preserve">This section describes </w:t>
      </w:r>
      <w:r>
        <w:rPr>
          <w:i/>
        </w:rPr>
        <w:t>platform</w:t>
      </w:r>
      <w:r w:rsidRPr="009C7258">
        <w:rPr>
          <w:i/>
        </w:rPr>
        <w:t xml:space="preserve"> specific rules that should be considered in the design and implementation of the </w:t>
      </w:r>
      <w:r>
        <w:rPr>
          <w:i/>
        </w:rPr>
        <w:t>requirements</w:t>
      </w:r>
      <w:r w:rsidRPr="009C7258">
        <w:rPr>
          <w:i/>
        </w:rPr>
        <w:t>. If IT-requirement exists for the solution, the Rules can be found in the IT-requirement.</w:t>
      </w:r>
    </w:p>
    <w:p w:rsidR="00894927" w:rsidRDefault="00894927" w:rsidP="00BE0302">
      <w:pPr>
        <w:ind w:left="576" w:firstLine="144"/>
        <w:rPr>
          <w:i/>
        </w:rPr>
      </w:pPr>
    </w:p>
    <w:p w:rsidR="00894927" w:rsidRDefault="00894927" w:rsidP="00894927">
      <w:pPr>
        <w:pStyle w:val="Heading1"/>
      </w:pPr>
      <w:bookmarkStart w:id="60" w:name="_Toc402271218"/>
      <w:bookmarkStart w:id="61" w:name="_Toc454356429"/>
      <w:r w:rsidRPr="00BE3979">
        <w:lastRenderedPageBreak/>
        <w:t>Platform rules</w:t>
      </w:r>
      <w:bookmarkEnd w:id="60"/>
      <w:bookmarkEnd w:id="61"/>
    </w:p>
    <w:p w:rsidR="00894927" w:rsidRPr="009C7258" w:rsidRDefault="00894927" w:rsidP="00894927">
      <w:pPr>
        <w:ind w:left="576" w:firstLine="144"/>
        <w:rPr>
          <w:i/>
        </w:rPr>
      </w:pPr>
      <w:r w:rsidRPr="009C7258">
        <w:rPr>
          <w:i/>
        </w:rPr>
        <w:t xml:space="preserve">This section describes </w:t>
      </w:r>
      <w:r>
        <w:rPr>
          <w:i/>
        </w:rPr>
        <w:t>platform</w:t>
      </w:r>
      <w:r w:rsidRPr="009C7258">
        <w:rPr>
          <w:i/>
        </w:rPr>
        <w:t xml:space="preserve"> specific rules that should be considered in the design and implementation of the </w:t>
      </w:r>
      <w:r>
        <w:rPr>
          <w:i/>
        </w:rPr>
        <w:t>requirements</w:t>
      </w:r>
      <w:r w:rsidRPr="009C7258">
        <w:rPr>
          <w:i/>
        </w:rPr>
        <w:t>. If IT-requirement exists for the solution, the Rules can be found in the IT-requirement.</w:t>
      </w:r>
    </w:p>
    <w:p w:rsidR="00894927" w:rsidRPr="009C7258" w:rsidRDefault="00894927" w:rsidP="00BE0302">
      <w:pPr>
        <w:ind w:left="576" w:firstLine="144"/>
        <w:rPr>
          <w:i/>
        </w:rPr>
      </w:pPr>
    </w:p>
    <w:p w:rsidR="00694BD3" w:rsidRDefault="00694BD3" w:rsidP="00694BD3">
      <w:pPr>
        <w:pStyle w:val="Heading3"/>
        <w:tabs>
          <w:tab w:val="clear" w:pos="720"/>
        </w:tabs>
        <w:spacing w:before="160"/>
      </w:pPr>
      <w:bookmarkStart w:id="62" w:name="_Toc359237418"/>
      <w:bookmarkStart w:id="63" w:name="_Toc389217087"/>
      <w:bookmarkStart w:id="64" w:name="_Toc390152824"/>
      <w:bookmarkStart w:id="65" w:name="_Toc453795379"/>
      <w:bookmarkStart w:id="66" w:name="_Toc453864578"/>
      <w:bookmarkStart w:id="67" w:name="_Toc365299987"/>
      <w:bookmarkStart w:id="68" w:name="_Toc454356430"/>
      <w:r>
        <w:t>IRW.RULE.TRACEABLE</w:t>
      </w:r>
      <w:bookmarkEnd w:id="62"/>
      <w:bookmarkEnd w:id="63"/>
      <w:bookmarkEnd w:id="64"/>
      <w:bookmarkEnd w:id="65"/>
      <w:bookmarkEnd w:id="66"/>
      <w:bookmarkEnd w:id="68"/>
    </w:p>
    <w:p w:rsidR="00694BD3" w:rsidRPr="008B2BD4" w:rsidRDefault="00694BD3" w:rsidP="00591766">
      <w:pPr>
        <w:pStyle w:val="BodyText"/>
      </w:pPr>
      <w:r w:rsidRPr="00694BD3">
        <w:t>Clear case will be used to version control (lifecycle) this change.</w:t>
      </w:r>
    </w:p>
    <w:p w:rsidR="004E7F35" w:rsidRDefault="004E7F35" w:rsidP="004E7F35">
      <w:pPr>
        <w:pStyle w:val="Heading3"/>
        <w:spacing w:before="160"/>
      </w:pPr>
      <w:bookmarkStart w:id="69" w:name="_Toc453795380"/>
      <w:bookmarkStart w:id="70" w:name="_Toc453864579"/>
      <w:bookmarkStart w:id="71" w:name="_Toc454356431"/>
      <w:r>
        <w:t>IRW.RULE.ENABLEDISABLE</w:t>
      </w:r>
      <w:bookmarkEnd w:id="67"/>
      <w:bookmarkEnd w:id="69"/>
      <w:bookmarkEnd w:id="70"/>
      <w:bookmarkEnd w:id="71"/>
    </w:p>
    <w:p w:rsidR="0044671B" w:rsidRDefault="00D96467" w:rsidP="004E7F35">
      <w:pPr>
        <w:pStyle w:val="BodyText"/>
      </w:pPr>
      <w:r>
        <w:t>NA.</w:t>
      </w:r>
    </w:p>
    <w:p w:rsidR="00471AFC" w:rsidRDefault="00471AFC" w:rsidP="004E7F35">
      <w:pPr>
        <w:pStyle w:val="BodyText"/>
      </w:pPr>
    </w:p>
    <w:p w:rsidR="00471AFC" w:rsidRDefault="00471AFC" w:rsidP="004E7F35">
      <w:pPr>
        <w:pStyle w:val="BodyText"/>
      </w:pPr>
    </w:p>
    <w:p w:rsidR="00471AFC" w:rsidRDefault="00471AFC"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6B5408" w:rsidRDefault="006B5408" w:rsidP="004E7F35">
      <w:pPr>
        <w:pStyle w:val="BodyText"/>
      </w:pPr>
    </w:p>
    <w:p w:rsidR="00471AFC" w:rsidRDefault="00471AFC" w:rsidP="004E7F35">
      <w:pPr>
        <w:pStyle w:val="BodyText"/>
      </w:pPr>
    </w:p>
    <w:p w:rsidR="00694BD3" w:rsidRDefault="00E97CDC" w:rsidP="00894927">
      <w:pPr>
        <w:pStyle w:val="Heading1"/>
      </w:pPr>
      <w:bookmarkStart w:id="72" w:name="_Toc453864580"/>
      <w:bookmarkStart w:id="73" w:name="_Toc454356432"/>
      <w:r>
        <w:lastRenderedPageBreak/>
        <w:t>Non functional requirements</w:t>
      </w:r>
      <w:bookmarkEnd w:id="72"/>
      <w:bookmarkEnd w:id="73"/>
    </w:p>
    <w:p w:rsidR="006821E7" w:rsidRDefault="006821E7" w:rsidP="00605237">
      <w:pPr>
        <w:pStyle w:val="Heading2"/>
      </w:pPr>
      <w:bookmarkStart w:id="74" w:name="_Toc453795381"/>
      <w:bookmarkStart w:id="75" w:name="_Toc453864581"/>
      <w:bookmarkStart w:id="76" w:name="_Toc454356433"/>
      <w:r>
        <w:t>Responsiveness</w:t>
      </w:r>
      <w:bookmarkEnd w:id="74"/>
      <w:bookmarkEnd w:id="75"/>
      <w:bookmarkEnd w:id="76"/>
      <w:r>
        <w:t xml:space="preserve"> </w:t>
      </w:r>
    </w:p>
    <w:p w:rsidR="006821E7" w:rsidRDefault="00351C99" w:rsidP="006821E7">
      <w:pPr>
        <w:pStyle w:val="BodyText"/>
      </w:pPr>
      <w:r>
        <w:t xml:space="preserve">Pages developed in Microsite </w:t>
      </w:r>
      <w:r w:rsidR="006821E7">
        <w:t xml:space="preserve">will </w:t>
      </w:r>
      <w:r>
        <w:t xml:space="preserve">be </w:t>
      </w:r>
      <w:r w:rsidR="000C68B3">
        <w:t>developed in</w:t>
      </w:r>
      <w:r w:rsidR="00422DB4">
        <w:t xml:space="preserve"> </w:t>
      </w:r>
      <w:r>
        <w:t>responsive</w:t>
      </w:r>
      <w:r w:rsidR="00422DB4">
        <w:t xml:space="preserve"> manner</w:t>
      </w:r>
      <w:r>
        <w:t>.</w:t>
      </w:r>
      <w:r w:rsidR="006B5408">
        <w:t xml:space="preserve"> i.e the global solution devel</w:t>
      </w:r>
      <w:r w:rsidR="00310446">
        <w:t>oped should fit in Web, Mobile W</w:t>
      </w:r>
      <w:r w:rsidR="006B5408">
        <w:t>eb &amp; Ipod.</w:t>
      </w:r>
    </w:p>
    <w:p w:rsidR="006821E7" w:rsidRDefault="006821E7" w:rsidP="00605237">
      <w:pPr>
        <w:pStyle w:val="Heading2"/>
      </w:pPr>
      <w:bookmarkStart w:id="77" w:name="_Toc453795382"/>
      <w:bookmarkStart w:id="78" w:name="_Toc453864582"/>
      <w:bookmarkStart w:id="79" w:name="_Toc454356434"/>
      <w:r>
        <w:t>Adaptability</w:t>
      </w:r>
      <w:bookmarkEnd w:id="77"/>
      <w:bookmarkEnd w:id="78"/>
      <w:bookmarkEnd w:id="79"/>
    </w:p>
    <w:p w:rsidR="006821E7" w:rsidRDefault="006821E7" w:rsidP="007D6D18">
      <w:pPr>
        <w:pStyle w:val="BodyText"/>
        <w:numPr>
          <w:ilvl w:val="0"/>
          <w:numId w:val="14"/>
        </w:numPr>
      </w:pPr>
      <w:r>
        <w:t xml:space="preserve">Integration layer (Java layer) integrates with Kenexa API through request/response xml messages.  Based on front end form parameters, request xml is formed in Integration layer. The xml structure is defined by Kenexa.   </w:t>
      </w:r>
    </w:p>
    <w:p w:rsidR="006821E7" w:rsidRDefault="006821E7" w:rsidP="007D6D18">
      <w:pPr>
        <w:pStyle w:val="BodyText"/>
        <w:numPr>
          <w:ilvl w:val="0"/>
          <w:numId w:val="14"/>
        </w:numPr>
      </w:pPr>
      <w:r>
        <w:t>The interfaces will be designed in a more abstract / generic way that will allow for easy extension to other ATS. i.e. Integration tier is  </w:t>
      </w:r>
      <w:r w:rsidR="00CD52A5">
        <w:t>kept loosely</w:t>
      </w:r>
      <w:r>
        <w:t xml:space="preserve"> coupled with Kenexa which will give flexibility for adding any another ATS in the future.</w:t>
      </w:r>
    </w:p>
    <w:p w:rsidR="006821E7" w:rsidRPr="00573F4B" w:rsidRDefault="006821E7" w:rsidP="007D6D18">
      <w:pPr>
        <w:pStyle w:val="BodyText"/>
        <w:numPr>
          <w:ilvl w:val="0"/>
          <w:numId w:val="14"/>
        </w:numPr>
      </w:pPr>
      <w:r w:rsidRPr="006821E7">
        <w:rPr>
          <w:b/>
          <w:lang w:val="en-US"/>
        </w:rPr>
        <w:t>Switching to different ATS</w:t>
      </w:r>
      <w:r w:rsidRPr="006821E7">
        <w:rPr>
          <w:lang w:val="en-US"/>
        </w:rPr>
        <w:t xml:space="preserve"> </w:t>
      </w:r>
      <w:r w:rsidR="002B2B5C" w:rsidRPr="006821E7">
        <w:rPr>
          <w:lang w:val="en-US"/>
        </w:rPr>
        <w:t>- Code</w:t>
      </w:r>
      <w:r w:rsidR="00427599" w:rsidRPr="006821E7">
        <w:rPr>
          <w:lang w:val="en-US"/>
        </w:rPr>
        <w:t xml:space="preserve"> changes required in Integration layer in order to form the request message as per  New ATS tool standards. The amount of rework depends on new ATS’s request/response format i.e. XML or JSON or any other structure. </w:t>
      </w:r>
    </w:p>
    <w:p w:rsidR="00573F4B" w:rsidRPr="00573F4B" w:rsidRDefault="00573F4B" w:rsidP="00605237">
      <w:pPr>
        <w:pStyle w:val="Heading2"/>
      </w:pPr>
      <w:bookmarkStart w:id="80" w:name="_Toc453795383"/>
      <w:bookmarkStart w:id="81" w:name="_Toc453864583"/>
      <w:bookmarkStart w:id="82" w:name="_Toc454356435"/>
      <w:r w:rsidRPr="00573F4B">
        <w:t>Maintainability</w:t>
      </w:r>
      <w:bookmarkEnd w:id="80"/>
      <w:bookmarkEnd w:id="81"/>
      <w:bookmarkEnd w:id="82"/>
    </w:p>
    <w:p w:rsidR="00573F4B" w:rsidRPr="006821E7" w:rsidRDefault="00F3430A" w:rsidP="00573F4B">
      <w:pPr>
        <w:pStyle w:val="BodyText"/>
      </w:pPr>
      <w:r>
        <w:rPr>
          <w:lang w:val="en-US"/>
        </w:rPr>
        <w:t xml:space="preserve">Since all the platforms use a </w:t>
      </w:r>
      <w:r w:rsidR="009D53DD">
        <w:rPr>
          <w:lang w:val="en-US"/>
        </w:rPr>
        <w:t>Global solution</w:t>
      </w:r>
      <w:r>
        <w:rPr>
          <w:lang w:val="en-US"/>
        </w:rPr>
        <w:t xml:space="preserve"> it will be easy to maintain. </w:t>
      </w:r>
      <w:r w:rsidR="009D53DD">
        <w:rPr>
          <w:lang w:val="en-US"/>
        </w:rPr>
        <w:t>i.e. Changes implemented in Global solution will reflect in all platforms.</w:t>
      </w:r>
    </w:p>
    <w:p w:rsidR="00793E74" w:rsidRDefault="00793E74" w:rsidP="00605237">
      <w:pPr>
        <w:pStyle w:val="Heading2"/>
      </w:pPr>
      <w:bookmarkStart w:id="83" w:name="_Toc453795384"/>
      <w:bookmarkStart w:id="84" w:name="_Toc453864584"/>
      <w:bookmarkStart w:id="85" w:name="_Toc454356436"/>
      <w:r>
        <w:t>Scalability</w:t>
      </w:r>
      <w:bookmarkEnd w:id="83"/>
      <w:bookmarkEnd w:id="84"/>
      <w:bookmarkEnd w:id="85"/>
    </w:p>
    <w:p w:rsidR="008670EA" w:rsidRPr="008670EA" w:rsidRDefault="008670EA" w:rsidP="008670EA">
      <w:pPr>
        <w:pStyle w:val="BodyText"/>
      </w:pPr>
      <w:r>
        <w:t>NA</w:t>
      </w:r>
    </w:p>
    <w:p w:rsidR="00793E74" w:rsidRDefault="00573F4B" w:rsidP="00605237">
      <w:pPr>
        <w:pStyle w:val="Heading2"/>
      </w:pPr>
      <w:bookmarkStart w:id="86" w:name="_Toc453795385"/>
      <w:bookmarkStart w:id="87" w:name="_Toc453864585"/>
      <w:bookmarkStart w:id="88" w:name="_Toc454356437"/>
      <w:r>
        <w:t>Accessibility</w:t>
      </w:r>
      <w:bookmarkEnd w:id="86"/>
      <w:bookmarkEnd w:id="87"/>
      <w:bookmarkEnd w:id="88"/>
    </w:p>
    <w:p w:rsidR="00573F4B" w:rsidRPr="00573F4B" w:rsidRDefault="00573F4B" w:rsidP="00573F4B">
      <w:pPr>
        <w:pStyle w:val="BodyText"/>
      </w:pPr>
      <w:r>
        <w:rPr>
          <w:lang w:val="en-US"/>
        </w:rPr>
        <w:t>S</w:t>
      </w:r>
      <w:r w:rsidRPr="00573F4B">
        <w:rPr>
          <w:lang w:val="en-US"/>
        </w:rPr>
        <w:t xml:space="preserve">olution accessibility should be </w:t>
      </w:r>
      <w:r w:rsidRPr="00573F4B">
        <w:rPr>
          <w:b/>
          <w:lang w:val="en-US"/>
        </w:rPr>
        <w:t xml:space="preserve">‘AA’ </w:t>
      </w:r>
      <w:r w:rsidRPr="00573F4B">
        <w:rPr>
          <w:lang w:val="en-US"/>
        </w:rPr>
        <w:t>compliant</w:t>
      </w:r>
      <w:r>
        <w:rPr>
          <w:lang w:val="en-US"/>
        </w:rPr>
        <w:t>.</w:t>
      </w:r>
    </w:p>
    <w:p w:rsidR="00694BD3" w:rsidRDefault="00E97CDC" w:rsidP="00605237">
      <w:pPr>
        <w:pStyle w:val="Heading2"/>
      </w:pPr>
      <w:bookmarkStart w:id="89" w:name="_Toc453795386"/>
      <w:bookmarkStart w:id="90" w:name="_Toc453864586"/>
      <w:bookmarkStart w:id="91" w:name="_Toc454356438"/>
      <w:r>
        <w:t>Performance Considerations</w:t>
      </w:r>
      <w:bookmarkEnd w:id="89"/>
      <w:bookmarkEnd w:id="90"/>
      <w:bookmarkEnd w:id="91"/>
    </w:p>
    <w:p w:rsidR="00932C88" w:rsidRDefault="0050004C" w:rsidP="006821E7">
      <w:pPr>
        <w:pStyle w:val="BodyText"/>
      </w:pPr>
      <w:r>
        <w:t xml:space="preserve">Local JST DB will be used to </w:t>
      </w:r>
      <w:r w:rsidR="001B11B8">
        <w:t>optimise the performance</w:t>
      </w:r>
      <w:r>
        <w:t xml:space="preserve">. </w:t>
      </w:r>
    </w:p>
    <w:p w:rsidR="00694BD3" w:rsidRDefault="00E97CDC" w:rsidP="00605237">
      <w:pPr>
        <w:pStyle w:val="Heading2"/>
      </w:pPr>
      <w:bookmarkStart w:id="92" w:name="_Toc453795387"/>
      <w:bookmarkStart w:id="93" w:name="_Toc453864587"/>
      <w:bookmarkStart w:id="94" w:name="_Toc454356439"/>
      <w:r>
        <w:t>Browser Support</w:t>
      </w:r>
      <w:bookmarkEnd w:id="92"/>
      <w:bookmarkEnd w:id="93"/>
      <w:bookmarkEnd w:id="94"/>
    </w:p>
    <w:p w:rsidR="00FF519F" w:rsidRPr="00B26343" w:rsidRDefault="00FF519F" w:rsidP="007D6D18">
      <w:pPr>
        <w:pStyle w:val="ListParagraph"/>
        <w:numPr>
          <w:ilvl w:val="0"/>
          <w:numId w:val="17"/>
        </w:numPr>
        <w:rPr>
          <w:rFonts w:ascii="Century Schoolbook" w:eastAsia="Times New Roman" w:hAnsi="Century Schoolbook"/>
          <w:sz w:val="20"/>
          <w:szCs w:val="20"/>
          <w:lang w:eastAsia="en-US"/>
        </w:rPr>
      </w:pPr>
      <w:bookmarkStart w:id="95" w:name="_Toc389217090"/>
      <w:bookmarkStart w:id="96" w:name="_Toc390152827"/>
      <w:bookmarkStart w:id="97" w:name="_Toc453795388"/>
      <w:bookmarkStart w:id="98" w:name="_Toc453864588"/>
      <w:r w:rsidRPr="00B26343">
        <w:rPr>
          <w:rFonts w:ascii="Century Schoolbook" w:eastAsia="Times New Roman" w:hAnsi="Century Schoolbook"/>
          <w:sz w:val="20"/>
          <w:szCs w:val="20"/>
          <w:lang w:eastAsia="en-US"/>
        </w:rPr>
        <w:t>Global browsers with fast update pace. - Firefox 47.0 &amp; 46.0 , Chrome 51.0.2704 &amp; 50.0.2661</w:t>
      </w:r>
    </w:p>
    <w:p w:rsidR="00FF519F" w:rsidRPr="00B26343" w:rsidRDefault="00FF519F" w:rsidP="007D6D18">
      <w:pPr>
        <w:pStyle w:val="ListParagraph"/>
        <w:numPr>
          <w:ilvl w:val="0"/>
          <w:numId w:val="17"/>
        </w:numPr>
        <w:rPr>
          <w:rFonts w:ascii="Century Schoolbook" w:eastAsia="Times New Roman" w:hAnsi="Century Schoolbook"/>
          <w:sz w:val="20"/>
          <w:szCs w:val="20"/>
          <w:lang w:eastAsia="en-US"/>
        </w:rPr>
      </w:pPr>
      <w:r w:rsidRPr="00B26343">
        <w:rPr>
          <w:rFonts w:ascii="Century Schoolbook" w:eastAsia="Times New Roman" w:hAnsi="Century Schoolbook"/>
          <w:sz w:val="20"/>
          <w:szCs w:val="20"/>
          <w:lang w:eastAsia="en-US"/>
        </w:rPr>
        <w:t>Global browsers with slow update pace. - Safari 5, 4 &amp; 3, IE 11, 10 &amp; 9 and Edge 25, 23 &amp; 21.</w:t>
      </w:r>
    </w:p>
    <w:p w:rsidR="00FF519F" w:rsidRPr="00B26343" w:rsidRDefault="00FF519F" w:rsidP="007D6D18">
      <w:pPr>
        <w:pStyle w:val="ListParagraph"/>
        <w:numPr>
          <w:ilvl w:val="0"/>
          <w:numId w:val="17"/>
        </w:numPr>
        <w:rPr>
          <w:rFonts w:ascii="Century Schoolbook" w:eastAsia="Times New Roman" w:hAnsi="Century Schoolbook"/>
          <w:sz w:val="20"/>
          <w:szCs w:val="20"/>
          <w:lang w:eastAsia="en-US"/>
        </w:rPr>
      </w:pPr>
      <w:r w:rsidRPr="00B26343">
        <w:rPr>
          <w:rFonts w:ascii="Century Schoolbook" w:eastAsia="Times New Roman" w:hAnsi="Century Schoolbook"/>
          <w:sz w:val="20"/>
          <w:szCs w:val="20"/>
          <w:lang w:eastAsia="en-US"/>
        </w:rPr>
        <w:t>Local/regional browsers those are very common in a specific market - Yandex 16 &amp; 15. (Russia)</w:t>
      </w:r>
    </w:p>
    <w:p w:rsidR="008670EA" w:rsidRDefault="008670EA" w:rsidP="00605237">
      <w:pPr>
        <w:pStyle w:val="Heading2"/>
      </w:pPr>
      <w:bookmarkStart w:id="99" w:name="_Toc454356440"/>
      <w:r>
        <w:t>Security Considerations</w:t>
      </w:r>
      <w:bookmarkEnd w:id="95"/>
      <w:bookmarkEnd w:id="96"/>
      <w:bookmarkEnd w:id="97"/>
      <w:bookmarkEnd w:id="98"/>
      <w:bookmarkEnd w:id="99"/>
    </w:p>
    <w:p w:rsidR="008670EA" w:rsidRPr="00573F4B" w:rsidRDefault="008670EA" w:rsidP="008670EA">
      <w:pPr>
        <w:pStyle w:val="BodyText"/>
      </w:pPr>
      <w:r w:rsidRPr="00573F4B">
        <w:rPr>
          <w:lang w:val="en-US"/>
        </w:rPr>
        <w:t>SSL enabled and within ikea.com domain</w:t>
      </w:r>
      <w:r>
        <w:rPr>
          <w:lang w:val="en-US"/>
        </w:rPr>
        <w:t xml:space="preserve">. Solution will be tested for standard ikea </w:t>
      </w:r>
      <w:r w:rsidR="00F3430A">
        <w:rPr>
          <w:lang w:val="en-US"/>
        </w:rPr>
        <w:t xml:space="preserve">security </w:t>
      </w:r>
      <w:r w:rsidR="00E546DE">
        <w:rPr>
          <w:lang w:val="en-US"/>
        </w:rPr>
        <w:t>tests such as SQL i</w:t>
      </w:r>
      <w:r w:rsidR="00A504C1">
        <w:rPr>
          <w:lang w:val="en-US"/>
        </w:rPr>
        <w:t>njection</w:t>
      </w:r>
      <w:r w:rsidR="00A415F4">
        <w:rPr>
          <w:lang w:val="en-US"/>
        </w:rPr>
        <w:t xml:space="preserve">, Cross-site scripting &amp; </w:t>
      </w:r>
      <w:r w:rsidR="00A415F4" w:rsidRPr="00A415F4">
        <w:rPr>
          <w:lang w:val="en-US"/>
        </w:rPr>
        <w:t>hacking</w:t>
      </w:r>
      <w:r w:rsidR="00A415F4">
        <w:rPr>
          <w:lang w:val="en-US"/>
        </w:rPr>
        <w:t>.</w:t>
      </w:r>
    </w:p>
    <w:p w:rsidR="008670EA" w:rsidRDefault="008670EA" w:rsidP="00605237">
      <w:pPr>
        <w:pStyle w:val="Heading2"/>
      </w:pPr>
      <w:bookmarkStart w:id="100" w:name="_Toc359237439"/>
      <w:bookmarkStart w:id="101" w:name="_Toc389217093"/>
      <w:bookmarkStart w:id="102" w:name="_Toc390152833"/>
      <w:bookmarkStart w:id="103" w:name="_Toc453795389"/>
      <w:bookmarkStart w:id="104" w:name="_Toc453864589"/>
      <w:bookmarkStart w:id="105" w:name="_Toc254884211"/>
      <w:bookmarkStart w:id="106" w:name="_Toc347155057"/>
      <w:bookmarkStart w:id="107" w:name="_Toc454356441"/>
      <w:r>
        <w:t>Opportunities</w:t>
      </w:r>
      <w:bookmarkEnd w:id="100"/>
      <w:bookmarkEnd w:id="101"/>
      <w:bookmarkEnd w:id="102"/>
      <w:bookmarkEnd w:id="103"/>
      <w:bookmarkEnd w:id="104"/>
      <w:bookmarkEnd w:id="107"/>
    </w:p>
    <w:p w:rsidR="008670EA" w:rsidRPr="008670EA" w:rsidRDefault="008670EA" w:rsidP="008670EA">
      <w:pPr>
        <w:pStyle w:val="BodyText"/>
      </w:pPr>
      <w:r>
        <w:t>NA</w:t>
      </w:r>
    </w:p>
    <w:p w:rsidR="008670EA" w:rsidRDefault="00310446" w:rsidP="00605237">
      <w:pPr>
        <w:pStyle w:val="Heading2"/>
      </w:pPr>
      <w:bookmarkStart w:id="108" w:name="_Toc453795390"/>
      <w:bookmarkStart w:id="109" w:name="_Toc453864590"/>
      <w:r>
        <w:lastRenderedPageBreak/>
        <w:t xml:space="preserve"> </w:t>
      </w:r>
      <w:bookmarkStart w:id="110" w:name="_Toc454356442"/>
      <w:r w:rsidR="008670EA">
        <w:t>SEO</w:t>
      </w:r>
      <w:bookmarkEnd w:id="108"/>
      <w:bookmarkEnd w:id="109"/>
      <w:bookmarkEnd w:id="110"/>
    </w:p>
    <w:p w:rsidR="008B0480" w:rsidRDefault="008B0480" w:rsidP="008B0480">
      <w:pPr>
        <w:pStyle w:val="BodyText"/>
      </w:pPr>
      <w:r>
        <w:rPr>
          <w:lang w:val="en-US"/>
        </w:rPr>
        <w:t xml:space="preserve">Solution follows the SEO guidelines such as </w:t>
      </w:r>
      <w:r>
        <w:t>Editable page title, metadata, URL, headings and page content should be part of new solution</w:t>
      </w:r>
      <w:r>
        <w:rPr>
          <w:lang w:val="en-US"/>
        </w:rPr>
        <w:t xml:space="preserve">. </w:t>
      </w:r>
      <w:r w:rsidR="00310446">
        <w:rPr>
          <w:lang w:val="en-US"/>
        </w:rPr>
        <w:t>Ike</w:t>
      </w:r>
      <w:r w:rsidR="006C6D86">
        <w:rPr>
          <w:lang w:val="en-US"/>
        </w:rPr>
        <w:t>a DNS naming standards will be followed.</w:t>
      </w:r>
      <w:r w:rsidR="002468AB">
        <w:rPr>
          <w:lang w:val="en-US"/>
        </w:rPr>
        <w:t xml:space="preserve"> </w:t>
      </w:r>
      <w:r>
        <w:rPr>
          <w:lang w:val="en-US"/>
        </w:rPr>
        <w:t xml:space="preserve">To get better ranking in </w:t>
      </w:r>
      <w:r w:rsidR="006C6D86">
        <w:rPr>
          <w:lang w:val="en-US"/>
        </w:rPr>
        <w:t>search</w:t>
      </w:r>
      <w:r>
        <w:rPr>
          <w:lang w:val="en-US"/>
        </w:rPr>
        <w:t xml:space="preserve"> engine, </w:t>
      </w:r>
      <w:r>
        <w:t xml:space="preserve">Microsite will be hosted with in ikea.com as sub domain using Site Extensions. For eg </w:t>
      </w:r>
      <w:hyperlink r:id="rId13" w:history="1">
        <w:r w:rsidRPr="004E6570">
          <w:rPr>
            <w:rStyle w:val="Hyperlink"/>
          </w:rPr>
          <w:t>www.ikea.com/ext/JobSearchTool</w:t>
        </w:r>
      </w:hyperlink>
      <w:r>
        <w:t xml:space="preserve">. </w:t>
      </w:r>
    </w:p>
    <w:p w:rsidR="008670EA" w:rsidRDefault="00310446" w:rsidP="00605237">
      <w:pPr>
        <w:pStyle w:val="Heading2"/>
      </w:pPr>
      <w:bookmarkStart w:id="111" w:name="_Toc453795391"/>
      <w:bookmarkStart w:id="112" w:name="_Toc453864591"/>
      <w:r>
        <w:t xml:space="preserve"> </w:t>
      </w:r>
      <w:bookmarkStart w:id="113" w:name="_Toc454356443"/>
      <w:r w:rsidR="008670EA">
        <w:t>Multi-lingual Support</w:t>
      </w:r>
      <w:bookmarkEnd w:id="111"/>
      <w:bookmarkEnd w:id="112"/>
      <w:bookmarkEnd w:id="113"/>
    </w:p>
    <w:p w:rsidR="008670EA" w:rsidRDefault="008670EA" w:rsidP="007D6D18">
      <w:pPr>
        <w:pStyle w:val="ListParagraph"/>
        <w:numPr>
          <w:ilvl w:val="0"/>
          <w:numId w:val="12"/>
        </w:numPr>
        <w:contextualSpacing/>
        <w:rPr>
          <w:rFonts w:cs="Arial"/>
        </w:rPr>
      </w:pPr>
      <w:r>
        <w:rPr>
          <w:rFonts w:cs="Arial"/>
        </w:rPr>
        <w:t>J</w:t>
      </w:r>
      <w:r w:rsidRPr="0039705A">
        <w:rPr>
          <w:rFonts w:cs="Arial"/>
        </w:rPr>
        <w:t xml:space="preserve">ob search tool </w:t>
      </w:r>
      <w:r>
        <w:rPr>
          <w:rFonts w:cs="Arial"/>
        </w:rPr>
        <w:t>will support the following languages i</w:t>
      </w:r>
      <w:r w:rsidR="00310446">
        <w:rPr>
          <w:rFonts w:cs="Arial"/>
        </w:rPr>
        <w:t>.</w:t>
      </w:r>
      <w:r>
        <w:rPr>
          <w:rFonts w:cs="Arial"/>
        </w:rPr>
        <w:t xml:space="preserve">e </w:t>
      </w:r>
      <w:r w:rsidR="00310446">
        <w:rPr>
          <w:rFonts w:cs="Arial"/>
        </w:rPr>
        <w:t xml:space="preserve">. </w:t>
      </w:r>
      <w:r>
        <w:rPr>
          <w:rFonts w:cs="Arial"/>
        </w:rPr>
        <w:t>labels</w:t>
      </w:r>
      <w:r w:rsidRPr="0039705A">
        <w:rPr>
          <w:rFonts w:cs="Arial"/>
        </w:rPr>
        <w:t xml:space="preserve"> </w:t>
      </w:r>
      <w:r>
        <w:rPr>
          <w:rFonts w:cs="Arial"/>
        </w:rPr>
        <w:t xml:space="preserve">and dropdown values will be translated </w:t>
      </w:r>
      <w:r w:rsidRPr="0039705A">
        <w:rPr>
          <w:rFonts w:cs="Arial"/>
        </w:rPr>
        <w:t>in the following languages:</w:t>
      </w:r>
    </w:p>
    <w:p w:rsidR="008670EA" w:rsidRPr="0039705A" w:rsidRDefault="008670EA" w:rsidP="008670EA">
      <w:pPr>
        <w:pStyle w:val="ListParagraph"/>
        <w:ind w:left="1440"/>
        <w:contextualSpacing/>
        <w:rPr>
          <w:rFonts w:cs="Arial"/>
        </w:rPr>
      </w:pPr>
    </w:p>
    <w:p w:rsidR="008670EA" w:rsidRPr="0039705A" w:rsidRDefault="008670EA" w:rsidP="007D6D18">
      <w:pPr>
        <w:pStyle w:val="ListParagraph"/>
        <w:numPr>
          <w:ilvl w:val="1"/>
          <w:numId w:val="12"/>
        </w:numPr>
        <w:contextualSpacing/>
        <w:rPr>
          <w:rFonts w:cs="Arial"/>
        </w:rPr>
      </w:pPr>
      <w:r w:rsidRPr="0039705A">
        <w:rPr>
          <w:rFonts w:cs="Arial"/>
        </w:rPr>
        <w:t>Chinese</w:t>
      </w:r>
    </w:p>
    <w:p w:rsidR="008670EA" w:rsidRPr="0039705A" w:rsidRDefault="008670EA" w:rsidP="007D6D18">
      <w:pPr>
        <w:pStyle w:val="ListParagraph"/>
        <w:numPr>
          <w:ilvl w:val="1"/>
          <w:numId w:val="12"/>
        </w:numPr>
        <w:contextualSpacing/>
        <w:rPr>
          <w:rFonts w:cs="Arial"/>
        </w:rPr>
      </w:pPr>
      <w:r w:rsidRPr="0039705A">
        <w:rPr>
          <w:rFonts w:cs="Arial"/>
        </w:rPr>
        <w:t>Croatian</w:t>
      </w:r>
    </w:p>
    <w:p w:rsidR="008670EA" w:rsidRPr="0039705A" w:rsidRDefault="008670EA" w:rsidP="007D6D18">
      <w:pPr>
        <w:pStyle w:val="ListParagraph"/>
        <w:numPr>
          <w:ilvl w:val="1"/>
          <w:numId w:val="12"/>
        </w:numPr>
        <w:contextualSpacing/>
        <w:rPr>
          <w:rFonts w:cs="Arial"/>
        </w:rPr>
      </w:pPr>
      <w:r w:rsidRPr="0039705A">
        <w:rPr>
          <w:rFonts w:cs="Arial"/>
        </w:rPr>
        <w:t>Czech</w:t>
      </w:r>
    </w:p>
    <w:p w:rsidR="008670EA" w:rsidRPr="0039705A" w:rsidRDefault="008670EA" w:rsidP="007D6D18">
      <w:pPr>
        <w:pStyle w:val="ListParagraph"/>
        <w:numPr>
          <w:ilvl w:val="1"/>
          <w:numId w:val="12"/>
        </w:numPr>
        <w:contextualSpacing/>
        <w:rPr>
          <w:rFonts w:cs="Arial"/>
        </w:rPr>
      </w:pPr>
      <w:r w:rsidRPr="0039705A">
        <w:rPr>
          <w:rFonts w:cs="Arial"/>
        </w:rPr>
        <w:t>Danish</w:t>
      </w:r>
    </w:p>
    <w:p w:rsidR="008670EA" w:rsidRPr="0039705A" w:rsidRDefault="008670EA" w:rsidP="007D6D18">
      <w:pPr>
        <w:pStyle w:val="ListParagraph"/>
        <w:numPr>
          <w:ilvl w:val="1"/>
          <w:numId w:val="12"/>
        </w:numPr>
        <w:contextualSpacing/>
        <w:rPr>
          <w:rFonts w:cs="Arial"/>
        </w:rPr>
      </w:pPr>
      <w:r w:rsidRPr="0039705A">
        <w:rPr>
          <w:rFonts w:cs="Arial"/>
        </w:rPr>
        <w:t>Dutch</w:t>
      </w:r>
    </w:p>
    <w:p w:rsidR="008670EA" w:rsidRPr="0039705A" w:rsidRDefault="008670EA" w:rsidP="007D6D18">
      <w:pPr>
        <w:pStyle w:val="ListParagraph"/>
        <w:numPr>
          <w:ilvl w:val="1"/>
          <w:numId w:val="12"/>
        </w:numPr>
        <w:contextualSpacing/>
        <w:rPr>
          <w:rFonts w:cs="Arial"/>
        </w:rPr>
      </w:pPr>
      <w:r w:rsidRPr="0039705A">
        <w:rPr>
          <w:rFonts w:cs="Arial"/>
        </w:rPr>
        <w:t>English</w:t>
      </w:r>
    </w:p>
    <w:p w:rsidR="008670EA" w:rsidRPr="0039705A" w:rsidRDefault="008670EA" w:rsidP="007D6D18">
      <w:pPr>
        <w:pStyle w:val="ListParagraph"/>
        <w:numPr>
          <w:ilvl w:val="1"/>
          <w:numId w:val="12"/>
        </w:numPr>
        <w:contextualSpacing/>
        <w:rPr>
          <w:rFonts w:cs="Arial"/>
        </w:rPr>
      </w:pPr>
      <w:r w:rsidRPr="0039705A">
        <w:rPr>
          <w:rFonts w:cs="Arial"/>
        </w:rPr>
        <w:t>Finnish</w:t>
      </w:r>
    </w:p>
    <w:p w:rsidR="008670EA" w:rsidRPr="0039705A" w:rsidRDefault="008670EA" w:rsidP="007D6D18">
      <w:pPr>
        <w:pStyle w:val="ListParagraph"/>
        <w:numPr>
          <w:ilvl w:val="1"/>
          <w:numId w:val="12"/>
        </w:numPr>
        <w:contextualSpacing/>
        <w:rPr>
          <w:rFonts w:cs="Arial"/>
        </w:rPr>
      </w:pPr>
      <w:r w:rsidRPr="0039705A">
        <w:rPr>
          <w:rFonts w:cs="Arial"/>
        </w:rPr>
        <w:t>French</w:t>
      </w:r>
    </w:p>
    <w:p w:rsidR="008670EA" w:rsidRPr="0039705A" w:rsidRDefault="008670EA" w:rsidP="007D6D18">
      <w:pPr>
        <w:pStyle w:val="ListParagraph"/>
        <w:numPr>
          <w:ilvl w:val="1"/>
          <w:numId w:val="12"/>
        </w:numPr>
        <w:contextualSpacing/>
        <w:rPr>
          <w:rFonts w:cs="Arial"/>
        </w:rPr>
      </w:pPr>
      <w:r w:rsidRPr="0039705A">
        <w:rPr>
          <w:rFonts w:cs="Arial"/>
        </w:rPr>
        <w:t>German</w:t>
      </w:r>
    </w:p>
    <w:p w:rsidR="008670EA" w:rsidRPr="0039705A" w:rsidRDefault="008670EA" w:rsidP="007D6D18">
      <w:pPr>
        <w:pStyle w:val="ListParagraph"/>
        <w:numPr>
          <w:ilvl w:val="1"/>
          <w:numId w:val="12"/>
        </w:numPr>
        <w:contextualSpacing/>
        <w:rPr>
          <w:rFonts w:cs="Arial"/>
        </w:rPr>
      </w:pPr>
      <w:r w:rsidRPr="0039705A">
        <w:rPr>
          <w:rFonts w:cs="Arial"/>
        </w:rPr>
        <w:t>Hungarian</w:t>
      </w:r>
    </w:p>
    <w:p w:rsidR="008670EA" w:rsidRPr="0039705A" w:rsidRDefault="008670EA" w:rsidP="007D6D18">
      <w:pPr>
        <w:pStyle w:val="ListParagraph"/>
        <w:numPr>
          <w:ilvl w:val="1"/>
          <w:numId w:val="12"/>
        </w:numPr>
        <w:contextualSpacing/>
        <w:rPr>
          <w:rFonts w:cs="Arial"/>
        </w:rPr>
      </w:pPr>
      <w:r w:rsidRPr="0039705A">
        <w:rPr>
          <w:rFonts w:cs="Arial"/>
        </w:rPr>
        <w:t>Italian</w:t>
      </w:r>
    </w:p>
    <w:p w:rsidR="008670EA" w:rsidRPr="0039705A" w:rsidRDefault="008670EA" w:rsidP="007D6D18">
      <w:pPr>
        <w:pStyle w:val="ListParagraph"/>
        <w:numPr>
          <w:ilvl w:val="1"/>
          <w:numId w:val="12"/>
        </w:numPr>
        <w:contextualSpacing/>
        <w:rPr>
          <w:rFonts w:cs="Arial"/>
        </w:rPr>
      </w:pPr>
      <w:r w:rsidRPr="0039705A">
        <w:rPr>
          <w:rFonts w:cs="Arial"/>
        </w:rPr>
        <w:t>Japanese</w:t>
      </w:r>
    </w:p>
    <w:p w:rsidR="008670EA" w:rsidRPr="0039705A" w:rsidRDefault="008670EA" w:rsidP="007D6D18">
      <w:pPr>
        <w:pStyle w:val="ListParagraph"/>
        <w:numPr>
          <w:ilvl w:val="1"/>
          <w:numId w:val="12"/>
        </w:numPr>
        <w:contextualSpacing/>
        <w:rPr>
          <w:rFonts w:cs="Arial"/>
        </w:rPr>
      </w:pPr>
      <w:r w:rsidRPr="0039705A">
        <w:rPr>
          <w:rFonts w:cs="Arial"/>
        </w:rPr>
        <w:t>Korean</w:t>
      </w:r>
    </w:p>
    <w:p w:rsidR="008670EA" w:rsidRPr="0039705A" w:rsidRDefault="008670EA" w:rsidP="007D6D18">
      <w:pPr>
        <w:pStyle w:val="ListParagraph"/>
        <w:numPr>
          <w:ilvl w:val="1"/>
          <w:numId w:val="12"/>
        </w:numPr>
        <w:contextualSpacing/>
        <w:rPr>
          <w:rFonts w:cs="Arial"/>
        </w:rPr>
      </w:pPr>
      <w:r w:rsidRPr="0039705A">
        <w:rPr>
          <w:rFonts w:cs="Arial"/>
        </w:rPr>
        <w:t>Norwegian</w:t>
      </w:r>
    </w:p>
    <w:p w:rsidR="008670EA" w:rsidRPr="0039705A" w:rsidRDefault="008670EA" w:rsidP="007D6D18">
      <w:pPr>
        <w:pStyle w:val="ListParagraph"/>
        <w:numPr>
          <w:ilvl w:val="1"/>
          <w:numId w:val="12"/>
        </w:numPr>
        <w:contextualSpacing/>
        <w:rPr>
          <w:rFonts w:cs="Arial"/>
        </w:rPr>
      </w:pPr>
      <w:r w:rsidRPr="0039705A">
        <w:rPr>
          <w:rFonts w:cs="Arial"/>
        </w:rPr>
        <w:t>Polish</w:t>
      </w:r>
    </w:p>
    <w:p w:rsidR="008670EA" w:rsidRPr="0039705A" w:rsidRDefault="008670EA" w:rsidP="007D6D18">
      <w:pPr>
        <w:pStyle w:val="ListParagraph"/>
        <w:numPr>
          <w:ilvl w:val="1"/>
          <w:numId w:val="12"/>
        </w:numPr>
        <w:contextualSpacing/>
        <w:rPr>
          <w:rFonts w:cs="Arial"/>
        </w:rPr>
      </w:pPr>
      <w:r w:rsidRPr="0039705A">
        <w:rPr>
          <w:rFonts w:cs="Arial"/>
        </w:rPr>
        <w:t>Portuguese</w:t>
      </w:r>
    </w:p>
    <w:p w:rsidR="008670EA" w:rsidRPr="0039705A" w:rsidRDefault="008670EA" w:rsidP="007D6D18">
      <w:pPr>
        <w:pStyle w:val="ListParagraph"/>
        <w:numPr>
          <w:ilvl w:val="1"/>
          <w:numId w:val="12"/>
        </w:numPr>
        <w:contextualSpacing/>
        <w:rPr>
          <w:rFonts w:cs="Arial"/>
        </w:rPr>
      </w:pPr>
      <w:r w:rsidRPr="0039705A">
        <w:rPr>
          <w:rFonts w:cs="Arial"/>
        </w:rPr>
        <w:t>Romanian</w:t>
      </w:r>
    </w:p>
    <w:p w:rsidR="008670EA" w:rsidRPr="0039705A" w:rsidRDefault="008670EA" w:rsidP="007D6D18">
      <w:pPr>
        <w:pStyle w:val="ListParagraph"/>
        <w:numPr>
          <w:ilvl w:val="1"/>
          <w:numId w:val="12"/>
        </w:numPr>
        <w:contextualSpacing/>
        <w:rPr>
          <w:rFonts w:cs="Arial"/>
        </w:rPr>
      </w:pPr>
      <w:r w:rsidRPr="0039705A">
        <w:rPr>
          <w:rFonts w:cs="Arial"/>
        </w:rPr>
        <w:t>Russian</w:t>
      </w:r>
    </w:p>
    <w:p w:rsidR="008670EA" w:rsidRPr="0039705A" w:rsidRDefault="008670EA" w:rsidP="007D6D18">
      <w:pPr>
        <w:pStyle w:val="ListParagraph"/>
        <w:numPr>
          <w:ilvl w:val="1"/>
          <w:numId w:val="12"/>
        </w:numPr>
        <w:contextualSpacing/>
        <w:rPr>
          <w:rFonts w:cs="Arial"/>
        </w:rPr>
      </w:pPr>
      <w:r w:rsidRPr="0039705A">
        <w:rPr>
          <w:rFonts w:cs="Arial"/>
        </w:rPr>
        <w:t>Serbian</w:t>
      </w:r>
    </w:p>
    <w:p w:rsidR="008670EA" w:rsidRPr="0039705A" w:rsidRDefault="008670EA" w:rsidP="007D6D18">
      <w:pPr>
        <w:pStyle w:val="ListParagraph"/>
        <w:numPr>
          <w:ilvl w:val="1"/>
          <w:numId w:val="12"/>
        </w:numPr>
        <w:contextualSpacing/>
        <w:rPr>
          <w:rFonts w:cs="Arial"/>
        </w:rPr>
      </w:pPr>
      <w:r w:rsidRPr="0039705A">
        <w:rPr>
          <w:rFonts w:cs="Arial"/>
        </w:rPr>
        <w:t>Slovak</w:t>
      </w:r>
    </w:p>
    <w:p w:rsidR="008670EA" w:rsidRPr="0039705A" w:rsidRDefault="008670EA" w:rsidP="007D6D18">
      <w:pPr>
        <w:pStyle w:val="ListParagraph"/>
        <w:numPr>
          <w:ilvl w:val="1"/>
          <w:numId w:val="12"/>
        </w:numPr>
        <w:contextualSpacing/>
        <w:rPr>
          <w:rFonts w:cs="Arial"/>
        </w:rPr>
      </w:pPr>
      <w:r w:rsidRPr="0039705A">
        <w:rPr>
          <w:rFonts w:cs="Arial"/>
        </w:rPr>
        <w:t>Slovenian</w:t>
      </w:r>
    </w:p>
    <w:p w:rsidR="008670EA" w:rsidRPr="0039705A" w:rsidRDefault="008670EA" w:rsidP="007D6D18">
      <w:pPr>
        <w:pStyle w:val="ListParagraph"/>
        <w:numPr>
          <w:ilvl w:val="1"/>
          <w:numId w:val="12"/>
        </w:numPr>
        <w:contextualSpacing/>
      </w:pPr>
      <w:r w:rsidRPr="0039705A">
        <w:rPr>
          <w:rFonts w:cs="Arial"/>
        </w:rPr>
        <w:t>Spanish</w:t>
      </w:r>
    </w:p>
    <w:p w:rsidR="008670EA" w:rsidRPr="005946C5" w:rsidRDefault="008670EA" w:rsidP="007D6D18">
      <w:pPr>
        <w:pStyle w:val="ListParagraph"/>
        <w:numPr>
          <w:ilvl w:val="1"/>
          <w:numId w:val="12"/>
        </w:numPr>
        <w:contextualSpacing/>
      </w:pPr>
      <w:r w:rsidRPr="0039705A">
        <w:rPr>
          <w:rFonts w:cs="Arial"/>
        </w:rPr>
        <w:t>Swedish</w:t>
      </w:r>
    </w:p>
    <w:p w:rsidR="005946C5" w:rsidRPr="008670EA" w:rsidRDefault="005946C5" w:rsidP="005946C5">
      <w:pPr>
        <w:contextualSpacing/>
      </w:pPr>
    </w:p>
    <w:p w:rsidR="008670EA" w:rsidRDefault="00310446" w:rsidP="00605237">
      <w:pPr>
        <w:pStyle w:val="Heading2"/>
      </w:pPr>
      <w:bookmarkStart w:id="114" w:name="_Toc453795392"/>
      <w:bookmarkStart w:id="115" w:name="_Toc453864592"/>
      <w:bookmarkEnd w:id="105"/>
      <w:bookmarkEnd w:id="106"/>
      <w:r>
        <w:t xml:space="preserve">  </w:t>
      </w:r>
      <w:bookmarkStart w:id="116" w:name="_Toc454356444"/>
      <w:r w:rsidR="008670EA">
        <w:t>Web Analytics</w:t>
      </w:r>
      <w:bookmarkEnd w:id="114"/>
      <w:bookmarkEnd w:id="115"/>
      <w:bookmarkEnd w:id="116"/>
      <w:r w:rsidR="008670EA">
        <w:t xml:space="preserve"> </w:t>
      </w:r>
    </w:p>
    <w:p w:rsidR="008670EA" w:rsidRDefault="008670EA" w:rsidP="008670EA">
      <w:pPr>
        <w:pStyle w:val="BodyText"/>
        <w:rPr>
          <w:lang w:val="en-US"/>
        </w:rPr>
      </w:pPr>
      <w:r w:rsidRPr="00573F4B">
        <w:rPr>
          <w:lang w:val="en-US"/>
        </w:rPr>
        <w:t>Standard web analytics measurement</w:t>
      </w:r>
      <w:r>
        <w:rPr>
          <w:lang w:val="en-US"/>
        </w:rPr>
        <w:t>s will be done ie Number of users visiting the Job Search page &amp; Job results page will be tracked. Solutions will be developed as per the web analytics guidelines from Ikea.</w:t>
      </w:r>
    </w:p>
    <w:p w:rsidR="00E546DE" w:rsidRDefault="00E546DE" w:rsidP="008670EA">
      <w:pPr>
        <w:pStyle w:val="BodyText"/>
        <w:rPr>
          <w:lang w:val="en-US"/>
        </w:rPr>
      </w:pPr>
    </w:p>
    <w:p w:rsidR="00793E74" w:rsidRDefault="0044671B" w:rsidP="00793E74">
      <w:pPr>
        <w:pStyle w:val="Heading2"/>
        <w:tabs>
          <w:tab w:val="clear" w:pos="576"/>
        </w:tabs>
        <w:ind w:left="720" w:hanging="720"/>
      </w:pPr>
      <w:bookmarkStart w:id="117" w:name="_Toc254884208"/>
      <w:bookmarkStart w:id="118" w:name="_Toc347155054"/>
      <w:bookmarkStart w:id="119" w:name="_Toc453864593"/>
      <w:bookmarkStart w:id="120" w:name="_Toc454356445"/>
      <w:r>
        <w:t>External Dependencies</w:t>
      </w:r>
      <w:bookmarkEnd w:id="117"/>
      <w:bookmarkEnd w:id="118"/>
      <w:bookmarkEnd w:id="119"/>
      <w:bookmarkEnd w:id="120"/>
    </w:p>
    <w:p w:rsidR="008670EA" w:rsidRDefault="008670EA" w:rsidP="008670EA">
      <w:pPr>
        <w:pStyle w:val="BodyText"/>
      </w:pPr>
      <w:r>
        <w:t>NA</w:t>
      </w:r>
    </w:p>
    <w:p w:rsidR="005946C5" w:rsidRDefault="005946C5" w:rsidP="008670EA">
      <w:pPr>
        <w:pStyle w:val="BodyText"/>
      </w:pPr>
    </w:p>
    <w:p w:rsidR="005946C5" w:rsidRDefault="005946C5" w:rsidP="008670EA">
      <w:pPr>
        <w:pStyle w:val="BodyText"/>
      </w:pPr>
    </w:p>
    <w:p w:rsidR="005946C5" w:rsidRDefault="005946C5" w:rsidP="008670EA">
      <w:pPr>
        <w:pStyle w:val="BodyText"/>
      </w:pPr>
    </w:p>
    <w:p w:rsidR="005946C5" w:rsidRDefault="005946C5" w:rsidP="008670EA">
      <w:pPr>
        <w:pStyle w:val="BodyText"/>
      </w:pPr>
    </w:p>
    <w:p w:rsidR="005946C5" w:rsidRDefault="005946C5" w:rsidP="005946C5">
      <w:pPr>
        <w:pStyle w:val="Heading1"/>
      </w:pPr>
      <w:bookmarkStart w:id="121" w:name="_Toc453864594"/>
      <w:bookmarkStart w:id="122" w:name="_Toc454356446"/>
      <w:r>
        <w:lastRenderedPageBreak/>
        <w:t>Microsite Screens</w:t>
      </w:r>
      <w:bookmarkEnd w:id="121"/>
      <w:bookmarkEnd w:id="122"/>
    </w:p>
    <w:p w:rsidR="005946C5" w:rsidRDefault="005946C5" w:rsidP="008670EA">
      <w:pPr>
        <w:pStyle w:val="BodyText"/>
        <w:rPr>
          <w:b/>
        </w:rPr>
      </w:pPr>
    </w:p>
    <w:p w:rsidR="005946C5" w:rsidRDefault="005946C5" w:rsidP="008670EA">
      <w:pPr>
        <w:pStyle w:val="BodyText"/>
        <w:rPr>
          <w:b/>
        </w:rPr>
      </w:pPr>
    </w:p>
    <w:p w:rsidR="005946C5" w:rsidRDefault="004A2202" w:rsidP="004A2202">
      <w:pPr>
        <w:pStyle w:val="Heading2"/>
      </w:pPr>
      <w:bookmarkStart w:id="123" w:name="_Toc453864595"/>
      <w:bookmarkStart w:id="124" w:name="_Toc454356447"/>
      <w:r>
        <w:t>Se</w:t>
      </w:r>
      <w:r w:rsidR="00310446">
        <w:t>arch Page:-   (Before applying filters</w:t>
      </w:r>
      <w:r>
        <w:t>)</w:t>
      </w:r>
      <w:bookmarkEnd w:id="123"/>
      <w:bookmarkEnd w:id="124"/>
    </w:p>
    <w:p w:rsidR="005946C5" w:rsidRPr="005946C5" w:rsidRDefault="005946C5" w:rsidP="008670EA">
      <w:pPr>
        <w:pStyle w:val="BodyText"/>
        <w:rPr>
          <w:b/>
        </w:rPr>
      </w:pPr>
      <w:r w:rsidRPr="005946C5">
        <w:rPr>
          <w:b/>
          <w:noProof/>
          <w:lang w:val="en-US"/>
        </w:rPr>
        <w:drawing>
          <wp:inline distT="0" distB="0" distL="0" distR="0">
            <wp:extent cx="5688330" cy="4815025"/>
            <wp:effectExtent l="57150" t="38100" r="45720" b="23675"/>
            <wp:docPr id="3" name="Picture 1" descr="1_JobSearchpage.png"/>
            <wp:cNvGraphicFramePr/>
            <a:graphic xmlns:a="http://schemas.openxmlformats.org/drawingml/2006/main">
              <a:graphicData uri="http://schemas.openxmlformats.org/drawingml/2006/picture">
                <pic:pic xmlns:pic="http://schemas.openxmlformats.org/drawingml/2006/picture">
                  <pic:nvPicPr>
                    <pic:cNvPr id="12" name="Picture 11" descr="1_JobSearchpage.png"/>
                    <pic:cNvPicPr>
                      <a:picLocks noChangeAspect="1"/>
                    </pic:cNvPicPr>
                  </pic:nvPicPr>
                  <pic:blipFill>
                    <a:blip r:embed="rId14" cstate="print"/>
                    <a:stretch>
                      <a:fillRect/>
                    </a:stretch>
                  </pic:blipFill>
                  <pic:spPr>
                    <a:xfrm>
                      <a:off x="0" y="0"/>
                      <a:ext cx="5688330" cy="4815025"/>
                    </a:xfrm>
                    <a:prstGeom prst="rect">
                      <a:avLst/>
                    </a:prstGeom>
                    <a:ln w="38100">
                      <a:solidFill>
                        <a:srgbClr val="0EC2EC"/>
                      </a:solidFill>
                    </a:ln>
                  </pic:spPr>
                </pic:pic>
              </a:graphicData>
            </a:graphic>
          </wp:inline>
        </w:drawing>
      </w:r>
    </w:p>
    <w:p w:rsidR="008670EA" w:rsidRDefault="008670EA" w:rsidP="008670EA">
      <w:pPr>
        <w:pStyle w:val="BodyText"/>
      </w:pPr>
    </w:p>
    <w:p w:rsidR="004A2202" w:rsidRDefault="004A2202" w:rsidP="008670EA">
      <w:pPr>
        <w:pStyle w:val="BodyText"/>
      </w:pPr>
    </w:p>
    <w:p w:rsidR="004A2202" w:rsidRPr="008670EA" w:rsidRDefault="004A2202" w:rsidP="008670EA">
      <w:pPr>
        <w:pStyle w:val="BodyText"/>
      </w:pPr>
    </w:p>
    <w:p w:rsidR="005946C5" w:rsidRDefault="004A2202" w:rsidP="005946C5">
      <w:pPr>
        <w:pStyle w:val="Heading1"/>
        <w:numPr>
          <w:ilvl w:val="0"/>
          <w:numId w:val="0"/>
        </w:numPr>
        <w:ind w:left="432"/>
      </w:pPr>
      <w:r>
        <w:lastRenderedPageBreak/>
        <w:br/>
      </w:r>
    </w:p>
    <w:p w:rsidR="004A2202" w:rsidRDefault="004A2202" w:rsidP="004A2202">
      <w:pPr>
        <w:pStyle w:val="Heading2"/>
      </w:pPr>
      <w:bookmarkStart w:id="125" w:name="_Toc453864596"/>
      <w:bookmarkStart w:id="126" w:name="_Toc454356448"/>
      <w:r>
        <w:t xml:space="preserve">Job Search Page:- (after </w:t>
      </w:r>
      <w:r w:rsidR="00310446">
        <w:t>applying</w:t>
      </w:r>
      <w:r>
        <w:t xml:space="preserve"> filters)</w:t>
      </w:r>
      <w:bookmarkEnd w:id="125"/>
      <w:bookmarkEnd w:id="126"/>
    </w:p>
    <w:p w:rsidR="004A2202" w:rsidRPr="004A2202" w:rsidRDefault="004A2202" w:rsidP="004A2202">
      <w:pPr>
        <w:pStyle w:val="BodyText"/>
      </w:pPr>
    </w:p>
    <w:p w:rsidR="005946C5" w:rsidRDefault="005946C5" w:rsidP="005946C5">
      <w:pPr>
        <w:pStyle w:val="BodyText"/>
      </w:pPr>
      <w:r w:rsidRPr="005946C5">
        <w:rPr>
          <w:noProof/>
          <w:lang w:val="en-US"/>
        </w:rPr>
        <w:drawing>
          <wp:inline distT="0" distB="0" distL="0" distR="0">
            <wp:extent cx="5688330" cy="4814418"/>
            <wp:effectExtent l="57150" t="38100" r="45720" b="24282"/>
            <wp:docPr id="6" name="Picture 2" descr="1_JobSearchpage.png"/>
            <wp:cNvGraphicFramePr/>
            <a:graphic xmlns:a="http://schemas.openxmlformats.org/drawingml/2006/main">
              <a:graphicData uri="http://schemas.openxmlformats.org/drawingml/2006/picture">
                <pic:pic xmlns:pic="http://schemas.openxmlformats.org/drawingml/2006/picture">
                  <pic:nvPicPr>
                    <pic:cNvPr id="17" name="Picture 16" descr="1_JobSearchpage.png"/>
                    <pic:cNvPicPr>
                      <a:picLocks noChangeAspect="1"/>
                    </pic:cNvPicPr>
                  </pic:nvPicPr>
                  <pic:blipFill>
                    <a:blip r:embed="rId15" cstate="print"/>
                    <a:stretch>
                      <a:fillRect/>
                    </a:stretch>
                  </pic:blipFill>
                  <pic:spPr>
                    <a:xfrm>
                      <a:off x="0" y="0"/>
                      <a:ext cx="5688330" cy="4814418"/>
                    </a:xfrm>
                    <a:prstGeom prst="rect">
                      <a:avLst/>
                    </a:prstGeom>
                    <a:ln w="38100">
                      <a:solidFill>
                        <a:srgbClr val="0EC2EC"/>
                      </a:solidFill>
                    </a:ln>
                  </pic:spPr>
                </pic:pic>
              </a:graphicData>
            </a:graphic>
          </wp:inline>
        </w:drawing>
      </w:r>
    </w:p>
    <w:p w:rsidR="005946C5" w:rsidRDefault="005946C5" w:rsidP="005946C5">
      <w:pPr>
        <w:pStyle w:val="BodyText"/>
      </w:pPr>
    </w:p>
    <w:p w:rsidR="005946C5" w:rsidRDefault="005946C5" w:rsidP="005946C5">
      <w:pPr>
        <w:pStyle w:val="BodyText"/>
      </w:pPr>
    </w:p>
    <w:p w:rsidR="004A2202" w:rsidRDefault="004A2202" w:rsidP="005946C5">
      <w:pPr>
        <w:pStyle w:val="BodyText"/>
      </w:pPr>
    </w:p>
    <w:p w:rsidR="004A2202" w:rsidRDefault="004A2202" w:rsidP="005946C5">
      <w:pPr>
        <w:pStyle w:val="BodyText"/>
      </w:pPr>
    </w:p>
    <w:p w:rsidR="004A2202" w:rsidRDefault="004A2202" w:rsidP="005946C5">
      <w:pPr>
        <w:pStyle w:val="BodyText"/>
      </w:pPr>
    </w:p>
    <w:p w:rsidR="004A2202" w:rsidRDefault="004A2202" w:rsidP="005946C5">
      <w:pPr>
        <w:pStyle w:val="BodyText"/>
      </w:pPr>
    </w:p>
    <w:p w:rsidR="004A2202" w:rsidRDefault="004A2202" w:rsidP="005946C5">
      <w:pPr>
        <w:pStyle w:val="BodyText"/>
      </w:pPr>
    </w:p>
    <w:p w:rsidR="004A2202" w:rsidRDefault="004A2202" w:rsidP="005946C5">
      <w:pPr>
        <w:pStyle w:val="BodyText"/>
      </w:pPr>
    </w:p>
    <w:p w:rsidR="004A2202" w:rsidRDefault="004A2202" w:rsidP="005946C5">
      <w:pPr>
        <w:pStyle w:val="BodyText"/>
      </w:pPr>
    </w:p>
    <w:p w:rsidR="004A2202" w:rsidRDefault="004A2202" w:rsidP="005946C5">
      <w:pPr>
        <w:pStyle w:val="BodyText"/>
      </w:pPr>
    </w:p>
    <w:p w:rsidR="004A2202" w:rsidRDefault="004A2202" w:rsidP="005946C5">
      <w:pPr>
        <w:pStyle w:val="BodyText"/>
      </w:pPr>
    </w:p>
    <w:p w:rsidR="005946C5" w:rsidRDefault="004A2202" w:rsidP="004A2202">
      <w:pPr>
        <w:pStyle w:val="Heading2"/>
      </w:pPr>
      <w:bookmarkStart w:id="127" w:name="_Toc453864598"/>
      <w:bookmarkStart w:id="128" w:name="_Toc454356449"/>
      <w:r>
        <w:t>Results Page:-</w:t>
      </w:r>
      <w:bookmarkEnd w:id="127"/>
      <w:bookmarkEnd w:id="128"/>
      <w:r w:rsidR="003A616E">
        <w:t xml:space="preserve"> </w:t>
      </w:r>
    </w:p>
    <w:p w:rsidR="003A616E" w:rsidRPr="003A616E" w:rsidRDefault="003A616E" w:rsidP="003A616E">
      <w:pPr>
        <w:pStyle w:val="BodyText"/>
      </w:pPr>
      <w:r w:rsidRPr="003A616E">
        <w:rPr>
          <w:b/>
        </w:rPr>
        <w:t>Note:</w:t>
      </w:r>
      <w:r>
        <w:t xml:space="preserve"> This is not a direct brass ring page. The brass ring output is extracted and page is customized as per ikea look &amp; feel guidelines..</w:t>
      </w:r>
    </w:p>
    <w:p w:rsidR="005946C5" w:rsidRDefault="005946C5" w:rsidP="005946C5">
      <w:pPr>
        <w:pStyle w:val="BodyText"/>
      </w:pPr>
    </w:p>
    <w:p w:rsidR="005946C5" w:rsidRDefault="005946C5" w:rsidP="005946C5">
      <w:pPr>
        <w:pStyle w:val="BodyText"/>
      </w:pPr>
    </w:p>
    <w:p w:rsidR="005946C5" w:rsidRDefault="005946C5" w:rsidP="005946C5">
      <w:pPr>
        <w:pStyle w:val="BodyText"/>
      </w:pPr>
    </w:p>
    <w:p w:rsidR="005946C5" w:rsidRPr="005946C5" w:rsidRDefault="005946C5" w:rsidP="005946C5">
      <w:pPr>
        <w:pStyle w:val="BodyText"/>
      </w:pPr>
      <w:r w:rsidRPr="005946C5">
        <w:rPr>
          <w:noProof/>
          <w:lang w:val="en-US"/>
        </w:rPr>
        <w:drawing>
          <wp:inline distT="0" distB="0" distL="0" distR="0">
            <wp:extent cx="5943600" cy="2981960"/>
            <wp:effectExtent l="19050" t="0" r="0" b="0"/>
            <wp:docPr id="11" name="Picture 7"/>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6" cstate="print"/>
                    <a:srcRect/>
                    <a:stretch>
                      <a:fillRect/>
                    </a:stretch>
                  </pic:blipFill>
                  <pic:spPr bwMode="auto">
                    <a:xfrm>
                      <a:off x="0" y="0"/>
                      <a:ext cx="5943600" cy="2981960"/>
                    </a:xfrm>
                    <a:prstGeom prst="rect">
                      <a:avLst/>
                    </a:prstGeom>
                    <a:noFill/>
                    <a:ln w="9525">
                      <a:noFill/>
                      <a:miter lim="800000"/>
                      <a:headEnd/>
                      <a:tailEnd/>
                    </a:ln>
                  </pic:spPr>
                </pic:pic>
              </a:graphicData>
            </a:graphic>
          </wp:inline>
        </w:drawing>
      </w:r>
    </w:p>
    <w:p w:rsidR="00296414" w:rsidRPr="00DC3248" w:rsidRDefault="001B4C2F" w:rsidP="00DC3248">
      <w:pPr>
        <w:pStyle w:val="Heading1"/>
      </w:pPr>
      <w:bookmarkStart w:id="129" w:name="_Toc453864599"/>
      <w:bookmarkStart w:id="130" w:name="_Toc454356450"/>
      <w:r w:rsidRPr="00DC3248">
        <w:lastRenderedPageBreak/>
        <w:t>Out</w:t>
      </w:r>
      <w:r w:rsidR="00296414" w:rsidRPr="00DC3248">
        <w:t xml:space="preserve"> of Scope</w:t>
      </w:r>
      <w:bookmarkEnd w:id="129"/>
      <w:bookmarkEnd w:id="130"/>
    </w:p>
    <w:p w:rsidR="00CC2565" w:rsidRDefault="00573F4B" w:rsidP="004B1E79">
      <w:pPr>
        <w:pStyle w:val="BodyText"/>
        <w:numPr>
          <w:ilvl w:val="0"/>
          <w:numId w:val="18"/>
        </w:numPr>
      </w:pPr>
      <w:r>
        <w:t>Global rollout to all markets</w:t>
      </w:r>
      <w:r w:rsidR="008670EA">
        <w:t>.</w:t>
      </w:r>
    </w:p>
    <w:p w:rsidR="008670EA" w:rsidRDefault="008670EA" w:rsidP="004B1E79">
      <w:pPr>
        <w:pStyle w:val="BodyText"/>
        <w:numPr>
          <w:ilvl w:val="0"/>
          <w:numId w:val="18"/>
        </w:numPr>
      </w:pPr>
      <w:r>
        <w:t>Removing the Existing Job</w:t>
      </w:r>
      <w:r w:rsidR="003E7504">
        <w:t xml:space="preserve"> search tool from all platforms and linking to microsite is out of scope of t</w:t>
      </w:r>
      <w:r w:rsidR="00AE218B">
        <w:t>his project. i.</w:t>
      </w:r>
      <w:r w:rsidR="003E7504">
        <w:t>e removing the current page &amp; updating the page with microsite url.</w:t>
      </w:r>
    </w:p>
    <w:p w:rsidR="003A616E" w:rsidRDefault="008670EA" w:rsidP="004B1E79">
      <w:pPr>
        <w:pStyle w:val="BodyText"/>
        <w:numPr>
          <w:ilvl w:val="0"/>
          <w:numId w:val="18"/>
        </w:numPr>
      </w:pPr>
      <w:r>
        <w:t xml:space="preserve">Any modifications to Kenexa api </w:t>
      </w:r>
      <w:r w:rsidR="003A616E">
        <w:t>.</w:t>
      </w:r>
    </w:p>
    <w:p w:rsidR="00652988" w:rsidRDefault="003E7504" w:rsidP="004B1E79">
      <w:pPr>
        <w:pStyle w:val="BodyText"/>
        <w:numPr>
          <w:ilvl w:val="0"/>
          <w:numId w:val="18"/>
        </w:numPr>
      </w:pPr>
      <w:r>
        <w:t>M</w:t>
      </w:r>
      <w:r w:rsidR="00386F05">
        <w:t xml:space="preserve">aking </w:t>
      </w:r>
      <w:r w:rsidR="00AF6BA5">
        <w:t>kenexa pages</w:t>
      </w:r>
      <w:r w:rsidR="00652988">
        <w:t xml:space="preserve"> </w:t>
      </w:r>
      <w:r w:rsidR="00AF6BA5">
        <w:t>responsive</w:t>
      </w:r>
      <w:r w:rsidR="00386F05">
        <w:t xml:space="preserve"> is out of scope for this development</w:t>
      </w:r>
      <w:r w:rsidR="00AF6BA5">
        <w:t>.</w:t>
      </w:r>
    </w:p>
    <w:p w:rsidR="003D0FDE" w:rsidRDefault="003D0FDE" w:rsidP="004B1E79">
      <w:pPr>
        <w:pStyle w:val="BodyText"/>
        <w:numPr>
          <w:ilvl w:val="0"/>
          <w:numId w:val="18"/>
        </w:numPr>
      </w:pPr>
      <w:r>
        <w:t xml:space="preserve">Once the </w:t>
      </w:r>
      <w:r w:rsidR="004B1E79">
        <w:t>application navigates</w:t>
      </w:r>
      <w:r>
        <w:t xml:space="preserve"> to kenexa portal, </w:t>
      </w:r>
      <w:r w:rsidR="004B1E79">
        <w:t>it is not under the scope of Microsite.</w:t>
      </w:r>
    </w:p>
    <w:p w:rsidR="005946C5" w:rsidRDefault="005946C5" w:rsidP="005946C5">
      <w:pPr>
        <w:pStyle w:val="BodyText"/>
      </w:pPr>
    </w:p>
    <w:p w:rsidR="005946C5" w:rsidRDefault="005946C5" w:rsidP="005946C5">
      <w:pPr>
        <w:pStyle w:val="BodyText"/>
      </w:pPr>
    </w:p>
    <w:p w:rsidR="00652988" w:rsidRDefault="00652988" w:rsidP="00652988">
      <w:pPr>
        <w:pStyle w:val="BodyText"/>
      </w:pPr>
    </w:p>
    <w:sectPr w:rsidR="00652988" w:rsidSect="001428AF">
      <w:headerReference w:type="default" r:id="rId17"/>
      <w:footerReference w:type="default" r:id="rId18"/>
      <w:headerReference w:type="first" r:id="rId19"/>
      <w:footerReference w:type="first" r:id="rId20"/>
      <w:pgSz w:w="11906" w:h="16838" w:code="9"/>
      <w:pgMar w:top="1253" w:right="1474" w:bottom="1440" w:left="1474"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23DB" w:rsidRDefault="008523DB">
      <w:r>
        <w:separator/>
      </w:r>
    </w:p>
  </w:endnote>
  <w:endnote w:type="continuationSeparator" w:id="0">
    <w:p w:rsidR="008523DB" w:rsidRDefault="008523D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entury Schoolbook">
    <w:altName w:val="Century"/>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80" w:type="dxa"/>
      <w:tblBorders>
        <w:top w:val="single" w:sz="4" w:space="0" w:color="auto"/>
      </w:tblBorders>
      <w:tblLayout w:type="fixed"/>
      <w:tblLook w:val="0000"/>
    </w:tblPr>
    <w:tblGrid>
      <w:gridCol w:w="1701"/>
      <w:gridCol w:w="5245"/>
      <w:gridCol w:w="2234"/>
    </w:tblGrid>
    <w:tr w:rsidR="005D1846">
      <w:tc>
        <w:tcPr>
          <w:tcW w:w="1701" w:type="dxa"/>
        </w:tcPr>
        <w:p w:rsidR="005D1846" w:rsidRDefault="005D1846" w:rsidP="003A32AF">
          <w:pPr>
            <w:pStyle w:val="Footer"/>
          </w:pPr>
          <w:r>
            <w:t>© IKEA IT</w:t>
          </w:r>
        </w:p>
        <w:p w:rsidR="005D1846" w:rsidRPr="003A32AF" w:rsidRDefault="005D1846" w:rsidP="003A32AF">
          <w:pPr>
            <w:pStyle w:val="Footer"/>
          </w:pPr>
          <w:r>
            <w:t>Confidential</w:t>
          </w:r>
        </w:p>
      </w:tc>
      <w:tc>
        <w:tcPr>
          <w:tcW w:w="5245" w:type="dxa"/>
        </w:tcPr>
        <w:p w:rsidR="005D1846" w:rsidRPr="00C81EBB" w:rsidRDefault="005D1846" w:rsidP="00D16573">
          <w:pPr>
            <w:pStyle w:val="Header"/>
            <w:ind w:left="-108" w:right="-108"/>
            <w:jc w:val="center"/>
          </w:pPr>
          <w:r w:rsidRPr="00C81EBB">
            <w:t xml:space="preserve">Author(s) : </w:t>
          </w:r>
          <w:fldSimple w:instr=" AUTHOR  \* MERGEFORMAT ">
            <w:r>
              <w:rPr>
                <w:noProof/>
              </w:rPr>
              <w:t xml:space="preserve">Hariharanath </w:t>
            </w:r>
          </w:fldSimple>
        </w:p>
        <w:p w:rsidR="005D1846" w:rsidRPr="001C65AC" w:rsidRDefault="005D1846" w:rsidP="00E97C78">
          <w:pPr>
            <w:pStyle w:val="Header"/>
            <w:jc w:val="center"/>
          </w:pPr>
          <w:r w:rsidRPr="00C81EBB">
            <w:t xml:space="preserve">Approver: </w:t>
          </w:r>
        </w:p>
      </w:tc>
      <w:tc>
        <w:tcPr>
          <w:tcW w:w="2234" w:type="dxa"/>
        </w:tcPr>
        <w:p w:rsidR="005D1846" w:rsidRDefault="005D1846">
          <w:pPr>
            <w:pStyle w:val="Footer"/>
            <w:jc w:val="right"/>
            <w:rPr>
              <w:snapToGrid w:val="0"/>
            </w:rPr>
          </w:pPr>
          <w:r>
            <w:rPr>
              <w:snapToGrid w:val="0"/>
            </w:rPr>
            <w:t xml:space="preserve">Page </w:t>
          </w:r>
          <w:r w:rsidR="00F06F86">
            <w:rPr>
              <w:snapToGrid w:val="0"/>
            </w:rPr>
            <w:fldChar w:fldCharType="begin"/>
          </w:r>
          <w:r>
            <w:rPr>
              <w:snapToGrid w:val="0"/>
            </w:rPr>
            <w:instrText xml:space="preserve"> PAGE </w:instrText>
          </w:r>
          <w:r w:rsidR="00F06F86">
            <w:rPr>
              <w:snapToGrid w:val="0"/>
            </w:rPr>
            <w:fldChar w:fldCharType="separate"/>
          </w:r>
          <w:r w:rsidR="0069741F">
            <w:rPr>
              <w:noProof/>
              <w:snapToGrid w:val="0"/>
            </w:rPr>
            <w:t>19</w:t>
          </w:r>
          <w:r w:rsidR="00F06F86">
            <w:rPr>
              <w:snapToGrid w:val="0"/>
            </w:rPr>
            <w:fldChar w:fldCharType="end"/>
          </w:r>
          <w:r>
            <w:rPr>
              <w:snapToGrid w:val="0"/>
            </w:rPr>
            <w:t xml:space="preserve"> of </w:t>
          </w:r>
          <w:r w:rsidR="00F06F86">
            <w:rPr>
              <w:snapToGrid w:val="0"/>
            </w:rPr>
            <w:fldChar w:fldCharType="begin"/>
          </w:r>
          <w:r>
            <w:rPr>
              <w:snapToGrid w:val="0"/>
            </w:rPr>
            <w:instrText xml:space="preserve"> NUMPAGES </w:instrText>
          </w:r>
          <w:r w:rsidR="00F06F86">
            <w:rPr>
              <w:snapToGrid w:val="0"/>
            </w:rPr>
            <w:fldChar w:fldCharType="separate"/>
          </w:r>
          <w:r w:rsidR="0069741F">
            <w:rPr>
              <w:noProof/>
              <w:snapToGrid w:val="0"/>
            </w:rPr>
            <w:t>19</w:t>
          </w:r>
          <w:r w:rsidR="00F06F86">
            <w:rPr>
              <w:snapToGrid w:val="0"/>
            </w:rPr>
            <w:fldChar w:fldCharType="end"/>
          </w:r>
        </w:p>
        <w:p w:rsidR="005D1846" w:rsidRDefault="005D1846">
          <w:pPr>
            <w:pStyle w:val="Footer"/>
            <w:jc w:val="right"/>
          </w:pPr>
        </w:p>
      </w:tc>
    </w:tr>
    <w:tr w:rsidR="005D1846">
      <w:tc>
        <w:tcPr>
          <w:tcW w:w="9180" w:type="dxa"/>
          <w:gridSpan w:val="3"/>
        </w:tcPr>
        <w:p w:rsidR="005D1846" w:rsidRDefault="005D1846" w:rsidP="00C25B4A">
          <w:pPr>
            <w:pStyle w:val="Footer"/>
            <w:rPr>
              <w:snapToGrid w:val="0"/>
            </w:rPr>
          </w:pPr>
        </w:p>
      </w:tc>
    </w:tr>
  </w:tbl>
  <w:p w:rsidR="005D1846" w:rsidRDefault="005D1846">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846" w:rsidRPr="00541587" w:rsidRDefault="005D1846" w:rsidP="00541587">
    <w:pPr>
      <w:pStyle w:val="Footer"/>
    </w:pPr>
    <w:r w:rsidRPr="00541587">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23DB" w:rsidRDefault="008523DB">
      <w:r>
        <w:separator/>
      </w:r>
    </w:p>
  </w:footnote>
  <w:footnote w:type="continuationSeparator" w:id="0">
    <w:p w:rsidR="008523DB" w:rsidRDefault="008523D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24" w:type="dxa"/>
      <w:tblLayout w:type="fixed"/>
      <w:tblCellMar>
        <w:left w:w="70" w:type="dxa"/>
        <w:right w:w="70" w:type="dxa"/>
      </w:tblCellMar>
      <w:tblLook w:val="0000"/>
    </w:tblPr>
    <w:tblGrid>
      <w:gridCol w:w="1488"/>
      <w:gridCol w:w="5103"/>
      <w:gridCol w:w="2533"/>
    </w:tblGrid>
    <w:tr w:rsidR="005D1846">
      <w:trPr>
        <w:trHeight w:val="268"/>
      </w:trPr>
      <w:tc>
        <w:tcPr>
          <w:tcW w:w="1488" w:type="dxa"/>
          <w:tcBorders>
            <w:bottom w:val="single" w:sz="4" w:space="0" w:color="auto"/>
          </w:tcBorders>
        </w:tcPr>
        <w:p w:rsidR="005D1846" w:rsidRDefault="005D1846" w:rsidP="0058294B">
          <w:pPr>
            <w:pStyle w:val="Header"/>
          </w:pPr>
          <w:r>
            <w:rPr>
              <w:noProof/>
              <w:lang w:val="en-US"/>
            </w:rPr>
            <w:drawing>
              <wp:inline distT="0" distB="0" distL="0" distR="0">
                <wp:extent cx="800100" cy="371475"/>
                <wp:effectExtent l="19050" t="0" r="0" b="0"/>
                <wp:docPr id="4" name="Picture 4" descr="tm84x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m84x39"/>
                        <pic:cNvPicPr>
                          <a:picLocks noChangeAspect="1" noChangeArrowheads="1"/>
                        </pic:cNvPicPr>
                      </pic:nvPicPr>
                      <pic:blipFill>
                        <a:blip r:embed="rId1"/>
                        <a:srcRect/>
                        <a:stretch>
                          <a:fillRect/>
                        </a:stretch>
                      </pic:blipFill>
                      <pic:spPr bwMode="auto">
                        <a:xfrm>
                          <a:off x="0" y="0"/>
                          <a:ext cx="800100" cy="371475"/>
                        </a:xfrm>
                        <a:prstGeom prst="rect">
                          <a:avLst/>
                        </a:prstGeom>
                        <a:noFill/>
                        <a:ln w="9525">
                          <a:noFill/>
                          <a:miter lim="800000"/>
                          <a:headEnd/>
                          <a:tailEnd/>
                        </a:ln>
                      </pic:spPr>
                    </pic:pic>
                  </a:graphicData>
                </a:graphic>
              </wp:inline>
            </w:drawing>
          </w:r>
        </w:p>
      </w:tc>
      <w:tc>
        <w:tcPr>
          <w:tcW w:w="5103" w:type="dxa"/>
          <w:tcBorders>
            <w:bottom w:val="single" w:sz="4" w:space="0" w:color="auto"/>
          </w:tcBorders>
        </w:tcPr>
        <w:p w:rsidR="005D1846" w:rsidRDefault="00F06F86" w:rsidP="0058294B">
          <w:pPr>
            <w:pStyle w:val="Header"/>
            <w:jc w:val="center"/>
          </w:pPr>
          <w:fldSimple w:instr=" SUBJECT  \* MERGEFORMAT ">
            <w:r w:rsidR="005D1846">
              <w:t>Solution Design</w:t>
            </w:r>
          </w:fldSimple>
        </w:p>
        <w:p w:rsidR="005D1846" w:rsidRPr="005B6B91" w:rsidRDefault="00F06F86" w:rsidP="0080342A">
          <w:pPr>
            <w:pStyle w:val="Header"/>
            <w:jc w:val="center"/>
          </w:pPr>
          <w:fldSimple w:instr=" TITLE  \* MERGEFORMAT ">
            <w:r w:rsidR="005D1846">
              <w:t xml:space="preserve">Redesign of Job Search Tool </w:t>
            </w:r>
          </w:fldSimple>
        </w:p>
      </w:tc>
      <w:tc>
        <w:tcPr>
          <w:tcW w:w="2533" w:type="dxa"/>
          <w:tcBorders>
            <w:bottom w:val="single" w:sz="4" w:space="0" w:color="auto"/>
          </w:tcBorders>
        </w:tcPr>
        <w:p w:rsidR="005D1846" w:rsidRDefault="005D1846" w:rsidP="0058294B">
          <w:pPr>
            <w:pStyle w:val="Header"/>
            <w:jc w:val="right"/>
          </w:pPr>
          <w:r>
            <w:t xml:space="preserve">Revision: </w:t>
          </w:r>
          <w:fldSimple w:instr=" DOCPROPERTY  Revision  \* MERGEFORMAT ">
            <w:r>
              <w:t>P1.0-</w:t>
            </w:r>
            <w:r w:rsidR="00B11116">
              <w:t>4</w:t>
            </w:r>
          </w:fldSimple>
        </w:p>
        <w:p w:rsidR="005D1846" w:rsidRDefault="005D1846" w:rsidP="006C379D">
          <w:pPr>
            <w:pStyle w:val="Header"/>
            <w:jc w:val="right"/>
          </w:pPr>
          <w:r>
            <w:t xml:space="preserve">  Revision date: </w:t>
          </w:r>
          <w:fldSimple w:instr=" DOCPROPERTY &quot;RevisionDate&quot;  \* MERGEFORMAT ">
            <w:r>
              <w:t>2016-6-20</w:t>
            </w:r>
          </w:fldSimple>
        </w:p>
      </w:tc>
    </w:tr>
  </w:tbl>
  <w:p w:rsidR="005D1846" w:rsidRDefault="00F06F86">
    <w:pPr>
      <w:pStyle w:val="Header"/>
    </w:pPr>
    <w:r w:rsidRPr="00F06F86">
      <w:rPr>
        <w:noProof/>
      </w:rPr>
      <w:pict>
        <v:shapetype id="_x0000_t202" coordsize="21600,21600" o:spt="202" path="m,l,21600r21600,l21600,xe">
          <v:stroke joinstyle="miter"/>
          <v:path gradientshapeok="t" o:connecttype="rect"/>
        </v:shapetype>
        <v:shape id="_x0000_s2051" type="#_x0000_t202" style="position:absolute;margin-left:-59.3pt;margin-top:20.85pt;width:43.65pt;height:675pt;z-index:251657728;mso-position-horizontal-relative:text;mso-position-vertical-relative:text" o:allowincell="f" stroked="f">
          <v:textbox style="layout-flow:vertical;mso-layout-flow-alt:bottom-to-top;mso-next-textbox:#_x0000_s2051">
            <w:txbxContent>
              <w:p w:rsidR="005D1846" w:rsidRPr="00F12F6A" w:rsidRDefault="005D1846" w:rsidP="00E05D01">
                <w:pPr>
                  <w:jc w:val="center"/>
                  <w:rPr>
                    <w:color w:val="808080"/>
                    <w:sz w:val="16"/>
                  </w:rPr>
                </w:pPr>
                <w:r>
                  <w:rPr>
                    <w:color w:val="808080"/>
                    <w:sz w:val="16"/>
                  </w:rPr>
                  <w:t>Full generic te</w:t>
                </w:r>
                <w:r w:rsidRPr="00F12F6A">
                  <w:rPr>
                    <w:color w:val="808080"/>
                    <w:sz w:val="16"/>
                  </w:rPr>
                  <w:t xml:space="preserve">mplate </w:t>
                </w:r>
                <w:r>
                  <w:rPr>
                    <w:color w:val="808080"/>
                    <w:sz w:val="16"/>
                  </w:rPr>
                  <w:t>Revision</w:t>
                </w:r>
                <w:r w:rsidRPr="00F12F6A">
                  <w:rPr>
                    <w:color w:val="808080"/>
                    <w:sz w:val="16"/>
                  </w:rPr>
                  <w:t xml:space="preserve">: </w:t>
                </w:r>
                <w:r>
                  <w:rPr>
                    <w:color w:val="808080"/>
                    <w:sz w:val="16"/>
                  </w:rPr>
                  <w:t>4.0 Date 2007-02-28</w:t>
                </w:r>
              </w:p>
              <w:p w:rsidR="005D1846" w:rsidRPr="00F12F6A" w:rsidRDefault="005D1846" w:rsidP="00E05D01">
                <w:pPr>
                  <w:jc w:val="center"/>
                  <w:rPr>
                    <w:color w:val="808080"/>
                    <w:sz w:val="16"/>
                  </w:rPr>
                </w:pPr>
                <w:r>
                  <w:rPr>
                    <w:color w:val="808080"/>
                    <w:sz w:val="16"/>
                  </w:rPr>
                  <w:t>Solution Design template Revision: 1.2</w:t>
                </w:r>
              </w:p>
              <w:p w:rsidR="005D1846" w:rsidRPr="00E05D01" w:rsidRDefault="005D1846" w:rsidP="00E05D01"/>
            </w:txbxContent>
          </v:textbox>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D1846" w:rsidRDefault="005D1846"/>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4928"/>
      <w:gridCol w:w="4246"/>
    </w:tblGrid>
    <w:tr w:rsidR="005D1846">
      <w:trPr>
        <w:trHeight w:val="1165"/>
      </w:trPr>
      <w:tc>
        <w:tcPr>
          <w:tcW w:w="4928" w:type="dxa"/>
          <w:tcBorders>
            <w:top w:val="single" w:sz="4" w:space="0" w:color="auto"/>
            <w:left w:val="nil"/>
            <w:bottom w:val="single" w:sz="4" w:space="0" w:color="auto"/>
            <w:right w:val="nil"/>
          </w:tcBorders>
        </w:tcPr>
        <w:p w:rsidR="005D1846" w:rsidRDefault="005D1846">
          <w:pPr>
            <w:pStyle w:val="Header"/>
            <w:rPr>
              <w:rFonts w:ascii="Arial" w:hAnsi="Arial"/>
              <w:b/>
              <w:sz w:val="36"/>
            </w:rPr>
          </w:pPr>
          <w:r>
            <w:rPr>
              <w:rFonts w:ascii="Arial" w:hAnsi="Arial"/>
              <w:b/>
              <w:noProof/>
              <w:sz w:val="24"/>
              <w:lang w:val="en-US"/>
            </w:rPr>
            <w:drawing>
              <wp:inline distT="0" distB="0" distL="0" distR="0">
                <wp:extent cx="1590675" cy="733425"/>
                <wp:effectExtent l="19050" t="0" r="9525" b="0"/>
                <wp:docPr id="1" name="Picture 1" descr="tm167x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m167x77"/>
                        <pic:cNvPicPr>
                          <a:picLocks noChangeAspect="1" noChangeArrowheads="1"/>
                        </pic:cNvPicPr>
                      </pic:nvPicPr>
                      <pic:blipFill>
                        <a:blip r:embed="rId1"/>
                        <a:srcRect/>
                        <a:stretch>
                          <a:fillRect/>
                        </a:stretch>
                      </pic:blipFill>
                      <pic:spPr bwMode="auto">
                        <a:xfrm>
                          <a:off x="0" y="0"/>
                          <a:ext cx="1590675" cy="733425"/>
                        </a:xfrm>
                        <a:prstGeom prst="rect">
                          <a:avLst/>
                        </a:prstGeom>
                        <a:noFill/>
                        <a:ln w="9525">
                          <a:noFill/>
                          <a:miter lim="800000"/>
                          <a:headEnd/>
                          <a:tailEnd/>
                        </a:ln>
                      </pic:spPr>
                    </pic:pic>
                  </a:graphicData>
                </a:graphic>
              </wp:inline>
            </w:drawing>
          </w:r>
        </w:p>
      </w:tc>
      <w:tc>
        <w:tcPr>
          <w:tcW w:w="4246" w:type="dxa"/>
          <w:tcBorders>
            <w:top w:val="single" w:sz="4" w:space="0" w:color="auto"/>
            <w:left w:val="nil"/>
            <w:bottom w:val="single" w:sz="4" w:space="0" w:color="auto"/>
            <w:right w:val="nil"/>
          </w:tcBorders>
        </w:tcPr>
        <w:p w:rsidR="005D1846" w:rsidRDefault="005D1846">
          <w:pPr>
            <w:pStyle w:val="Header"/>
            <w:jc w:val="right"/>
            <w:rPr>
              <w:rFonts w:ascii="Arial" w:hAnsi="Arial"/>
              <w:b/>
              <w:sz w:val="36"/>
            </w:rPr>
          </w:pPr>
        </w:p>
        <w:p w:rsidR="005D1846" w:rsidRDefault="00F06F86">
          <w:pPr>
            <w:pStyle w:val="Header"/>
            <w:jc w:val="right"/>
            <w:rPr>
              <w:rFonts w:ascii="Arial" w:hAnsi="Arial"/>
              <w:b/>
              <w:sz w:val="36"/>
            </w:rPr>
          </w:pPr>
          <w:fldSimple w:instr=" DOCPROPERTY  Company  \* MERGEFORMAT ">
            <w:r w:rsidR="005D1846" w:rsidRPr="00522217">
              <w:rPr>
                <w:rFonts w:ascii="Arial" w:hAnsi="Arial"/>
                <w:b/>
                <w:sz w:val="36"/>
              </w:rPr>
              <w:t>IKEA IT</w:t>
            </w:r>
          </w:fldSimple>
        </w:p>
      </w:tc>
    </w:tr>
  </w:tbl>
  <w:p w:rsidR="005D1846" w:rsidRDefault="005D184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E46E03F6"/>
    <w:lvl w:ilvl="0">
      <w:start w:val="1"/>
      <w:numFmt w:val="decimal"/>
      <w:pStyle w:val="ListNumber"/>
      <w:lvlText w:val="%1."/>
      <w:lvlJc w:val="left"/>
      <w:pPr>
        <w:tabs>
          <w:tab w:val="num" w:pos="360"/>
        </w:tabs>
        <w:ind w:left="360" w:hanging="360"/>
      </w:pPr>
    </w:lvl>
  </w:abstractNum>
  <w:abstractNum w:abstractNumId="1">
    <w:nsid w:val="FFFFFF89"/>
    <w:multiLevelType w:val="singleLevel"/>
    <w:tmpl w:val="ED3E0BB6"/>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6AB037A"/>
    <w:multiLevelType w:val="hybridMultilevel"/>
    <w:tmpl w:val="D7D825A2"/>
    <w:lvl w:ilvl="0" w:tplc="0706AAEA">
      <w:start w:val="1"/>
      <w:numFmt w:val="decimal"/>
      <w:lvlText w:val="%1."/>
      <w:lvlJc w:val="left"/>
      <w:pPr>
        <w:ind w:left="1800" w:hanging="360"/>
      </w:pPr>
      <w:rPr>
        <w:rFonts w:hint="default"/>
      </w:rPr>
    </w:lvl>
    <w:lvl w:ilvl="1" w:tplc="08090001">
      <w:start w:val="1"/>
      <w:numFmt w:val="bullet"/>
      <w:lvlText w:val=""/>
      <w:lvlJc w:val="left"/>
      <w:pPr>
        <w:ind w:left="2160" w:hanging="360"/>
      </w:pPr>
      <w:rPr>
        <w:rFonts w:ascii="Symbol" w:hAnsi="Symbol" w:hint="default"/>
      </w:rPr>
    </w:lvl>
    <w:lvl w:ilvl="2" w:tplc="08090001">
      <w:start w:val="1"/>
      <w:numFmt w:val="bullet"/>
      <w:lvlText w:val=""/>
      <w:lvlJc w:val="left"/>
      <w:pPr>
        <w:ind w:left="2880" w:hanging="180"/>
      </w:pPr>
      <w:rPr>
        <w:rFonts w:ascii="Symbol" w:hAnsi="Symbol" w:hint="default"/>
      </w:rPr>
    </w:lvl>
    <w:lvl w:ilvl="3" w:tplc="A7421310">
      <w:start w:val="1"/>
      <w:numFmt w:val="lowerLetter"/>
      <w:lvlText w:val="%4)"/>
      <w:lvlJc w:val="left"/>
      <w:pPr>
        <w:ind w:left="3600" w:hanging="360"/>
      </w:pPr>
      <w:rPr>
        <w:rFonts w:hint="default"/>
      </w:rPr>
    </w:lvl>
    <w:lvl w:ilvl="4" w:tplc="3D4AD2FE">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
    <w:nsid w:val="19F174E2"/>
    <w:multiLevelType w:val="hybridMultilevel"/>
    <w:tmpl w:val="A9ACC1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1E622F2"/>
    <w:multiLevelType w:val="hybridMultilevel"/>
    <w:tmpl w:val="C9265FD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nsid w:val="26C4695A"/>
    <w:multiLevelType w:val="singleLevel"/>
    <w:tmpl w:val="951E47B4"/>
    <w:lvl w:ilvl="0">
      <w:start w:val="1"/>
      <w:numFmt w:val="bullet"/>
      <w:pStyle w:val="bulletlist"/>
      <w:lvlText w:val=""/>
      <w:lvlJc w:val="left"/>
      <w:pPr>
        <w:tabs>
          <w:tab w:val="num" w:pos="360"/>
        </w:tabs>
        <w:ind w:left="360" w:hanging="360"/>
      </w:pPr>
      <w:rPr>
        <w:rFonts w:ascii="Wingdings" w:hAnsi="Wingdings" w:hint="default"/>
        <w:sz w:val="24"/>
      </w:rPr>
    </w:lvl>
  </w:abstractNum>
  <w:abstractNum w:abstractNumId="6">
    <w:nsid w:val="424B67C7"/>
    <w:multiLevelType w:val="hybridMultilevel"/>
    <w:tmpl w:val="F95CC7F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4455219E"/>
    <w:multiLevelType w:val="hybridMultilevel"/>
    <w:tmpl w:val="D48A336E"/>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nsid w:val="46B6099F"/>
    <w:multiLevelType w:val="hybridMultilevel"/>
    <w:tmpl w:val="865C1732"/>
    <w:lvl w:ilvl="0" w:tplc="0706AAEA">
      <w:start w:val="1"/>
      <w:numFmt w:val="decimal"/>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87E4F34"/>
    <w:multiLevelType w:val="hybridMultilevel"/>
    <w:tmpl w:val="9F96D8FE"/>
    <w:lvl w:ilvl="0" w:tplc="04090017">
      <w:start w:val="1"/>
      <w:numFmt w:val="lowerLetter"/>
      <w:lvlText w:val="%1)"/>
      <w:lvlJc w:val="left"/>
      <w:pPr>
        <w:ind w:left="1080" w:hanging="360"/>
      </w:pPr>
      <w:rPr>
        <w:rFonts w:hint="default"/>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0366D24"/>
    <w:multiLevelType w:val="hybridMultilevel"/>
    <w:tmpl w:val="8F90F83C"/>
    <w:lvl w:ilvl="0" w:tplc="0706AAEA">
      <w:start w:val="1"/>
      <w:numFmt w:val="decimal"/>
      <w:lvlText w:val="%1."/>
      <w:lvlJc w:val="left"/>
      <w:pPr>
        <w:ind w:left="1800" w:hanging="360"/>
      </w:pPr>
      <w:rPr>
        <w:rFonts w:hint="default"/>
      </w:r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1">
    <w:nsid w:val="56216C1C"/>
    <w:multiLevelType w:val="hybridMultilevel"/>
    <w:tmpl w:val="8794A4AE"/>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FE7396"/>
    <w:multiLevelType w:val="multilevel"/>
    <w:tmpl w:val="7FF4165C"/>
    <w:lvl w:ilvl="0">
      <w:start w:val="1"/>
      <w:numFmt w:val="upperLetter"/>
      <w:pStyle w:val="Appendix1"/>
      <w:suff w:val="space"/>
      <w:lvlText w:val="Appendix %1"/>
      <w:lvlJc w:val="left"/>
      <w:pPr>
        <w:ind w:left="0" w:firstLine="0"/>
      </w:pPr>
    </w:lvl>
    <w:lvl w:ilvl="1">
      <w:start w:val="1"/>
      <w:numFmt w:val="decimal"/>
      <w:pStyle w:val="Appendix2"/>
      <w:lvlText w:val="%1.%2"/>
      <w:lvlJc w:val="left"/>
      <w:pPr>
        <w:tabs>
          <w:tab w:val="num" w:pos="720"/>
        </w:tabs>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62A65303"/>
    <w:multiLevelType w:val="hybridMultilevel"/>
    <w:tmpl w:val="AD869616"/>
    <w:lvl w:ilvl="0" w:tplc="0809000F">
      <w:start w:val="1"/>
      <w:numFmt w:val="decimal"/>
      <w:pStyle w:val="ReferenceChar"/>
      <w:lvlText w:val="%1."/>
      <w:lvlJc w:val="left"/>
      <w:pPr>
        <w:tabs>
          <w:tab w:val="num" w:pos="1080"/>
        </w:tabs>
        <w:ind w:left="1080" w:hanging="360"/>
      </w:p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14">
    <w:nsid w:val="714E0E8E"/>
    <w:multiLevelType w:val="hybridMultilevel"/>
    <w:tmpl w:val="0FC8C252"/>
    <w:lvl w:ilvl="0" w:tplc="04090017">
      <w:start w:val="1"/>
      <w:numFmt w:val="lowerLetter"/>
      <w:lvlText w:val="%1)"/>
      <w:lvlJc w:val="left"/>
      <w:pPr>
        <w:ind w:left="1800" w:hanging="360"/>
      </w:pPr>
      <w:rPr>
        <w:rFonts w:hint="default"/>
      </w:rPr>
    </w:lvl>
    <w:lvl w:ilvl="1" w:tplc="08090001">
      <w:start w:val="1"/>
      <w:numFmt w:val="bullet"/>
      <w:lvlText w:val=""/>
      <w:lvlJc w:val="left"/>
      <w:pPr>
        <w:ind w:left="2160" w:hanging="360"/>
      </w:pPr>
      <w:rPr>
        <w:rFonts w:ascii="Symbol" w:hAnsi="Symbol" w:hint="default"/>
      </w:rPr>
    </w:lvl>
    <w:lvl w:ilvl="2" w:tplc="08090001">
      <w:start w:val="1"/>
      <w:numFmt w:val="bullet"/>
      <w:lvlText w:val=""/>
      <w:lvlJc w:val="left"/>
      <w:pPr>
        <w:ind w:left="2880" w:hanging="180"/>
      </w:pPr>
      <w:rPr>
        <w:rFonts w:ascii="Symbol" w:hAnsi="Symbol" w:hint="default"/>
      </w:rPr>
    </w:lvl>
    <w:lvl w:ilvl="3" w:tplc="A7421310">
      <w:start w:val="1"/>
      <w:numFmt w:val="lowerLetter"/>
      <w:lvlText w:val="%4)"/>
      <w:lvlJc w:val="left"/>
      <w:pPr>
        <w:ind w:left="3600" w:hanging="360"/>
      </w:pPr>
      <w:rPr>
        <w:rFonts w:hint="default"/>
      </w:rPr>
    </w:lvl>
    <w:lvl w:ilvl="4" w:tplc="3D4AD2FE">
      <w:start w:val="1"/>
      <w:numFmt w:val="decimal"/>
      <w:lvlText w:val="%5)"/>
      <w:lvlJc w:val="left"/>
      <w:pPr>
        <w:ind w:left="4320" w:hanging="360"/>
      </w:pPr>
      <w:rPr>
        <w:rFonts w:hint="default"/>
      </w:r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nsid w:val="7D1C741A"/>
    <w:multiLevelType w:val="multilevel"/>
    <w:tmpl w:val="7CD437E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7F1B7FEB"/>
    <w:multiLevelType w:val="hybridMultilevel"/>
    <w:tmpl w:val="50E4BF0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7">
    <w:nsid w:val="7F69254F"/>
    <w:multiLevelType w:val="hybridMultilevel"/>
    <w:tmpl w:val="26A29716"/>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12"/>
  </w:num>
  <w:num w:numId="4">
    <w:abstractNumId w:val="5"/>
  </w:num>
  <w:num w:numId="5">
    <w:abstractNumId w:val="13"/>
  </w:num>
  <w:num w:numId="6">
    <w:abstractNumId w:val="7"/>
  </w:num>
  <w:num w:numId="7">
    <w:abstractNumId w:val="16"/>
  </w:num>
  <w:num w:numId="8">
    <w:abstractNumId w:val="4"/>
  </w:num>
  <w:num w:numId="9">
    <w:abstractNumId w:val="11"/>
  </w:num>
  <w:num w:numId="10">
    <w:abstractNumId w:val="10"/>
  </w:num>
  <w:num w:numId="11">
    <w:abstractNumId w:val="2"/>
  </w:num>
  <w:num w:numId="12">
    <w:abstractNumId w:val="6"/>
  </w:num>
  <w:num w:numId="13">
    <w:abstractNumId w:val="8"/>
  </w:num>
  <w:num w:numId="14">
    <w:abstractNumId w:val="3"/>
  </w:num>
  <w:num w:numId="15">
    <w:abstractNumId w:val="15"/>
  </w:num>
  <w:num w:numId="16">
    <w:abstractNumId w:val="14"/>
  </w:num>
  <w:num w:numId="17">
    <w:abstractNumId w:val="17"/>
  </w:num>
  <w:num w:numId="18">
    <w:abstractNumId w:val="9"/>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attachedTemplate r:id="rId1"/>
  <w:stylePaneFormatFilter w:val="30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4818" fill="f" fillcolor="white" stroke="f">
      <v:fill color="white" on="f"/>
      <v:stroke on="f"/>
    </o:shapedefaults>
    <o:shapelayout v:ext="edit">
      <o:idmap v:ext="edit" data="2"/>
    </o:shapelayout>
  </w:hdrShapeDefaults>
  <w:footnotePr>
    <w:footnote w:id="-1"/>
    <w:footnote w:id="0"/>
  </w:footnotePr>
  <w:endnotePr>
    <w:endnote w:id="-1"/>
    <w:endnote w:id="0"/>
  </w:endnotePr>
  <w:compat/>
  <w:rsids>
    <w:rsidRoot w:val="00733547"/>
    <w:rsid w:val="00000034"/>
    <w:rsid w:val="000011F0"/>
    <w:rsid w:val="00001AA0"/>
    <w:rsid w:val="000042CD"/>
    <w:rsid w:val="00004F79"/>
    <w:rsid w:val="00005EEA"/>
    <w:rsid w:val="00006F90"/>
    <w:rsid w:val="000109FB"/>
    <w:rsid w:val="00011097"/>
    <w:rsid w:val="00011B5C"/>
    <w:rsid w:val="0001231A"/>
    <w:rsid w:val="00012354"/>
    <w:rsid w:val="00014FAA"/>
    <w:rsid w:val="000153E8"/>
    <w:rsid w:val="00017592"/>
    <w:rsid w:val="00020D34"/>
    <w:rsid w:val="0002109D"/>
    <w:rsid w:val="00021784"/>
    <w:rsid w:val="000218AA"/>
    <w:rsid w:val="00021B12"/>
    <w:rsid w:val="0002370E"/>
    <w:rsid w:val="00025786"/>
    <w:rsid w:val="00026030"/>
    <w:rsid w:val="0003093B"/>
    <w:rsid w:val="00032034"/>
    <w:rsid w:val="00033595"/>
    <w:rsid w:val="00036586"/>
    <w:rsid w:val="000365DC"/>
    <w:rsid w:val="00036831"/>
    <w:rsid w:val="00037E2A"/>
    <w:rsid w:val="000400A2"/>
    <w:rsid w:val="000409B4"/>
    <w:rsid w:val="000411E8"/>
    <w:rsid w:val="00041635"/>
    <w:rsid w:val="00041E23"/>
    <w:rsid w:val="00041F3F"/>
    <w:rsid w:val="00044062"/>
    <w:rsid w:val="0004618E"/>
    <w:rsid w:val="00050C6C"/>
    <w:rsid w:val="00051381"/>
    <w:rsid w:val="00052060"/>
    <w:rsid w:val="00052400"/>
    <w:rsid w:val="000530F3"/>
    <w:rsid w:val="00053A7E"/>
    <w:rsid w:val="000543FB"/>
    <w:rsid w:val="00056986"/>
    <w:rsid w:val="00057B35"/>
    <w:rsid w:val="00057D7E"/>
    <w:rsid w:val="0006039D"/>
    <w:rsid w:val="000633DC"/>
    <w:rsid w:val="000637E9"/>
    <w:rsid w:val="00064FB9"/>
    <w:rsid w:val="00065571"/>
    <w:rsid w:val="0006771D"/>
    <w:rsid w:val="000677ED"/>
    <w:rsid w:val="00067F48"/>
    <w:rsid w:val="00070C47"/>
    <w:rsid w:val="0007133A"/>
    <w:rsid w:val="00072EF8"/>
    <w:rsid w:val="000751A6"/>
    <w:rsid w:val="00075667"/>
    <w:rsid w:val="000757EB"/>
    <w:rsid w:val="000759B5"/>
    <w:rsid w:val="000769EF"/>
    <w:rsid w:val="00077580"/>
    <w:rsid w:val="000776F9"/>
    <w:rsid w:val="000802C5"/>
    <w:rsid w:val="00080F22"/>
    <w:rsid w:val="0008152F"/>
    <w:rsid w:val="000862B1"/>
    <w:rsid w:val="00087140"/>
    <w:rsid w:val="000877B5"/>
    <w:rsid w:val="00087D56"/>
    <w:rsid w:val="00094870"/>
    <w:rsid w:val="0009576F"/>
    <w:rsid w:val="00095BFE"/>
    <w:rsid w:val="000A00D6"/>
    <w:rsid w:val="000A06C6"/>
    <w:rsid w:val="000A124E"/>
    <w:rsid w:val="000A3958"/>
    <w:rsid w:val="000A4B0C"/>
    <w:rsid w:val="000A6BB3"/>
    <w:rsid w:val="000A6D74"/>
    <w:rsid w:val="000B0263"/>
    <w:rsid w:val="000B36DB"/>
    <w:rsid w:val="000B39EB"/>
    <w:rsid w:val="000B56C5"/>
    <w:rsid w:val="000B5C89"/>
    <w:rsid w:val="000B5D95"/>
    <w:rsid w:val="000B7948"/>
    <w:rsid w:val="000C0DBB"/>
    <w:rsid w:val="000C1D41"/>
    <w:rsid w:val="000C2D7B"/>
    <w:rsid w:val="000C305F"/>
    <w:rsid w:val="000C4778"/>
    <w:rsid w:val="000C4C37"/>
    <w:rsid w:val="000C68B3"/>
    <w:rsid w:val="000C6FF6"/>
    <w:rsid w:val="000D1E93"/>
    <w:rsid w:val="000D33D9"/>
    <w:rsid w:val="000D359A"/>
    <w:rsid w:val="000D4E5F"/>
    <w:rsid w:val="000D5215"/>
    <w:rsid w:val="000D5D55"/>
    <w:rsid w:val="000D5F28"/>
    <w:rsid w:val="000E1F8C"/>
    <w:rsid w:val="000E228D"/>
    <w:rsid w:val="000E4EF8"/>
    <w:rsid w:val="000E5831"/>
    <w:rsid w:val="000E5DAF"/>
    <w:rsid w:val="000E6436"/>
    <w:rsid w:val="000E7B50"/>
    <w:rsid w:val="000F073B"/>
    <w:rsid w:val="000F0A88"/>
    <w:rsid w:val="000F32B6"/>
    <w:rsid w:val="000F361A"/>
    <w:rsid w:val="000F4222"/>
    <w:rsid w:val="000F5E4F"/>
    <w:rsid w:val="00101065"/>
    <w:rsid w:val="00101E92"/>
    <w:rsid w:val="00102822"/>
    <w:rsid w:val="001041C9"/>
    <w:rsid w:val="00104836"/>
    <w:rsid w:val="00106151"/>
    <w:rsid w:val="0010702D"/>
    <w:rsid w:val="00111F05"/>
    <w:rsid w:val="00116497"/>
    <w:rsid w:val="001170FB"/>
    <w:rsid w:val="00117C3A"/>
    <w:rsid w:val="00120BCD"/>
    <w:rsid w:val="00121BC5"/>
    <w:rsid w:val="001230AF"/>
    <w:rsid w:val="001244C1"/>
    <w:rsid w:val="0012472D"/>
    <w:rsid w:val="00124B77"/>
    <w:rsid w:val="00125FAA"/>
    <w:rsid w:val="00126875"/>
    <w:rsid w:val="00127283"/>
    <w:rsid w:val="00127ADA"/>
    <w:rsid w:val="00133186"/>
    <w:rsid w:val="00135675"/>
    <w:rsid w:val="00135820"/>
    <w:rsid w:val="00136297"/>
    <w:rsid w:val="001365DB"/>
    <w:rsid w:val="00136DB3"/>
    <w:rsid w:val="00142259"/>
    <w:rsid w:val="001425E8"/>
    <w:rsid w:val="001426F7"/>
    <w:rsid w:val="001428AF"/>
    <w:rsid w:val="0014522D"/>
    <w:rsid w:val="001468C0"/>
    <w:rsid w:val="001474D0"/>
    <w:rsid w:val="0015217C"/>
    <w:rsid w:val="00152CDD"/>
    <w:rsid w:val="00153700"/>
    <w:rsid w:val="00154779"/>
    <w:rsid w:val="001547C1"/>
    <w:rsid w:val="00155B71"/>
    <w:rsid w:val="00160E6D"/>
    <w:rsid w:val="00162184"/>
    <w:rsid w:val="0016247E"/>
    <w:rsid w:val="0016393A"/>
    <w:rsid w:val="00163EE5"/>
    <w:rsid w:val="00165030"/>
    <w:rsid w:val="00165B4D"/>
    <w:rsid w:val="00165CE8"/>
    <w:rsid w:val="00165E4A"/>
    <w:rsid w:val="00165EA6"/>
    <w:rsid w:val="0017076D"/>
    <w:rsid w:val="00171C31"/>
    <w:rsid w:val="001776EE"/>
    <w:rsid w:val="00177887"/>
    <w:rsid w:val="00181B73"/>
    <w:rsid w:val="00181F02"/>
    <w:rsid w:val="00183013"/>
    <w:rsid w:val="00183F82"/>
    <w:rsid w:val="001874BC"/>
    <w:rsid w:val="00192C12"/>
    <w:rsid w:val="00193D0E"/>
    <w:rsid w:val="0019583D"/>
    <w:rsid w:val="00195B9B"/>
    <w:rsid w:val="001977E4"/>
    <w:rsid w:val="001A0CDD"/>
    <w:rsid w:val="001A2EAE"/>
    <w:rsid w:val="001A41C3"/>
    <w:rsid w:val="001A551E"/>
    <w:rsid w:val="001B11B8"/>
    <w:rsid w:val="001B1797"/>
    <w:rsid w:val="001B2184"/>
    <w:rsid w:val="001B2230"/>
    <w:rsid w:val="001B23F3"/>
    <w:rsid w:val="001B3883"/>
    <w:rsid w:val="001B3C55"/>
    <w:rsid w:val="001B4091"/>
    <w:rsid w:val="001B4473"/>
    <w:rsid w:val="001B4C2F"/>
    <w:rsid w:val="001B5445"/>
    <w:rsid w:val="001B6575"/>
    <w:rsid w:val="001B6F6E"/>
    <w:rsid w:val="001C23BD"/>
    <w:rsid w:val="001C3A00"/>
    <w:rsid w:val="001C423B"/>
    <w:rsid w:val="001C54C7"/>
    <w:rsid w:val="001C65AC"/>
    <w:rsid w:val="001C6E87"/>
    <w:rsid w:val="001D0BCD"/>
    <w:rsid w:val="001D0F3E"/>
    <w:rsid w:val="001D1077"/>
    <w:rsid w:val="001D1EA0"/>
    <w:rsid w:val="001D2971"/>
    <w:rsid w:val="001D4F38"/>
    <w:rsid w:val="001D5342"/>
    <w:rsid w:val="001D5480"/>
    <w:rsid w:val="001D56D6"/>
    <w:rsid w:val="001D7C62"/>
    <w:rsid w:val="001E348B"/>
    <w:rsid w:val="001E385D"/>
    <w:rsid w:val="001E490B"/>
    <w:rsid w:val="001E51CE"/>
    <w:rsid w:val="001E6436"/>
    <w:rsid w:val="001E67DB"/>
    <w:rsid w:val="001E6B95"/>
    <w:rsid w:val="001F1853"/>
    <w:rsid w:val="001F1E7C"/>
    <w:rsid w:val="001F30F8"/>
    <w:rsid w:val="001F6380"/>
    <w:rsid w:val="002012D9"/>
    <w:rsid w:val="002056B5"/>
    <w:rsid w:val="0020630B"/>
    <w:rsid w:val="00211119"/>
    <w:rsid w:val="0021131D"/>
    <w:rsid w:val="00211C57"/>
    <w:rsid w:val="00213350"/>
    <w:rsid w:val="00214313"/>
    <w:rsid w:val="00214F47"/>
    <w:rsid w:val="00220A52"/>
    <w:rsid w:val="00221599"/>
    <w:rsid w:val="0022195F"/>
    <w:rsid w:val="00221A2A"/>
    <w:rsid w:val="00225CFA"/>
    <w:rsid w:val="002261A8"/>
    <w:rsid w:val="00226680"/>
    <w:rsid w:val="00227172"/>
    <w:rsid w:val="002311C4"/>
    <w:rsid w:val="002333EF"/>
    <w:rsid w:val="0023363C"/>
    <w:rsid w:val="002377CC"/>
    <w:rsid w:val="00241D12"/>
    <w:rsid w:val="002449A2"/>
    <w:rsid w:val="00245F0E"/>
    <w:rsid w:val="002468AB"/>
    <w:rsid w:val="00247098"/>
    <w:rsid w:val="00251ACC"/>
    <w:rsid w:val="00253C2A"/>
    <w:rsid w:val="0025458A"/>
    <w:rsid w:val="00261246"/>
    <w:rsid w:val="00261620"/>
    <w:rsid w:val="0026248A"/>
    <w:rsid w:val="00262938"/>
    <w:rsid w:val="00263A2A"/>
    <w:rsid w:val="0026633F"/>
    <w:rsid w:val="0027008D"/>
    <w:rsid w:val="00271C09"/>
    <w:rsid w:val="00274888"/>
    <w:rsid w:val="0027503F"/>
    <w:rsid w:val="00275314"/>
    <w:rsid w:val="002767E7"/>
    <w:rsid w:val="002801BD"/>
    <w:rsid w:val="00282628"/>
    <w:rsid w:val="00284010"/>
    <w:rsid w:val="00284E3A"/>
    <w:rsid w:val="0028529F"/>
    <w:rsid w:val="002862A4"/>
    <w:rsid w:val="00293A72"/>
    <w:rsid w:val="00294BAD"/>
    <w:rsid w:val="00294D37"/>
    <w:rsid w:val="0029566F"/>
    <w:rsid w:val="002956FF"/>
    <w:rsid w:val="00295CBC"/>
    <w:rsid w:val="00296414"/>
    <w:rsid w:val="00296863"/>
    <w:rsid w:val="00297EA1"/>
    <w:rsid w:val="002A16EC"/>
    <w:rsid w:val="002A1ABF"/>
    <w:rsid w:val="002A1E57"/>
    <w:rsid w:val="002A317D"/>
    <w:rsid w:val="002A403A"/>
    <w:rsid w:val="002A440B"/>
    <w:rsid w:val="002A4D40"/>
    <w:rsid w:val="002A62CF"/>
    <w:rsid w:val="002A7609"/>
    <w:rsid w:val="002B2B5C"/>
    <w:rsid w:val="002B2D98"/>
    <w:rsid w:val="002B3292"/>
    <w:rsid w:val="002B3334"/>
    <w:rsid w:val="002B4683"/>
    <w:rsid w:val="002C17B4"/>
    <w:rsid w:val="002C1B87"/>
    <w:rsid w:val="002C526E"/>
    <w:rsid w:val="002C5457"/>
    <w:rsid w:val="002C5575"/>
    <w:rsid w:val="002C6952"/>
    <w:rsid w:val="002C7B90"/>
    <w:rsid w:val="002D03CB"/>
    <w:rsid w:val="002D099A"/>
    <w:rsid w:val="002D0B32"/>
    <w:rsid w:val="002D1F87"/>
    <w:rsid w:val="002D2D2A"/>
    <w:rsid w:val="002D2E9C"/>
    <w:rsid w:val="002D37A3"/>
    <w:rsid w:val="002D38CB"/>
    <w:rsid w:val="002D55EA"/>
    <w:rsid w:val="002D5929"/>
    <w:rsid w:val="002D7C68"/>
    <w:rsid w:val="002E2DEC"/>
    <w:rsid w:val="002E305A"/>
    <w:rsid w:val="002E31C0"/>
    <w:rsid w:val="002E4248"/>
    <w:rsid w:val="002E6719"/>
    <w:rsid w:val="002E72CB"/>
    <w:rsid w:val="002F2119"/>
    <w:rsid w:val="002F2956"/>
    <w:rsid w:val="002F3675"/>
    <w:rsid w:val="002F40F8"/>
    <w:rsid w:val="00300E92"/>
    <w:rsid w:val="003019C0"/>
    <w:rsid w:val="00303B12"/>
    <w:rsid w:val="00304467"/>
    <w:rsid w:val="00304D9B"/>
    <w:rsid w:val="00310446"/>
    <w:rsid w:val="0031097C"/>
    <w:rsid w:val="00311DD0"/>
    <w:rsid w:val="00313204"/>
    <w:rsid w:val="00315434"/>
    <w:rsid w:val="0031664F"/>
    <w:rsid w:val="00316D09"/>
    <w:rsid w:val="00317EB1"/>
    <w:rsid w:val="00320FDD"/>
    <w:rsid w:val="00321E3D"/>
    <w:rsid w:val="00330ECC"/>
    <w:rsid w:val="00332B7B"/>
    <w:rsid w:val="00333629"/>
    <w:rsid w:val="003348F2"/>
    <w:rsid w:val="003350EF"/>
    <w:rsid w:val="00335548"/>
    <w:rsid w:val="00341DCC"/>
    <w:rsid w:val="00342C48"/>
    <w:rsid w:val="00343A73"/>
    <w:rsid w:val="00343CDB"/>
    <w:rsid w:val="0034411B"/>
    <w:rsid w:val="0035036B"/>
    <w:rsid w:val="00350BF2"/>
    <w:rsid w:val="00351C99"/>
    <w:rsid w:val="00353BD9"/>
    <w:rsid w:val="00357A98"/>
    <w:rsid w:val="00357CB9"/>
    <w:rsid w:val="00357F0B"/>
    <w:rsid w:val="00364227"/>
    <w:rsid w:val="0036443D"/>
    <w:rsid w:val="00366B26"/>
    <w:rsid w:val="00367A6F"/>
    <w:rsid w:val="00367F8C"/>
    <w:rsid w:val="003704B9"/>
    <w:rsid w:val="00370731"/>
    <w:rsid w:val="003718FD"/>
    <w:rsid w:val="003731E7"/>
    <w:rsid w:val="00374993"/>
    <w:rsid w:val="00374A56"/>
    <w:rsid w:val="00375798"/>
    <w:rsid w:val="00375DFB"/>
    <w:rsid w:val="00376C47"/>
    <w:rsid w:val="00382FBA"/>
    <w:rsid w:val="00385687"/>
    <w:rsid w:val="00385AFC"/>
    <w:rsid w:val="00386F05"/>
    <w:rsid w:val="00390A63"/>
    <w:rsid w:val="00390F38"/>
    <w:rsid w:val="003919AC"/>
    <w:rsid w:val="0039371E"/>
    <w:rsid w:val="00394024"/>
    <w:rsid w:val="00395BFE"/>
    <w:rsid w:val="003A10DB"/>
    <w:rsid w:val="003A32AF"/>
    <w:rsid w:val="003A3A7B"/>
    <w:rsid w:val="003A3AC5"/>
    <w:rsid w:val="003A4122"/>
    <w:rsid w:val="003A5821"/>
    <w:rsid w:val="003A600C"/>
    <w:rsid w:val="003A616E"/>
    <w:rsid w:val="003A6215"/>
    <w:rsid w:val="003A784F"/>
    <w:rsid w:val="003B0834"/>
    <w:rsid w:val="003B284D"/>
    <w:rsid w:val="003B31A4"/>
    <w:rsid w:val="003B4541"/>
    <w:rsid w:val="003B46BF"/>
    <w:rsid w:val="003B50E4"/>
    <w:rsid w:val="003B5468"/>
    <w:rsid w:val="003B65EF"/>
    <w:rsid w:val="003B7279"/>
    <w:rsid w:val="003C126F"/>
    <w:rsid w:val="003C16FB"/>
    <w:rsid w:val="003C2441"/>
    <w:rsid w:val="003C283D"/>
    <w:rsid w:val="003C3348"/>
    <w:rsid w:val="003C52E0"/>
    <w:rsid w:val="003C5C92"/>
    <w:rsid w:val="003C668A"/>
    <w:rsid w:val="003C70F2"/>
    <w:rsid w:val="003D0A25"/>
    <w:rsid w:val="003D0FDE"/>
    <w:rsid w:val="003D15A6"/>
    <w:rsid w:val="003D2032"/>
    <w:rsid w:val="003D2524"/>
    <w:rsid w:val="003D39A4"/>
    <w:rsid w:val="003D39D1"/>
    <w:rsid w:val="003D4905"/>
    <w:rsid w:val="003D5684"/>
    <w:rsid w:val="003D57E5"/>
    <w:rsid w:val="003E0156"/>
    <w:rsid w:val="003E0777"/>
    <w:rsid w:val="003E0F29"/>
    <w:rsid w:val="003E2BC9"/>
    <w:rsid w:val="003E3B92"/>
    <w:rsid w:val="003E4A7C"/>
    <w:rsid w:val="003E4CEA"/>
    <w:rsid w:val="003E5446"/>
    <w:rsid w:val="003E5CE8"/>
    <w:rsid w:val="003E6B67"/>
    <w:rsid w:val="003E7504"/>
    <w:rsid w:val="003F16EA"/>
    <w:rsid w:val="003F2CB0"/>
    <w:rsid w:val="003F2ECD"/>
    <w:rsid w:val="003F33C6"/>
    <w:rsid w:val="003F4605"/>
    <w:rsid w:val="003F7DD4"/>
    <w:rsid w:val="00400A30"/>
    <w:rsid w:val="0040165F"/>
    <w:rsid w:val="00402196"/>
    <w:rsid w:val="00402AE3"/>
    <w:rsid w:val="004031FC"/>
    <w:rsid w:val="004046BA"/>
    <w:rsid w:val="00405E2E"/>
    <w:rsid w:val="0041027C"/>
    <w:rsid w:val="00410361"/>
    <w:rsid w:val="00412088"/>
    <w:rsid w:val="004120C9"/>
    <w:rsid w:val="004165B7"/>
    <w:rsid w:val="00417345"/>
    <w:rsid w:val="0041775A"/>
    <w:rsid w:val="00417C3B"/>
    <w:rsid w:val="00420D3E"/>
    <w:rsid w:val="00422DB4"/>
    <w:rsid w:val="004242A9"/>
    <w:rsid w:val="0042471C"/>
    <w:rsid w:val="00425A88"/>
    <w:rsid w:val="0042724E"/>
    <w:rsid w:val="00427599"/>
    <w:rsid w:val="004313BD"/>
    <w:rsid w:val="0043227A"/>
    <w:rsid w:val="004329B5"/>
    <w:rsid w:val="00433C1F"/>
    <w:rsid w:val="00433F44"/>
    <w:rsid w:val="00440964"/>
    <w:rsid w:val="0044106D"/>
    <w:rsid w:val="00441EB9"/>
    <w:rsid w:val="004423B0"/>
    <w:rsid w:val="004423D5"/>
    <w:rsid w:val="00442CB3"/>
    <w:rsid w:val="00446714"/>
    <w:rsid w:val="0044671B"/>
    <w:rsid w:val="00450077"/>
    <w:rsid w:val="004533CF"/>
    <w:rsid w:val="00453DCA"/>
    <w:rsid w:val="00454009"/>
    <w:rsid w:val="00455BF1"/>
    <w:rsid w:val="004573F5"/>
    <w:rsid w:val="00461F78"/>
    <w:rsid w:val="0046235A"/>
    <w:rsid w:val="00467879"/>
    <w:rsid w:val="00471AFC"/>
    <w:rsid w:val="00476B65"/>
    <w:rsid w:val="00481308"/>
    <w:rsid w:val="0048185A"/>
    <w:rsid w:val="0048244C"/>
    <w:rsid w:val="00482798"/>
    <w:rsid w:val="00483028"/>
    <w:rsid w:val="004855A7"/>
    <w:rsid w:val="00485869"/>
    <w:rsid w:val="00490073"/>
    <w:rsid w:val="00491B74"/>
    <w:rsid w:val="00493BA2"/>
    <w:rsid w:val="0049479F"/>
    <w:rsid w:val="00497328"/>
    <w:rsid w:val="00497502"/>
    <w:rsid w:val="004A150D"/>
    <w:rsid w:val="004A1DD0"/>
    <w:rsid w:val="004A2202"/>
    <w:rsid w:val="004A3670"/>
    <w:rsid w:val="004A3876"/>
    <w:rsid w:val="004A4E66"/>
    <w:rsid w:val="004A5983"/>
    <w:rsid w:val="004A652D"/>
    <w:rsid w:val="004A79E5"/>
    <w:rsid w:val="004B04DB"/>
    <w:rsid w:val="004B07FD"/>
    <w:rsid w:val="004B1E79"/>
    <w:rsid w:val="004B2248"/>
    <w:rsid w:val="004B2586"/>
    <w:rsid w:val="004B36D9"/>
    <w:rsid w:val="004B5185"/>
    <w:rsid w:val="004C0636"/>
    <w:rsid w:val="004C6C56"/>
    <w:rsid w:val="004C746B"/>
    <w:rsid w:val="004C7B8A"/>
    <w:rsid w:val="004D03C0"/>
    <w:rsid w:val="004D048C"/>
    <w:rsid w:val="004D14A9"/>
    <w:rsid w:val="004D2A5C"/>
    <w:rsid w:val="004D3ABD"/>
    <w:rsid w:val="004D7679"/>
    <w:rsid w:val="004D7B3C"/>
    <w:rsid w:val="004E1E9C"/>
    <w:rsid w:val="004E488C"/>
    <w:rsid w:val="004E4D6D"/>
    <w:rsid w:val="004E5208"/>
    <w:rsid w:val="004E5680"/>
    <w:rsid w:val="004E59DA"/>
    <w:rsid w:val="004E7F35"/>
    <w:rsid w:val="004F0C7E"/>
    <w:rsid w:val="004F1991"/>
    <w:rsid w:val="004F27E4"/>
    <w:rsid w:val="004F39FB"/>
    <w:rsid w:val="004F5112"/>
    <w:rsid w:val="004F588B"/>
    <w:rsid w:val="004F764E"/>
    <w:rsid w:val="004F79C1"/>
    <w:rsid w:val="0050004C"/>
    <w:rsid w:val="0050524A"/>
    <w:rsid w:val="00506A91"/>
    <w:rsid w:val="00507C41"/>
    <w:rsid w:val="00510EFD"/>
    <w:rsid w:val="00512145"/>
    <w:rsid w:val="00512565"/>
    <w:rsid w:val="00513592"/>
    <w:rsid w:val="005151A6"/>
    <w:rsid w:val="005158C4"/>
    <w:rsid w:val="00517D5C"/>
    <w:rsid w:val="00517D94"/>
    <w:rsid w:val="00520180"/>
    <w:rsid w:val="00521BFE"/>
    <w:rsid w:val="00522217"/>
    <w:rsid w:val="00522C56"/>
    <w:rsid w:val="0052333F"/>
    <w:rsid w:val="005244A7"/>
    <w:rsid w:val="00524F46"/>
    <w:rsid w:val="00526336"/>
    <w:rsid w:val="00526558"/>
    <w:rsid w:val="00530D9A"/>
    <w:rsid w:val="00533697"/>
    <w:rsid w:val="00534AD4"/>
    <w:rsid w:val="00536524"/>
    <w:rsid w:val="005367D3"/>
    <w:rsid w:val="00537EE1"/>
    <w:rsid w:val="00540BBC"/>
    <w:rsid w:val="00541587"/>
    <w:rsid w:val="0054211A"/>
    <w:rsid w:val="00542E5F"/>
    <w:rsid w:val="005457E4"/>
    <w:rsid w:val="00545DD7"/>
    <w:rsid w:val="005544AA"/>
    <w:rsid w:val="00554A0B"/>
    <w:rsid w:val="00554BEC"/>
    <w:rsid w:val="00554F06"/>
    <w:rsid w:val="005551CF"/>
    <w:rsid w:val="005553D7"/>
    <w:rsid w:val="00555B56"/>
    <w:rsid w:val="0055673B"/>
    <w:rsid w:val="005567B4"/>
    <w:rsid w:val="00557F25"/>
    <w:rsid w:val="00560FE7"/>
    <w:rsid w:val="005615AE"/>
    <w:rsid w:val="005620F2"/>
    <w:rsid w:val="00563B3F"/>
    <w:rsid w:val="005651B3"/>
    <w:rsid w:val="00566D11"/>
    <w:rsid w:val="00571BDE"/>
    <w:rsid w:val="00571EE5"/>
    <w:rsid w:val="00572B77"/>
    <w:rsid w:val="00572D28"/>
    <w:rsid w:val="00573875"/>
    <w:rsid w:val="00573F4B"/>
    <w:rsid w:val="00575CCB"/>
    <w:rsid w:val="00575EFD"/>
    <w:rsid w:val="00576122"/>
    <w:rsid w:val="00577904"/>
    <w:rsid w:val="005807B1"/>
    <w:rsid w:val="00581822"/>
    <w:rsid w:val="00581849"/>
    <w:rsid w:val="00581D10"/>
    <w:rsid w:val="0058258B"/>
    <w:rsid w:val="005825F3"/>
    <w:rsid w:val="0058294B"/>
    <w:rsid w:val="005839D9"/>
    <w:rsid w:val="00584130"/>
    <w:rsid w:val="0058592E"/>
    <w:rsid w:val="00586122"/>
    <w:rsid w:val="00586599"/>
    <w:rsid w:val="00586BD3"/>
    <w:rsid w:val="00591471"/>
    <w:rsid w:val="00591766"/>
    <w:rsid w:val="00592275"/>
    <w:rsid w:val="005936BB"/>
    <w:rsid w:val="005946C5"/>
    <w:rsid w:val="00594B92"/>
    <w:rsid w:val="00594F11"/>
    <w:rsid w:val="0059795C"/>
    <w:rsid w:val="00597B7E"/>
    <w:rsid w:val="00597D36"/>
    <w:rsid w:val="005A0B02"/>
    <w:rsid w:val="005A0FA7"/>
    <w:rsid w:val="005A466C"/>
    <w:rsid w:val="005A512E"/>
    <w:rsid w:val="005A54BF"/>
    <w:rsid w:val="005A59BC"/>
    <w:rsid w:val="005A5C27"/>
    <w:rsid w:val="005A63DE"/>
    <w:rsid w:val="005B0C5D"/>
    <w:rsid w:val="005B122A"/>
    <w:rsid w:val="005B2154"/>
    <w:rsid w:val="005B2855"/>
    <w:rsid w:val="005B3A07"/>
    <w:rsid w:val="005B3A9C"/>
    <w:rsid w:val="005B3F88"/>
    <w:rsid w:val="005B438B"/>
    <w:rsid w:val="005B4B0D"/>
    <w:rsid w:val="005B623C"/>
    <w:rsid w:val="005B6B91"/>
    <w:rsid w:val="005C06CE"/>
    <w:rsid w:val="005C074F"/>
    <w:rsid w:val="005C0945"/>
    <w:rsid w:val="005C1161"/>
    <w:rsid w:val="005C1C57"/>
    <w:rsid w:val="005C1DB3"/>
    <w:rsid w:val="005C2898"/>
    <w:rsid w:val="005C28D1"/>
    <w:rsid w:val="005C2FD5"/>
    <w:rsid w:val="005C4BE0"/>
    <w:rsid w:val="005C6AD1"/>
    <w:rsid w:val="005D1846"/>
    <w:rsid w:val="005D1F5D"/>
    <w:rsid w:val="005D2B51"/>
    <w:rsid w:val="005D388A"/>
    <w:rsid w:val="005D4E60"/>
    <w:rsid w:val="005D5287"/>
    <w:rsid w:val="005D5483"/>
    <w:rsid w:val="005D7487"/>
    <w:rsid w:val="005D7B2E"/>
    <w:rsid w:val="005E0A24"/>
    <w:rsid w:val="005E2FFA"/>
    <w:rsid w:val="005E389C"/>
    <w:rsid w:val="005E38AD"/>
    <w:rsid w:val="005E5ECC"/>
    <w:rsid w:val="005F0577"/>
    <w:rsid w:val="005F088B"/>
    <w:rsid w:val="005F37E7"/>
    <w:rsid w:val="005F3C1A"/>
    <w:rsid w:val="005F4642"/>
    <w:rsid w:val="005F5043"/>
    <w:rsid w:val="005F7A2C"/>
    <w:rsid w:val="00600722"/>
    <w:rsid w:val="006013C4"/>
    <w:rsid w:val="00603E83"/>
    <w:rsid w:val="00604B6D"/>
    <w:rsid w:val="00604D2A"/>
    <w:rsid w:val="006050F3"/>
    <w:rsid w:val="00605237"/>
    <w:rsid w:val="00606913"/>
    <w:rsid w:val="00607B4F"/>
    <w:rsid w:val="00607CF0"/>
    <w:rsid w:val="006141A0"/>
    <w:rsid w:val="00616CED"/>
    <w:rsid w:val="00617091"/>
    <w:rsid w:val="00617FF3"/>
    <w:rsid w:val="00620CAD"/>
    <w:rsid w:val="006223D1"/>
    <w:rsid w:val="006227AF"/>
    <w:rsid w:val="00622A65"/>
    <w:rsid w:val="00625D50"/>
    <w:rsid w:val="0062738E"/>
    <w:rsid w:val="006308A7"/>
    <w:rsid w:val="00630F31"/>
    <w:rsid w:val="00631C9A"/>
    <w:rsid w:val="0063299F"/>
    <w:rsid w:val="00632F7A"/>
    <w:rsid w:val="00634F72"/>
    <w:rsid w:val="00636B77"/>
    <w:rsid w:val="00636DC2"/>
    <w:rsid w:val="00640D3A"/>
    <w:rsid w:val="006417DA"/>
    <w:rsid w:val="006418C7"/>
    <w:rsid w:val="006427D3"/>
    <w:rsid w:val="00643553"/>
    <w:rsid w:val="00644579"/>
    <w:rsid w:val="0064569D"/>
    <w:rsid w:val="006457A9"/>
    <w:rsid w:val="00646544"/>
    <w:rsid w:val="00646BB2"/>
    <w:rsid w:val="00652477"/>
    <w:rsid w:val="00652988"/>
    <w:rsid w:val="00653B7C"/>
    <w:rsid w:val="0065446E"/>
    <w:rsid w:val="00654A3A"/>
    <w:rsid w:val="00654DD6"/>
    <w:rsid w:val="00655388"/>
    <w:rsid w:val="006566A8"/>
    <w:rsid w:val="00656BE2"/>
    <w:rsid w:val="00660C8A"/>
    <w:rsid w:val="0066108F"/>
    <w:rsid w:val="00662FD6"/>
    <w:rsid w:val="006637B7"/>
    <w:rsid w:val="00664562"/>
    <w:rsid w:val="00664639"/>
    <w:rsid w:val="00671B7B"/>
    <w:rsid w:val="006725C1"/>
    <w:rsid w:val="00674C6A"/>
    <w:rsid w:val="00675353"/>
    <w:rsid w:val="00676918"/>
    <w:rsid w:val="00677AC4"/>
    <w:rsid w:val="00680315"/>
    <w:rsid w:val="0068165B"/>
    <w:rsid w:val="00681E26"/>
    <w:rsid w:val="006821E7"/>
    <w:rsid w:val="00682672"/>
    <w:rsid w:val="00683265"/>
    <w:rsid w:val="00686B84"/>
    <w:rsid w:val="00687797"/>
    <w:rsid w:val="00690355"/>
    <w:rsid w:val="0069038E"/>
    <w:rsid w:val="00690689"/>
    <w:rsid w:val="00690C19"/>
    <w:rsid w:val="0069170D"/>
    <w:rsid w:val="00692DC8"/>
    <w:rsid w:val="006935C3"/>
    <w:rsid w:val="00694BD3"/>
    <w:rsid w:val="00696E47"/>
    <w:rsid w:val="0069741F"/>
    <w:rsid w:val="0069788D"/>
    <w:rsid w:val="006A0240"/>
    <w:rsid w:val="006A02BB"/>
    <w:rsid w:val="006A0C48"/>
    <w:rsid w:val="006A383B"/>
    <w:rsid w:val="006A5BF9"/>
    <w:rsid w:val="006A63D5"/>
    <w:rsid w:val="006B0165"/>
    <w:rsid w:val="006B01EE"/>
    <w:rsid w:val="006B03B7"/>
    <w:rsid w:val="006B38D6"/>
    <w:rsid w:val="006B5408"/>
    <w:rsid w:val="006B6089"/>
    <w:rsid w:val="006C0643"/>
    <w:rsid w:val="006C0779"/>
    <w:rsid w:val="006C1028"/>
    <w:rsid w:val="006C1C03"/>
    <w:rsid w:val="006C1C39"/>
    <w:rsid w:val="006C379D"/>
    <w:rsid w:val="006C3F65"/>
    <w:rsid w:val="006C4E3C"/>
    <w:rsid w:val="006C6D86"/>
    <w:rsid w:val="006D0E7E"/>
    <w:rsid w:val="006D4A4C"/>
    <w:rsid w:val="006D5E57"/>
    <w:rsid w:val="006D6A2E"/>
    <w:rsid w:val="006D7480"/>
    <w:rsid w:val="006D77B9"/>
    <w:rsid w:val="006E170F"/>
    <w:rsid w:val="006E23F9"/>
    <w:rsid w:val="006E3DB7"/>
    <w:rsid w:val="006E45B9"/>
    <w:rsid w:val="006E5DEB"/>
    <w:rsid w:val="006E63F7"/>
    <w:rsid w:val="006E7E76"/>
    <w:rsid w:val="006F00D7"/>
    <w:rsid w:val="006F01FA"/>
    <w:rsid w:val="006F1FEF"/>
    <w:rsid w:val="006F27CA"/>
    <w:rsid w:val="006F4ACC"/>
    <w:rsid w:val="006F57B0"/>
    <w:rsid w:val="006F7ECA"/>
    <w:rsid w:val="00702E0E"/>
    <w:rsid w:val="00703A86"/>
    <w:rsid w:val="00703E44"/>
    <w:rsid w:val="0070401C"/>
    <w:rsid w:val="007049DD"/>
    <w:rsid w:val="00711A36"/>
    <w:rsid w:val="00711B85"/>
    <w:rsid w:val="00715A23"/>
    <w:rsid w:val="00721000"/>
    <w:rsid w:val="007215D2"/>
    <w:rsid w:val="00721676"/>
    <w:rsid w:val="00721884"/>
    <w:rsid w:val="007258DC"/>
    <w:rsid w:val="00725BC1"/>
    <w:rsid w:val="007267BF"/>
    <w:rsid w:val="00727B35"/>
    <w:rsid w:val="00731745"/>
    <w:rsid w:val="007322D9"/>
    <w:rsid w:val="00733547"/>
    <w:rsid w:val="00734238"/>
    <w:rsid w:val="00737CB9"/>
    <w:rsid w:val="00737F14"/>
    <w:rsid w:val="00737F50"/>
    <w:rsid w:val="007408C0"/>
    <w:rsid w:val="007430BE"/>
    <w:rsid w:val="00744118"/>
    <w:rsid w:val="007443E2"/>
    <w:rsid w:val="00744426"/>
    <w:rsid w:val="00744E02"/>
    <w:rsid w:val="00746763"/>
    <w:rsid w:val="0074709B"/>
    <w:rsid w:val="007512BA"/>
    <w:rsid w:val="007526F7"/>
    <w:rsid w:val="007545C4"/>
    <w:rsid w:val="00754667"/>
    <w:rsid w:val="007549BF"/>
    <w:rsid w:val="00754AB4"/>
    <w:rsid w:val="00754D41"/>
    <w:rsid w:val="0075518A"/>
    <w:rsid w:val="0075755B"/>
    <w:rsid w:val="00757C9D"/>
    <w:rsid w:val="00761BD7"/>
    <w:rsid w:val="007653E4"/>
    <w:rsid w:val="00766367"/>
    <w:rsid w:val="00767D5B"/>
    <w:rsid w:val="00774AA3"/>
    <w:rsid w:val="00774D37"/>
    <w:rsid w:val="00777B89"/>
    <w:rsid w:val="0078219B"/>
    <w:rsid w:val="00783360"/>
    <w:rsid w:val="0078407C"/>
    <w:rsid w:val="00786FA9"/>
    <w:rsid w:val="00787489"/>
    <w:rsid w:val="00790733"/>
    <w:rsid w:val="007911F7"/>
    <w:rsid w:val="00792805"/>
    <w:rsid w:val="00792AC1"/>
    <w:rsid w:val="00792B4D"/>
    <w:rsid w:val="00793E74"/>
    <w:rsid w:val="00794ADA"/>
    <w:rsid w:val="00794AFF"/>
    <w:rsid w:val="00794C5A"/>
    <w:rsid w:val="00795DC2"/>
    <w:rsid w:val="00796BC2"/>
    <w:rsid w:val="0079703F"/>
    <w:rsid w:val="007A3AED"/>
    <w:rsid w:val="007A66D0"/>
    <w:rsid w:val="007A7173"/>
    <w:rsid w:val="007B0A59"/>
    <w:rsid w:val="007B1BAD"/>
    <w:rsid w:val="007B21E2"/>
    <w:rsid w:val="007B2AB4"/>
    <w:rsid w:val="007B369E"/>
    <w:rsid w:val="007B3801"/>
    <w:rsid w:val="007B4E4D"/>
    <w:rsid w:val="007B4E65"/>
    <w:rsid w:val="007B4FFA"/>
    <w:rsid w:val="007B55C6"/>
    <w:rsid w:val="007C1143"/>
    <w:rsid w:val="007C146B"/>
    <w:rsid w:val="007C24CF"/>
    <w:rsid w:val="007C3449"/>
    <w:rsid w:val="007C3C10"/>
    <w:rsid w:val="007C49DF"/>
    <w:rsid w:val="007C63C1"/>
    <w:rsid w:val="007D02EE"/>
    <w:rsid w:val="007D039B"/>
    <w:rsid w:val="007D1247"/>
    <w:rsid w:val="007D15D4"/>
    <w:rsid w:val="007D1BAD"/>
    <w:rsid w:val="007D2712"/>
    <w:rsid w:val="007D2C39"/>
    <w:rsid w:val="007D3016"/>
    <w:rsid w:val="007D695B"/>
    <w:rsid w:val="007D6D18"/>
    <w:rsid w:val="007D6D6A"/>
    <w:rsid w:val="007D75F7"/>
    <w:rsid w:val="007E1202"/>
    <w:rsid w:val="007E16DD"/>
    <w:rsid w:val="007E3255"/>
    <w:rsid w:val="007E5407"/>
    <w:rsid w:val="007F33E3"/>
    <w:rsid w:val="007F45C1"/>
    <w:rsid w:val="007F4FA1"/>
    <w:rsid w:val="007F557B"/>
    <w:rsid w:val="007F7CA5"/>
    <w:rsid w:val="0080342A"/>
    <w:rsid w:val="00804702"/>
    <w:rsid w:val="00804DFE"/>
    <w:rsid w:val="008064FC"/>
    <w:rsid w:val="00810137"/>
    <w:rsid w:val="00811ED8"/>
    <w:rsid w:val="00812251"/>
    <w:rsid w:val="00814A85"/>
    <w:rsid w:val="00816204"/>
    <w:rsid w:val="008165FB"/>
    <w:rsid w:val="00817390"/>
    <w:rsid w:val="00817ABA"/>
    <w:rsid w:val="008202DE"/>
    <w:rsid w:val="0082081E"/>
    <w:rsid w:val="00820B15"/>
    <w:rsid w:val="00820B3C"/>
    <w:rsid w:val="00821B34"/>
    <w:rsid w:val="00822355"/>
    <w:rsid w:val="00822359"/>
    <w:rsid w:val="008223C0"/>
    <w:rsid w:val="0082315D"/>
    <w:rsid w:val="00824CD0"/>
    <w:rsid w:val="008260E2"/>
    <w:rsid w:val="00826677"/>
    <w:rsid w:val="0082716C"/>
    <w:rsid w:val="00827ECA"/>
    <w:rsid w:val="00831793"/>
    <w:rsid w:val="00831EBA"/>
    <w:rsid w:val="008347B3"/>
    <w:rsid w:val="00835B2E"/>
    <w:rsid w:val="00836A30"/>
    <w:rsid w:val="00836A9E"/>
    <w:rsid w:val="00836E0E"/>
    <w:rsid w:val="00837008"/>
    <w:rsid w:val="0083772A"/>
    <w:rsid w:val="00840755"/>
    <w:rsid w:val="008439FF"/>
    <w:rsid w:val="00846870"/>
    <w:rsid w:val="00846D9D"/>
    <w:rsid w:val="0085047F"/>
    <w:rsid w:val="008523DB"/>
    <w:rsid w:val="00853CE4"/>
    <w:rsid w:val="008578FA"/>
    <w:rsid w:val="00857A0D"/>
    <w:rsid w:val="00860020"/>
    <w:rsid w:val="008609DC"/>
    <w:rsid w:val="0086141D"/>
    <w:rsid w:val="00864383"/>
    <w:rsid w:val="00865CB6"/>
    <w:rsid w:val="0086668A"/>
    <w:rsid w:val="008670EA"/>
    <w:rsid w:val="008678F9"/>
    <w:rsid w:val="00867F27"/>
    <w:rsid w:val="00870F4C"/>
    <w:rsid w:val="008757B3"/>
    <w:rsid w:val="00875DDE"/>
    <w:rsid w:val="00876A30"/>
    <w:rsid w:val="0087779A"/>
    <w:rsid w:val="00880BBC"/>
    <w:rsid w:val="00883C42"/>
    <w:rsid w:val="008844A6"/>
    <w:rsid w:val="0088581B"/>
    <w:rsid w:val="00885BC6"/>
    <w:rsid w:val="00885CE6"/>
    <w:rsid w:val="00885EA9"/>
    <w:rsid w:val="008862A1"/>
    <w:rsid w:val="008900BF"/>
    <w:rsid w:val="00890B6C"/>
    <w:rsid w:val="008919CC"/>
    <w:rsid w:val="00893492"/>
    <w:rsid w:val="00893E86"/>
    <w:rsid w:val="00894927"/>
    <w:rsid w:val="00895CA0"/>
    <w:rsid w:val="008963D4"/>
    <w:rsid w:val="008A1AB0"/>
    <w:rsid w:val="008A1CB1"/>
    <w:rsid w:val="008A2C11"/>
    <w:rsid w:val="008A3379"/>
    <w:rsid w:val="008A4402"/>
    <w:rsid w:val="008A4BE0"/>
    <w:rsid w:val="008A5156"/>
    <w:rsid w:val="008A62A7"/>
    <w:rsid w:val="008B0415"/>
    <w:rsid w:val="008B0480"/>
    <w:rsid w:val="008B04E3"/>
    <w:rsid w:val="008B23E1"/>
    <w:rsid w:val="008B28EB"/>
    <w:rsid w:val="008B2BD4"/>
    <w:rsid w:val="008B379E"/>
    <w:rsid w:val="008B3BE4"/>
    <w:rsid w:val="008B3F1B"/>
    <w:rsid w:val="008C0E17"/>
    <w:rsid w:val="008C0FDE"/>
    <w:rsid w:val="008C1307"/>
    <w:rsid w:val="008C13CC"/>
    <w:rsid w:val="008C34A1"/>
    <w:rsid w:val="008C391A"/>
    <w:rsid w:val="008C4C49"/>
    <w:rsid w:val="008C6EEC"/>
    <w:rsid w:val="008D0215"/>
    <w:rsid w:val="008D326F"/>
    <w:rsid w:val="008D44F3"/>
    <w:rsid w:val="008D47B5"/>
    <w:rsid w:val="008D5FE8"/>
    <w:rsid w:val="008D64EA"/>
    <w:rsid w:val="008E1FCD"/>
    <w:rsid w:val="008E2756"/>
    <w:rsid w:val="008E28D1"/>
    <w:rsid w:val="008E3674"/>
    <w:rsid w:val="008E3A3D"/>
    <w:rsid w:val="008E6687"/>
    <w:rsid w:val="008E6B75"/>
    <w:rsid w:val="008E6DC2"/>
    <w:rsid w:val="008E7492"/>
    <w:rsid w:val="008F0201"/>
    <w:rsid w:val="008F0DF1"/>
    <w:rsid w:val="008F272F"/>
    <w:rsid w:val="008F2918"/>
    <w:rsid w:val="008F3561"/>
    <w:rsid w:val="008F4466"/>
    <w:rsid w:val="008F7FF4"/>
    <w:rsid w:val="0090072E"/>
    <w:rsid w:val="0090188F"/>
    <w:rsid w:val="00901CA9"/>
    <w:rsid w:val="009039E5"/>
    <w:rsid w:val="00903A3A"/>
    <w:rsid w:val="00903FF8"/>
    <w:rsid w:val="009078C4"/>
    <w:rsid w:val="00910621"/>
    <w:rsid w:val="00911E85"/>
    <w:rsid w:val="00912BA0"/>
    <w:rsid w:val="009131BA"/>
    <w:rsid w:val="0091410B"/>
    <w:rsid w:val="0091498D"/>
    <w:rsid w:val="00915BE8"/>
    <w:rsid w:val="009166BA"/>
    <w:rsid w:val="00916734"/>
    <w:rsid w:val="00916F28"/>
    <w:rsid w:val="00920CDB"/>
    <w:rsid w:val="0092403A"/>
    <w:rsid w:val="00924B55"/>
    <w:rsid w:val="00927FBC"/>
    <w:rsid w:val="00932C88"/>
    <w:rsid w:val="0093351A"/>
    <w:rsid w:val="00933ADE"/>
    <w:rsid w:val="00934BA7"/>
    <w:rsid w:val="00935298"/>
    <w:rsid w:val="00935383"/>
    <w:rsid w:val="0093696A"/>
    <w:rsid w:val="00936973"/>
    <w:rsid w:val="00936F3B"/>
    <w:rsid w:val="00937952"/>
    <w:rsid w:val="00940DB7"/>
    <w:rsid w:val="0094174C"/>
    <w:rsid w:val="00941BEF"/>
    <w:rsid w:val="009421DE"/>
    <w:rsid w:val="00942513"/>
    <w:rsid w:val="00951C60"/>
    <w:rsid w:val="00951C97"/>
    <w:rsid w:val="009525D2"/>
    <w:rsid w:val="0095304C"/>
    <w:rsid w:val="0095315C"/>
    <w:rsid w:val="009535FA"/>
    <w:rsid w:val="00957369"/>
    <w:rsid w:val="00957B26"/>
    <w:rsid w:val="00960D07"/>
    <w:rsid w:val="0096464B"/>
    <w:rsid w:val="00964676"/>
    <w:rsid w:val="0096478C"/>
    <w:rsid w:val="00964975"/>
    <w:rsid w:val="00964DD0"/>
    <w:rsid w:val="009673C7"/>
    <w:rsid w:val="00970443"/>
    <w:rsid w:val="00970754"/>
    <w:rsid w:val="00971DBA"/>
    <w:rsid w:val="009728D3"/>
    <w:rsid w:val="009739D7"/>
    <w:rsid w:val="00974F23"/>
    <w:rsid w:val="009764E6"/>
    <w:rsid w:val="009770D5"/>
    <w:rsid w:val="0098201D"/>
    <w:rsid w:val="0098400B"/>
    <w:rsid w:val="00985148"/>
    <w:rsid w:val="009866B7"/>
    <w:rsid w:val="009870BC"/>
    <w:rsid w:val="0098768F"/>
    <w:rsid w:val="00990B4D"/>
    <w:rsid w:val="00990E49"/>
    <w:rsid w:val="00990EB5"/>
    <w:rsid w:val="009925DF"/>
    <w:rsid w:val="00992BE2"/>
    <w:rsid w:val="00993985"/>
    <w:rsid w:val="00994A13"/>
    <w:rsid w:val="00995C97"/>
    <w:rsid w:val="00996357"/>
    <w:rsid w:val="00996D3E"/>
    <w:rsid w:val="00997C57"/>
    <w:rsid w:val="00997FCF"/>
    <w:rsid w:val="009A1CD1"/>
    <w:rsid w:val="009A289B"/>
    <w:rsid w:val="009A2E08"/>
    <w:rsid w:val="009A4DD0"/>
    <w:rsid w:val="009A5FB2"/>
    <w:rsid w:val="009A6080"/>
    <w:rsid w:val="009A667C"/>
    <w:rsid w:val="009A6C64"/>
    <w:rsid w:val="009B0334"/>
    <w:rsid w:val="009B2400"/>
    <w:rsid w:val="009B2A46"/>
    <w:rsid w:val="009B6FCB"/>
    <w:rsid w:val="009B74E9"/>
    <w:rsid w:val="009B7F37"/>
    <w:rsid w:val="009C0C4B"/>
    <w:rsid w:val="009C139C"/>
    <w:rsid w:val="009C2394"/>
    <w:rsid w:val="009C25B9"/>
    <w:rsid w:val="009C339D"/>
    <w:rsid w:val="009C3D1A"/>
    <w:rsid w:val="009C5684"/>
    <w:rsid w:val="009C5C5D"/>
    <w:rsid w:val="009C6EFE"/>
    <w:rsid w:val="009D26DF"/>
    <w:rsid w:val="009D29AA"/>
    <w:rsid w:val="009D348F"/>
    <w:rsid w:val="009D4022"/>
    <w:rsid w:val="009D4D09"/>
    <w:rsid w:val="009D5023"/>
    <w:rsid w:val="009D53DD"/>
    <w:rsid w:val="009D60A8"/>
    <w:rsid w:val="009D60B7"/>
    <w:rsid w:val="009D6CCF"/>
    <w:rsid w:val="009D7F03"/>
    <w:rsid w:val="009E0C09"/>
    <w:rsid w:val="009E3289"/>
    <w:rsid w:val="009E3ACD"/>
    <w:rsid w:val="009E402C"/>
    <w:rsid w:val="009E4252"/>
    <w:rsid w:val="009E4C76"/>
    <w:rsid w:val="009E52C3"/>
    <w:rsid w:val="009E5A24"/>
    <w:rsid w:val="009E618D"/>
    <w:rsid w:val="009E6D1D"/>
    <w:rsid w:val="009F178C"/>
    <w:rsid w:val="009F251B"/>
    <w:rsid w:val="009F256E"/>
    <w:rsid w:val="009F35F7"/>
    <w:rsid w:val="009F3B00"/>
    <w:rsid w:val="009F571A"/>
    <w:rsid w:val="009F6246"/>
    <w:rsid w:val="00A02088"/>
    <w:rsid w:val="00A0292D"/>
    <w:rsid w:val="00A03705"/>
    <w:rsid w:val="00A042FB"/>
    <w:rsid w:val="00A04CE3"/>
    <w:rsid w:val="00A06FEA"/>
    <w:rsid w:val="00A0748E"/>
    <w:rsid w:val="00A07FCA"/>
    <w:rsid w:val="00A107D5"/>
    <w:rsid w:val="00A113BF"/>
    <w:rsid w:val="00A11CAC"/>
    <w:rsid w:val="00A126FC"/>
    <w:rsid w:val="00A140A4"/>
    <w:rsid w:val="00A1468E"/>
    <w:rsid w:val="00A153E3"/>
    <w:rsid w:val="00A15847"/>
    <w:rsid w:val="00A16291"/>
    <w:rsid w:val="00A16F7D"/>
    <w:rsid w:val="00A212F6"/>
    <w:rsid w:val="00A231CE"/>
    <w:rsid w:val="00A23243"/>
    <w:rsid w:val="00A23E58"/>
    <w:rsid w:val="00A24E45"/>
    <w:rsid w:val="00A2583C"/>
    <w:rsid w:val="00A26DB3"/>
    <w:rsid w:val="00A27BD6"/>
    <w:rsid w:val="00A30FA5"/>
    <w:rsid w:val="00A32A69"/>
    <w:rsid w:val="00A32C4F"/>
    <w:rsid w:val="00A32CCB"/>
    <w:rsid w:val="00A33347"/>
    <w:rsid w:val="00A35A99"/>
    <w:rsid w:val="00A35F8B"/>
    <w:rsid w:val="00A41330"/>
    <w:rsid w:val="00A415F4"/>
    <w:rsid w:val="00A41836"/>
    <w:rsid w:val="00A4230E"/>
    <w:rsid w:val="00A42D10"/>
    <w:rsid w:val="00A45C32"/>
    <w:rsid w:val="00A4644F"/>
    <w:rsid w:val="00A476EC"/>
    <w:rsid w:val="00A504C1"/>
    <w:rsid w:val="00A51A67"/>
    <w:rsid w:val="00A52A7B"/>
    <w:rsid w:val="00A553F7"/>
    <w:rsid w:val="00A5618A"/>
    <w:rsid w:val="00A56349"/>
    <w:rsid w:val="00A57AD8"/>
    <w:rsid w:val="00A60873"/>
    <w:rsid w:val="00A62067"/>
    <w:rsid w:val="00A6472E"/>
    <w:rsid w:val="00A6520F"/>
    <w:rsid w:val="00A65310"/>
    <w:rsid w:val="00A66130"/>
    <w:rsid w:val="00A662A9"/>
    <w:rsid w:val="00A66A99"/>
    <w:rsid w:val="00A71EDE"/>
    <w:rsid w:val="00A72750"/>
    <w:rsid w:val="00A732AF"/>
    <w:rsid w:val="00A73B31"/>
    <w:rsid w:val="00A73DE8"/>
    <w:rsid w:val="00A73E9F"/>
    <w:rsid w:val="00A752ED"/>
    <w:rsid w:val="00A756D7"/>
    <w:rsid w:val="00A81F4C"/>
    <w:rsid w:val="00A823C2"/>
    <w:rsid w:val="00A823F9"/>
    <w:rsid w:val="00A8280A"/>
    <w:rsid w:val="00A831C3"/>
    <w:rsid w:val="00A87AAA"/>
    <w:rsid w:val="00A906A9"/>
    <w:rsid w:val="00A92368"/>
    <w:rsid w:val="00A94ED8"/>
    <w:rsid w:val="00A9550A"/>
    <w:rsid w:val="00A95932"/>
    <w:rsid w:val="00AA0707"/>
    <w:rsid w:val="00AA071F"/>
    <w:rsid w:val="00AA0CA0"/>
    <w:rsid w:val="00AA24F3"/>
    <w:rsid w:val="00AA4964"/>
    <w:rsid w:val="00AA4AFA"/>
    <w:rsid w:val="00AA618D"/>
    <w:rsid w:val="00AA65B7"/>
    <w:rsid w:val="00AA7420"/>
    <w:rsid w:val="00AA7A44"/>
    <w:rsid w:val="00AB0CE8"/>
    <w:rsid w:val="00AB15F6"/>
    <w:rsid w:val="00AB2172"/>
    <w:rsid w:val="00AB65F0"/>
    <w:rsid w:val="00AB780D"/>
    <w:rsid w:val="00AC0926"/>
    <w:rsid w:val="00AC0BFD"/>
    <w:rsid w:val="00AC0FC6"/>
    <w:rsid w:val="00AC1124"/>
    <w:rsid w:val="00AC4036"/>
    <w:rsid w:val="00AC47F1"/>
    <w:rsid w:val="00AC5114"/>
    <w:rsid w:val="00AC5565"/>
    <w:rsid w:val="00AC60BE"/>
    <w:rsid w:val="00AC682A"/>
    <w:rsid w:val="00AD09E4"/>
    <w:rsid w:val="00AD0B22"/>
    <w:rsid w:val="00AD15FE"/>
    <w:rsid w:val="00AD285E"/>
    <w:rsid w:val="00AD2CA1"/>
    <w:rsid w:val="00AD2F08"/>
    <w:rsid w:val="00AD3119"/>
    <w:rsid w:val="00AD316C"/>
    <w:rsid w:val="00AD3D3C"/>
    <w:rsid w:val="00AD4383"/>
    <w:rsid w:val="00AD4662"/>
    <w:rsid w:val="00AE03EE"/>
    <w:rsid w:val="00AE1C05"/>
    <w:rsid w:val="00AE218B"/>
    <w:rsid w:val="00AE258C"/>
    <w:rsid w:val="00AE2917"/>
    <w:rsid w:val="00AE4EE5"/>
    <w:rsid w:val="00AE5EBC"/>
    <w:rsid w:val="00AE6F72"/>
    <w:rsid w:val="00AE7EE3"/>
    <w:rsid w:val="00AF0CA8"/>
    <w:rsid w:val="00AF0F7A"/>
    <w:rsid w:val="00AF1A5F"/>
    <w:rsid w:val="00AF1CCB"/>
    <w:rsid w:val="00AF32CC"/>
    <w:rsid w:val="00AF34FB"/>
    <w:rsid w:val="00AF3CD5"/>
    <w:rsid w:val="00AF5E21"/>
    <w:rsid w:val="00AF6BA5"/>
    <w:rsid w:val="00AF6CB3"/>
    <w:rsid w:val="00AF7F49"/>
    <w:rsid w:val="00B00E4B"/>
    <w:rsid w:val="00B01069"/>
    <w:rsid w:val="00B046FA"/>
    <w:rsid w:val="00B0524B"/>
    <w:rsid w:val="00B06627"/>
    <w:rsid w:val="00B077AA"/>
    <w:rsid w:val="00B1086A"/>
    <w:rsid w:val="00B11116"/>
    <w:rsid w:val="00B113C3"/>
    <w:rsid w:val="00B151FF"/>
    <w:rsid w:val="00B15C64"/>
    <w:rsid w:val="00B161B4"/>
    <w:rsid w:val="00B179E6"/>
    <w:rsid w:val="00B20345"/>
    <w:rsid w:val="00B21242"/>
    <w:rsid w:val="00B21F92"/>
    <w:rsid w:val="00B22322"/>
    <w:rsid w:val="00B232BE"/>
    <w:rsid w:val="00B2426C"/>
    <w:rsid w:val="00B25EF7"/>
    <w:rsid w:val="00B26343"/>
    <w:rsid w:val="00B27705"/>
    <w:rsid w:val="00B277B0"/>
    <w:rsid w:val="00B304BC"/>
    <w:rsid w:val="00B30D93"/>
    <w:rsid w:val="00B3389F"/>
    <w:rsid w:val="00B33ADC"/>
    <w:rsid w:val="00B34255"/>
    <w:rsid w:val="00B3445E"/>
    <w:rsid w:val="00B3480C"/>
    <w:rsid w:val="00B3611F"/>
    <w:rsid w:val="00B41A25"/>
    <w:rsid w:val="00B425AF"/>
    <w:rsid w:val="00B42D00"/>
    <w:rsid w:val="00B4363B"/>
    <w:rsid w:val="00B46722"/>
    <w:rsid w:val="00B50021"/>
    <w:rsid w:val="00B5053C"/>
    <w:rsid w:val="00B535B4"/>
    <w:rsid w:val="00B536B1"/>
    <w:rsid w:val="00B54A1F"/>
    <w:rsid w:val="00B54CE8"/>
    <w:rsid w:val="00B54D2B"/>
    <w:rsid w:val="00B555D5"/>
    <w:rsid w:val="00B619C5"/>
    <w:rsid w:val="00B62320"/>
    <w:rsid w:val="00B62C1E"/>
    <w:rsid w:val="00B632FC"/>
    <w:rsid w:val="00B63664"/>
    <w:rsid w:val="00B63C03"/>
    <w:rsid w:val="00B647CD"/>
    <w:rsid w:val="00B65157"/>
    <w:rsid w:val="00B651B8"/>
    <w:rsid w:val="00B67C06"/>
    <w:rsid w:val="00B710C8"/>
    <w:rsid w:val="00B71163"/>
    <w:rsid w:val="00B7166E"/>
    <w:rsid w:val="00B728BD"/>
    <w:rsid w:val="00B73A94"/>
    <w:rsid w:val="00B758DB"/>
    <w:rsid w:val="00B7642D"/>
    <w:rsid w:val="00B76655"/>
    <w:rsid w:val="00B77241"/>
    <w:rsid w:val="00B7759F"/>
    <w:rsid w:val="00B80730"/>
    <w:rsid w:val="00B80D9B"/>
    <w:rsid w:val="00B81962"/>
    <w:rsid w:val="00B8258E"/>
    <w:rsid w:val="00B82824"/>
    <w:rsid w:val="00B83522"/>
    <w:rsid w:val="00B8409F"/>
    <w:rsid w:val="00B84AFF"/>
    <w:rsid w:val="00B91A6D"/>
    <w:rsid w:val="00B91A79"/>
    <w:rsid w:val="00B920C9"/>
    <w:rsid w:val="00B93B70"/>
    <w:rsid w:val="00B944C7"/>
    <w:rsid w:val="00B95456"/>
    <w:rsid w:val="00BA17C6"/>
    <w:rsid w:val="00BA29CD"/>
    <w:rsid w:val="00BA3381"/>
    <w:rsid w:val="00BA4409"/>
    <w:rsid w:val="00BA4BF0"/>
    <w:rsid w:val="00BA557C"/>
    <w:rsid w:val="00BA694C"/>
    <w:rsid w:val="00BA716E"/>
    <w:rsid w:val="00BA7AC1"/>
    <w:rsid w:val="00BB039C"/>
    <w:rsid w:val="00BB09C7"/>
    <w:rsid w:val="00BB59BC"/>
    <w:rsid w:val="00BB6C89"/>
    <w:rsid w:val="00BB7103"/>
    <w:rsid w:val="00BB77BA"/>
    <w:rsid w:val="00BC07B6"/>
    <w:rsid w:val="00BC0C4A"/>
    <w:rsid w:val="00BC164C"/>
    <w:rsid w:val="00BC24F4"/>
    <w:rsid w:val="00BC6271"/>
    <w:rsid w:val="00BD0959"/>
    <w:rsid w:val="00BD0AC3"/>
    <w:rsid w:val="00BD14F2"/>
    <w:rsid w:val="00BD2A13"/>
    <w:rsid w:val="00BD4AF7"/>
    <w:rsid w:val="00BD61C8"/>
    <w:rsid w:val="00BD69F6"/>
    <w:rsid w:val="00BD72D3"/>
    <w:rsid w:val="00BE02B1"/>
    <w:rsid w:val="00BE0302"/>
    <w:rsid w:val="00BE0398"/>
    <w:rsid w:val="00BE0FF5"/>
    <w:rsid w:val="00BE1B0D"/>
    <w:rsid w:val="00BE3190"/>
    <w:rsid w:val="00BE3294"/>
    <w:rsid w:val="00BE4D46"/>
    <w:rsid w:val="00BE50EF"/>
    <w:rsid w:val="00BE68E2"/>
    <w:rsid w:val="00BF4CFA"/>
    <w:rsid w:val="00BF5BE5"/>
    <w:rsid w:val="00BF6A2B"/>
    <w:rsid w:val="00BF6DE6"/>
    <w:rsid w:val="00BF74B6"/>
    <w:rsid w:val="00BF7C43"/>
    <w:rsid w:val="00BF7F4B"/>
    <w:rsid w:val="00C03F70"/>
    <w:rsid w:val="00C0432F"/>
    <w:rsid w:val="00C06379"/>
    <w:rsid w:val="00C10186"/>
    <w:rsid w:val="00C10D1F"/>
    <w:rsid w:val="00C1298A"/>
    <w:rsid w:val="00C15E5D"/>
    <w:rsid w:val="00C16369"/>
    <w:rsid w:val="00C17ABC"/>
    <w:rsid w:val="00C17B29"/>
    <w:rsid w:val="00C22B2D"/>
    <w:rsid w:val="00C22CE3"/>
    <w:rsid w:val="00C235AC"/>
    <w:rsid w:val="00C23B52"/>
    <w:rsid w:val="00C242E5"/>
    <w:rsid w:val="00C24508"/>
    <w:rsid w:val="00C25B4A"/>
    <w:rsid w:val="00C31698"/>
    <w:rsid w:val="00C329F6"/>
    <w:rsid w:val="00C32C21"/>
    <w:rsid w:val="00C34FBF"/>
    <w:rsid w:val="00C35D3D"/>
    <w:rsid w:val="00C4237B"/>
    <w:rsid w:val="00C44C5D"/>
    <w:rsid w:val="00C51228"/>
    <w:rsid w:val="00C524A0"/>
    <w:rsid w:val="00C52A09"/>
    <w:rsid w:val="00C60ECD"/>
    <w:rsid w:val="00C62A9B"/>
    <w:rsid w:val="00C62D86"/>
    <w:rsid w:val="00C632D8"/>
    <w:rsid w:val="00C65AAC"/>
    <w:rsid w:val="00C672FE"/>
    <w:rsid w:val="00C71793"/>
    <w:rsid w:val="00C72948"/>
    <w:rsid w:val="00C72BB6"/>
    <w:rsid w:val="00C74640"/>
    <w:rsid w:val="00C77038"/>
    <w:rsid w:val="00C77F99"/>
    <w:rsid w:val="00C81EBB"/>
    <w:rsid w:val="00C82304"/>
    <w:rsid w:val="00C828B9"/>
    <w:rsid w:val="00C82AAA"/>
    <w:rsid w:val="00C8352C"/>
    <w:rsid w:val="00C83932"/>
    <w:rsid w:val="00C8617B"/>
    <w:rsid w:val="00C86D0E"/>
    <w:rsid w:val="00C86D1C"/>
    <w:rsid w:val="00C90CA7"/>
    <w:rsid w:val="00C915F2"/>
    <w:rsid w:val="00C91822"/>
    <w:rsid w:val="00C91AB7"/>
    <w:rsid w:val="00C927E0"/>
    <w:rsid w:val="00C97AFF"/>
    <w:rsid w:val="00CA1527"/>
    <w:rsid w:val="00CA21BB"/>
    <w:rsid w:val="00CA2D4F"/>
    <w:rsid w:val="00CA402D"/>
    <w:rsid w:val="00CA77F1"/>
    <w:rsid w:val="00CB00BE"/>
    <w:rsid w:val="00CB071B"/>
    <w:rsid w:val="00CB0DA7"/>
    <w:rsid w:val="00CB1342"/>
    <w:rsid w:val="00CB2FA5"/>
    <w:rsid w:val="00CB300B"/>
    <w:rsid w:val="00CB4884"/>
    <w:rsid w:val="00CB4FC8"/>
    <w:rsid w:val="00CB531A"/>
    <w:rsid w:val="00CB5437"/>
    <w:rsid w:val="00CC09C3"/>
    <w:rsid w:val="00CC12B1"/>
    <w:rsid w:val="00CC24BA"/>
    <w:rsid w:val="00CC2565"/>
    <w:rsid w:val="00CC3E5A"/>
    <w:rsid w:val="00CC4C53"/>
    <w:rsid w:val="00CC591D"/>
    <w:rsid w:val="00CC6AE8"/>
    <w:rsid w:val="00CC6FCA"/>
    <w:rsid w:val="00CD101C"/>
    <w:rsid w:val="00CD2AA4"/>
    <w:rsid w:val="00CD52A5"/>
    <w:rsid w:val="00CD5EF7"/>
    <w:rsid w:val="00CD6F08"/>
    <w:rsid w:val="00CD703F"/>
    <w:rsid w:val="00CD78D3"/>
    <w:rsid w:val="00CD7ABF"/>
    <w:rsid w:val="00CE0288"/>
    <w:rsid w:val="00CE02FC"/>
    <w:rsid w:val="00CE5062"/>
    <w:rsid w:val="00CE6418"/>
    <w:rsid w:val="00CF056F"/>
    <w:rsid w:val="00CF27F5"/>
    <w:rsid w:val="00CF3160"/>
    <w:rsid w:val="00CF4349"/>
    <w:rsid w:val="00CF4573"/>
    <w:rsid w:val="00CF4C95"/>
    <w:rsid w:val="00CF55C2"/>
    <w:rsid w:val="00CF6B2E"/>
    <w:rsid w:val="00CF7837"/>
    <w:rsid w:val="00D027B0"/>
    <w:rsid w:val="00D02FE2"/>
    <w:rsid w:val="00D03BFA"/>
    <w:rsid w:val="00D0425F"/>
    <w:rsid w:val="00D05BC9"/>
    <w:rsid w:val="00D07A1C"/>
    <w:rsid w:val="00D103F8"/>
    <w:rsid w:val="00D10EF7"/>
    <w:rsid w:val="00D11C5E"/>
    <w:rsid w:val="00D12613"/>
    <w:rsid w:val="00D14220"/>
    <w:rsid w:val="00D14361"/>
    <w:rsid w:val="00D15035"/>
    <w:rsid w:val="00D1537F"/>
    <w:rsid w:val="00D15DC0"/>
    <w:rsid w:val="00D16573"/>
    <w:rsid w:val="00D16641"/>
    <w:rsid w:val="00D179C7"/>
    <w:rsid w:val="00D21A36"/>
    <w:rsid w:val="00D227CE"/>
    <w:rsid w:val="00D24524"/>
    <w:rsid w:val="00D26A06"/>
    <w:rsid w:val="00D2799B"/>
    <w:rsid w:val="00D30D90"/>
    <w:rsid w:val="00D30DC0"/>
    <w:rsid w:val="00D320FA"/>
    <w:rsid w:val="00D3225E"/>
    <w:rsid w:val="00D326E2"/>
    <w:rsid w:val="00D32F71"/>
    <w:rsid w:val="00D33D28"/>
    <w:rsid w:val="00D41994"/>
    <w:rsid w:val="00D431B5"/>
    <w:rsid w:val="00D450EC"/>
    <w:rsid w:val="00D462FC"/>
    <w:rsid w:val="00D47B42"/>
    <w:rsid w:val="00D47D7E"/>
    <w:rsid w:val="00D47EEE"/>
    <w:rsid w:val="00D5058F"/>
    <w:rsid w:val="00D52BCE"/>
    <w:rsid w:val="00D54828"/>
    <w:rsid w:val="00D54AFF"/>
    <w:rsid w:val="00D559DB"/>
    <w:rsid w:val="00D55CDC"/>
    <w:rsid w:val="00D5630D"/>
    <w:rsid w:val="00D60ED6"/>
    <w:rsid w:val="00D62261"/>
    <w:rsid w:val="00D62774"/>
    <w:rsid w:val="00D6323E"/>
    <w:rsid w:val="00D64948"/>
    <w:rsid w:val="00D64A22"/>
    <w:rsid w:val="00D64D31"/>
    <w:rsid w:val="00D65DC7"/>
    <w:rsid w:val="00D6683D"/>
    <w:rsid w:val="00D71E58"/>
    <w:rsid w:val="00D72683"/>
    <w:rsid w:val="00D74698"/>
    <w:rsid w:val="00D75B53"/>
    <w:rsid w:val="00D75E1C"/>
    <w:rsid w:val="00D765EC"/>
    <w:rsid w:val="00D77AC0"/>
    <w:rsid w:val="00D80FD6"/>
    <w:rsid w:val="00D82B36"/>
    <w:rsid w:val="00D83BBD"/>
    <w:rsid w:val="00D86E8D"/>
    <w:rsid w:val="00D8722E"/>
    <w:rsid w:val="00D90B79"/>
    <w:rsid w:val="00D93FB3"/>
    <w:rsid w:val="00D9455E"/>
    <w:rsid w:val="00D95C05"/>
    <w:rsid w:val="00D96460"/>
    <w:rsid w:val="00D96467"/>
    <w:rsid w:val="00D974AB"/>
    <w:rsid w:val="00D97CDF"/>
    <w:rsid w:val="00DA18CF"/>
    <w:rsid w:val="00DA2669"/>
    <w:rsid w:val="00DA27FD"/>
    <w:rsid w:val="00DA3C5C"/>
    <w:rsid w:val="00DA50DB"/>
    <w:rsid w:val="00DA783E"/>
    <w:rsid w:val="00DB0D92"/>
    <w:rsid w:val="00DB20FD"/>
    <w:rsid w:val="00DB3083"/>
    <w:rsid w:val="00DB5B5E"/>
    <w:rsid w:val="00DB6683"/>
    <w:rsid w:val="00DB7208"/>
    <w:rsid w:val="00DB76B6"/>
    <w:rsid w:val="00DC3248"/>
    <w:rsid w:val="00DC327B"/>
    <w:rsid w:val="00DC4B2A"/>
    <w:rsid w:val="00DC54E7"/>
    <w:rsid w:val="00DC56B2"/>
    <w:rsid w:val="00DC57B6"/>
    <w:rsid w:val="00DC5F18"/>
    <w:rsid w:val="00DC659B"/>
    <w:rsid w:val="00DC688A"/>
    <w:rsid w:val="00DD0F66"/>
    <w:rsid w:val="00DD1FF0"/>
    <w:rsid w:val="00DD2B0A"/>
    <w:rsid w:val="00DD3CF8"/>
    <w:rsid w:val="00DD47F2"/>
    <w:rsid w:val="00DD5319"/>
    <w:rsid w:val="00DD53B6"/>
    <w:rsid w:val="00DD6C58"/>
    <w:rsid w:val="00DE12F5"/>
    <w:rsid w:val="00DE1A29"/>
    <w:rsid w:val="00DE3500"/>
    <w:rsid w:val="00DE36F4"/>
    <w:rsid w:val="00DE5694"/>
    <w:rsid w:val="00DE63EE"/>
    <w:rsid w:val="00DF24D2"/>
    <w:rsid w:val="00DF269A"/>
    <w:rsid w:val="00DF2E7B"/>
    <w:rsid w:val="00DF58B6"/>
    <w:rsid w:val="00E0024E"/>
    <w:rsid w:val="00E04191"/>
    <w:rsid w:val="00E047C4"/>
    <w:rsid w:val="00E0524C"/>
    <w:rsid w:val="00E05D01"/>
    <w:rsid w:val="00E06310"/>
    <w:rsid w:val="00E06D73"/>
    <w:rsid w:val="00E06FA6"/>
    <w:rsid w:val="00E0756A"/>
    <w:rsid w:val="00E07ABF"/>
    <w:rsid w:val="00E11288"/>
    <w:rsid w:val="00E13D0B"/>
    <w:rsid w:val="00E13EFA"/>
    <w:rsid w:val="00E1488B"/>
    <w:rsid w:val="00E15874"/>
    <w:rsid w:val="00E15F18"/>
    <w:rsid w:val="00E16AC1"/>
    <w:rsid w:val="00E17327"/>
    <w:rsid w:val="00E22F1C"/>
    <w:rsid w:val="00E249D8"/>
    <w:rsid w:val="00E251A1"/>
    <w:rsid w:val="00E272EB"/>
    <w:rsid w:val="00E2771A"/>
    <w:rsid w:val="00E31DDB"/>
    <w:rsid w:val="00E33A9E"/>
    <w:rsid w:val="00E3407C"/>
    <w:rsid w:val="00E3519D"/>
    <w:rsid w:val="00E35451"/>
    <w:rsid w:val="00E357E4"/>
    <w:rsid w:val="00E371CC"/>
    <w:rsid w:val="00E37BD9"/>
    <w:rsid w:val="00E40250"/>
    <w:rsid w:val="00E41FE1"/>
    <w:rsid w:val="00E42098"/>
    <w:rsid w:val="00E42F9E"/>
    <w:rsid w:val="00E4350F"/>
    <w:rsid w:val="00E46BE8"/>
    <w:rsid w:val="00E471CE"/>
    <w:rsid w:val="00E50076"/>
    <w:rsid w:val="00E50389"/>
    <w:rsid w:val="00E511F0"/>
    <w:rsid w:val="00E51DB6"/>
    <w:rsid w:val="00E5360C"/>
    <w:rsid w:val="00E5369F"/>
    <w:rsid w:val="00E538AA"/>
    <w:rsid w:val="00E53907"/>
    <w:rsid w:val="00E54038"/>
    <w:rsid w:val="00E546DE"/>
    <w:rsid w:val="00E54883"/>
    <w:rsid w:val="00E55DC0"/>
    <w:rsid w:val="00E55E23"/>
    <w:rsid w:val="00E5758B"/>
    <w:rsid w:val="00E61BF0"/>
    <w:rsid w:val="00E62F06"/>
    <w:rsid w:val="00E6609F"/>
    <w:rsid w:val="00E66D02"/>
    <w:rsid w:val="00E675A4"/>
    <w:rsid w:val="00E67C27"/>
    <w:rsid w:val="00E72C0D"/>
    <w:rsid w:val="00E73040"/>
    <w:rsid w:val="00E7490F"/>
    <w:rsid w:val="00E76390"/>
    <w:rsid w:val="00E81A7F"/>
    <w:rsid w:val="00E82293"/>
    <w:rsid w:val="00E83F4C"/>
    <w:rsid w:val="00E861C7"/>
    <w:rsid w:val="00E90654"/>
    <w:rsid w:val="00E91920"/>
    <w:rsid w:val="00E91ACC"/>
    <w:rsid w:val="00E92C56"/>
    <w:rsid w:val="00E93487"/>
    <w:rsid w:val="00E93CD8"/>
    <w:rsid w:val="00E93E35"/>
    <w:rsid w:val="00E94583"/>
    <w:rsid w:val="00E949A8"/>
    <w:rsid w:val="00E94D45"/>
    <w:rsid w:val="00E952EA"/>
    <w:rsid w:val="00E95D04"/>
    <w:rsid w:val="00E979FD"/>
    <w:rsid w:val="00E97C78"/>
    <w:rsid w:val="00E97CDC"/>
    <w:rsid w:val="00EA1B2E"/>
    <w:rsid w:val="00EA3500"/>
    <w:rsid w:val="00EA3DCE"/>
    <w:rsid w:val="00EA5D7D"/>
    <w:rsid w:val="00EA65DD"/>
    <w:rsid w:val="00EA73AD"/>
    <w:rsid w:val="00EA7F56"/>
    <w:rsid w:val="00EB02DB"/>
    <w:rsid w:val="00EB0EB3"/>
    <w:rsid w:val="00EB1641"/>
    <w:rsid w:val="00EB40AE"/>
    <w:rsid w:val="00EB4751"/>
    <w:rsid w:val="00EB58A9"/>
    <w:rsid w:val="00EB6CE7"/>
    <w:rsid w:val="00EB73DE"/>
    <w:rsid w:val="00EC1F78"/>
    <w:rsid w:val="00EC2D70"/>
    <w:rsid w:val="00EC3888"/>
    <w:rsid w:val="00EC3F99"/>
    <w:rsid w:val="00EC40B1"/>
    <w:rsid w:val="00EC44A9"/>
    <w:rsid w:val="00EC6D66"/>
    <w:rsid w:val="00EC7B6A"/>
    <w:rsid w:val="00ED072B"/>
    <w:rsid w:val="00ED09ED"/>
    <w:rsid w:val="00ED18C9"/>
    <w:rsid w:val="00ED1A2C"/>
    <w:rsid w:val="00ED3035"/>
    <w:rsid w:val="00ED51CA"/>
    <w:rsid w:val="00ED532C"/>
    <w:rsid w:val="00ED67D2"/>
    <w:rsid w:val="00ED726A"/>
    <w:rsid w:val="00ED782F"/>
    <w:rsid w:val="00EE0218"/>
    <w:rsid w:val="00EE3F57"/>
    <w:rsid w:val="00EE4084"/>
    <w:rsid w:val="00EE44E8"/>
    <w:rsid w:val="00EE5128"/>
    <w:rsid w:val="00EE53CD"/>
    <w:rsid w:val="00EE635B"/>
    <w:rsid w:val="00EE74FA"/>
    <w:rsid w:val="00EE7AE4"/>
    <w:rsid w:val="00EE7FE0"/>
    <w:rsid w:val="00EF1AD2"/>
    <w:rsid w:val="00EF2363"/>
    <w:rsid w:val="00EF543D"/>
    <w:rsid w:val="00EF6E7E"/>
    <w:rsid w:val="00EF740F"/>
    <w:rsid w:val="00F0173F"/>
    <w:rsid w:val="00F01984"/>
    <w:rsid w:val="00F01EB7"/>
    <w:rsid w:val="00F02BD4"/>
    <w:rsid w:val="00F02CE7"/>
    <w:rsid w:val="00F067E0"/>
    <w:rsid w:val="00F06A33"/>
    <w:rsid w:val="00F06F86"/>
    <w:rsid w:val="00F07904"/>
    <w:rsid w:val="00F10B06"/>
    <w:rsid w:val="00F124CB"/>
    <w:rsid w:val="00F133D0"/>
    <w:rsid w:val="00F14432"/>
    <w:rsid w:val="00F14483"/>
    <w:rsid w:val="00F146BC"/>
    <w:rsid w:val="00F15867"/>
    <w:rsid w:val="00F163C7"/>
    <w:rsid w:val="00F17A7A"/>
    <w:rsid w:val="00F17BD3"/>
    <w:rsid w:val="00F20FCA"/>
    <w:rsid w:val="00F21AAD"/>
    <w:rsid w:val="00F21D5E"/>
    <w:rsid w:val="00F227B1"/>
    <w:rsid w:val="00F23D7B"/>
    <w:rsid w:val="00F25FED"/>
    <w:rsid w:val="00F26576"/>
    <w:rsid w:val="00F26C4E"/>
    <w:rsid w:val="00F32239"/>
    <w:rsid w:val="00F3430A"/>
    <w:rsid w:val="00F34374"/>
    <w:rsid w:val="00F34F84"/>
    <w:rsid w:val="00F37072"/>
    <w:rsid w:val="00F43A3B"/>
    <w:rsid w:val="00F44852"/>
    <w:rsid w:val="00F44A1A"/>
    <w:rsid w:val="00F45A4C"/>
    <w:rsid w:val="00F502E7"/>
    <w:rsid w:val="00F504BA"/>
    <w:rsid w:val="00F51F7C"/>
    <w:rsid w:val="00F529D1"/>
    <w:rsid w:val="00F52A90"/>
    <w:rsid w:val="00F52C58"/>
    <w:rsid w:val="00F53D31"/>
    <w:rsid w:val="00F53F90"/>
    <w:rsid w:val="00F54090"/>
    <w:rsid w:val="00F54BCA"/>
    <w:rsid w:val="00F55BCC"/>
    <w:rsid w:val="00F57FF3"/>
    <w:rsid w:val="00F61049"/>
    <w:rsid w:val="00F628C4"/>
    <w:rsid w:val="00F6295F"/>
    <w:rsid w:val="00F64755"/>
    <w:rsid w:val="00F64827"/>
    <w:rsid w:val="00F64B76"/>
    <w:rsid w:val="00F65969"/>
    <w:rsid w:val="00F704A1"/>
    <w:rsid w:val="00F709AE"/>
    <w:rsid w:val="00F70A1E"/>
    <w:rsid w:val="00F71E5D"/>
    <w:rsid w:val="00F73821"/>
    <w:rsid w:val="00F73C99"/>
    <w:rsid w:val="00F73E67"/>
    <w:rsid w:val="00F74190"/>
    <w:rsid w:val="00F77B55"/>
    <w:rsid w:val="00F80ABB"/>
    <w:rsid w:val="00F84445"/>
    <w:rsid w:val="00F84A34"/>
    <w:rsid w:val="00F92994"/>
    <w:rsid w:val="00F93CCF"/>
    <w:rsid w:val="00F93FF7"/>
    <w:rsid w:val="00F94ABB"/>
    <w:rsid w:val="00F9582A"/>
    <w:rsid w:val="00F95BC6"/>
    <w:rsid w:val="00F96196"/>
    <w:rsid w:val="00F96909"/>
    <w:rsid w:val="00F96D94"/>
    <w:rsid w:val="00F97DEA"/>
    <w:rsid w:val="00F97DEC"/>
    <w:rsid w:val="00FA119A"/>
    <w:rsid w:val="00FA184F"/>
    <w:rsid w:val="00FA576D"/>
    <w:rsid w:val="00FB0741"/>
    <w:rsid w:val="00FB1E68"/>
    <w:rsid w:val="00FB1FE2"/>
    <w:rsid w:val="00FB220E"/>
    <w:rsid w:val="00FB2B8F"/>
    <w:rsid w:val="00FB5E9B"/>
    <w:rsid w:val="00FB6B0B"/>
    <w:rsid w:val="00FC1184"/>
    <w:rsid w:val="00FC20A7"/>
    <w:rsid w:val="00FC3A01"/>
    <w:rsid w:val="00FC4F6F"/>
    <w:rsid w:val="00FC684A"/>
    <w:rsid w:val="00FC745B"/>
    <w:rsid w:val="00FD04D7"/>
    <w:rsid w:val="00FD0514"/>
    <w:rsid w:val="00FD0B13"/>
    <w:rsid w:val="00FD365A"/>
    <w:rsid w:val="00FD5379"/>
    <w:rsid w:val="00FD5A11"/>
    <w:rsid w:val="00FD5C05"/>
    <w:rsid w:val="00FD6802"/>
    <w:rsid w:val="00FD74E5"/>
    <w:rsid w:val="00FE16A2"/>
    <w:rsid w:val="00FE2B1F"/>
    <w:rsid w:val="00FE347A"/>
    <w:rsid w:val="00FE4597"/>
    <w:rsid w:val="00FE55FB"/>
    <w:rsid w:val="00FE5FDA"/>
    <w:rsid w:val="00FF234D"/>
    <w:rsid w:val="00FF28AD"/>
    <w:rsid w:val="00FF46DA"/>
    <w:rsid w:val="00FF519F"/>
    <w:rsid w:val="00FF563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8" fill="f" fillcolor="white" stroke="f">
      <v:fill color="white" on="f"/>
      <v:stroke on="f"/>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semiHidden="0" w:uiPriority="35" w:unhideWhenUsed="0"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4573"/>
    <w:rPr>
      <w:lang w:eastAsia="en-US"/>
    </w:rPr>
  </w:style>
  <w:style w:type="paragraph" w:styleId="Heading1">
    <w:name w:val="heading 1"/>
    <w:aliases w:val="outline 1"/>
    <w:basedOn w:val="Normal"/>
    <w:next w:val="BodyText"/>
    <w:link w:val="Heading1Char"/>
    <w:qFormat/>
    <w:rsid w:val="00CF4573"/>
    <w:pPr>
      <w:keepNext/>
      <w:pageBreakBefore/>
      <w:numPr>
        <w:numId w:val="15"/>
      </w:numPr>
      <w:spacing w:before="240"/>
      <w:outlineLvl w:val="0"/>
    </w:pPr>
    <w:rPr>
      <w:rFonts w:ascii="Arial" w:hAnsi="Arial"/>
      <w:b/>
      <w:kern w:val="28"/>
      <w:sz w:val="36"/>
    </w:rPr>
  </w:style>
  <w:style w:type="paragraph" w:styleId="Heading2">
    <w:name w:val="heading 2"/>
    <w:aliases w:val="Heading 2 Char,h2,Heading 2rh,Prophead 2,Major,Major1,Major2,Major11,2,Heading Two,RFP Heading 2,Activity,Subsection,H2,l2,list + change bar,(1.1,1.2,1.3 etc),h21,heading 21,h22,heading 22,h23,heading 23,h211,heading 211,h221,heading 221,h24"/>
    <w:basedOn w:val="Normal"/>
    <w:next w:val="BodyText"/>
    <w:qFormat/>
    <w:rsid w:val="00CF4573"/>
    <w:pPr>
      <w:keepNext/>
      <w:numPr>
        <w:ilvl w:val="1"/>
        <w:numId w:val="15"/>
      </w:numPr>
      <w:spacing w:before="240"/>
      <w:outlineLvl w:val="1"/>
    </w:pPr>
    <w:rPr>
      <w:rFonts w:ascii="Arial" w:hAnsi="Arial"/>
      <w:b/>
      <w:sz w:val="28"/>
    </w:rPr>
  </w:style>
  <w:style w:type="paragraph" w:styleId="Heading3">
    <w:name w:val="heading 3"/>
    <w:aliases w:val="Heading 3 Char2,Heading 3 Char Char1,Heading 3 Char2 Char Char1,Heading 3 Char1 Char Char Char,Heading 3 Char Char Char Char Char,Heading 3 Char Char1 Char Char,Heading 3 Char Char Char,Heading 3 Char1 Char,Heading 3 Char1 Char Char1 Char,h3"/>
    <w:basedOn w:val="Normal"/>
    <w:next w:val="BodyText"/>
    <w:qFormat/>
    <w:rsid w:val="00CF4573"/>
    <w:pPr>
      <w:keepNext/>
      <w:numPr>
        <w:ilvl w:val="2"/>
        <w:numId w:val="15"/>
      </w:numPr>
      <w:spacing w:before="240"/>
      <w:outlineLvl w:val="2"/>
    </w:pPr>
    <w:rPr>
      <w:rFonts w:ascii="Arial" w:hAnsi="Arial"/>
      <w:b/>
      <w:sz w:val="24"/>
    </w:rPr>
  </w:style>
  <w:style w:type="paragraph" w:styleId="Heading4">
    <w:name w:val="heading 4"/>
    <w:aliases w:val="h4,a.,H4,Sub-Minor,Project table,Propos,Level 2 - a,Bullet 11,Bullet 12,Bullet 13,Bullet 14,Bullet 15,Bullet 16,h41,a.1,H41,Sub-Minor1,Project table1,Propos1,Level 2 - a1,Bullet 111,Bullet 121,Bullet 131,Bullet 141,Bullet 151,Bullet 161,h42"/>
    <w:basedOn w:val="BodyText"/>
    <w:next w:val="BodyText"/>
    <w:qFormat/>
    <w:rsid w:val="00CF4573"/>
    <w:pPr>
      <w:keepNext/>
      <w:numPr>
        <w:ilvl w:val="3"/>
        <w:numId w:val="15"/>
      </w:numPr>
      <w:spacing w:before="240"/>
      <w:outlineLvl w:val="3"/>
    </w:pPr>
    <w:rPr>
      <w:rFonts w:ascii="Arial" w:hAnsi="Arial"/>
      <w:b/>
      <w:sz w:val="22"/>
    </w:rPr>
  </w:style>
  <w:style w:type="paragraph" w:styleId="Heading5">
    <w:name w:val="heading 5"/>
    <w:aliases w:val="ASAPHeading 5"/>
    <w:basedOn w:val="BodyText"/>
    <w:next w:val="BodyText"/>
    <w:qFormat/>
    <w:rsid w:val="00CF4573"/>
    <w:pPr>
      <w:spacing w:before="240" w:after="60"/>
      <w:outlineLvl w:val="4"/>
    </w:pPr>
    <w:rPr>
      <w:rFonts w:ascii="Arial" w:hAnsi="Arial"/>
      <w:sz w:val="22"/>
      <w:u w:val="single"/>
    </w:rPr>
  </w:style>
  <w:style w:type="paragraph" w:styleId="Heading6">
    <w:name w:val="heading 6"/>
    <w:basedOn w:val="BodyText"/>
    <w:next w:val="BodyText"/>
    <w:qFormat/>
    <w:rsid w:val="00CF4573"/>
    <w:pPr>
      <w:spacing w:before="240" w:after="60"/>
      <w:outlineLvl w:val="5"/>
    </w:pPr>
    <w:rPr>
      <w:i/>
      <w:sz w:val="22"/>
    </w:rPr>
  </w:style>
  <w:style w:type="paragraph" w:styleId="Heading7">
    <w:name w:val="heading 7"/>
    <w:basedOn w:val="BodyText"/>
    <w:next w:val="BodyText"/>
    <w:qFormat/>
    <w:rsid w:val="00CF4573"/>
    <w:pPr>
      <w:spacing w:before="240" w:after="60"/>
      <w:outlineLvl w:val="6"/>
    </w:pPr>
    <w:rPr>
      <w:rFonts w:ascii="Arial" w:hAnsi="Arial"/>
    </w:rPr>
  </w:style>
  <w:style w:type="paragraph" w:styleId="Heading8">
    <w:name w:val="heading 8"/>
    <w:basedOn w:val="BodyText"/>
    <w:next w:val="BodyText"/>
    <w:qFormat/>
    <w:rsid w:val="00CF4573"/>
    <w:pPr>
      <w:spacing w:before="240" w:after="60"/>
      <w:outlineLvl w:val="7"/>
    </w:pPr>
    <w:rPr>
      <w:rFonts w:ascii="Arial" w:hAnsi="Arial"/>
      <w:i/>
    </w:rPr>
  </w:style>
  <w:style w:type="paragraph" w:styleId="Heading9">
    <w:name w:val="heading 9"/>
    <w:basedOn w:val="BodyText"/>
    <w:next w:val="BodyText"/>
    <w:qFormat/>
    <w:rsid w:val="00CF4573"/>
    <w:p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aliases w:val="Body Text Char2,Body Text Char1 Char,Body Text Char Char Char,Body Text Char1 Char Char Char Char,Body Text Char Char Char Char Char Char,Body Text Char Char1 Char Char Char,Body Text Char1 Char Char1 Char,Body Text Char Char Char Char1 Char,b"/>
    <w:basedOn w:val="Normal"/>
    <w:link w:val="BodyTextChar"/>
    <w:rsid w:val="00E91920"/>
    <w:pPr>
      <w:spacing w:before="120"/>
      <w:ind w:left="720"/>
    </w:pPr>
    <w:rPr>
      <w:rFonts w:ascii="Century Schoolbook" w:hAnsi="Century Schoolbook"/>
    </w:rPr>
  </w:style>
  <w:style w:type="character" w:styleId="PageNumber">
    <w:name w:val="page number"/>
    <w:basedOn w:val="DefaultParagraphFont"/>
    <w:rsid w:val="00E91920"/>
  </w:style>
  <w:style w:type="paragraph" w:styleId="Footer">
    <w:name w:val="footer"/>
    <w:basedOn w:val="Normal"/>
    <w:rsid w:val="00E91920"/>
    <w:rPr>
      <w:rFonts w:ascii="Century Schoolbook" w:hAnsi="Century Schoolbook"/>
      <w:sz w:val="18"/>
    </w:rPr>
  </w:style>
  <w:style w:type="paragraph" w:styleId="Header">
    <w:name w:val="header"/>
    <w:basedOn w:val="Normal"/>
    <w:rsid w:val="00E91920"/>
    <w:rPr>
      <w:rFonts w:ascii="Century Schoolbook" w:hAnsi="Century Schoolbook"/>
      <w:sz w:val="18"/>
    </w:rPr>
  </w:style>
  <w:style w:type="paragraph" w:styleId="ListBullet">
    <w:name w:val="List Bullet"/>
    <w:basedOn w:val="BodyText"/>
    <w:rsid w:val="00E91920"/>
    <w:pPr>
      <w:numPr>
        <w:numId w:val="1"/>
      </w:numPr>
      <w:ind w:left="1457" w:hanging="323"/>
    </w:pPr>
  </w:style>
  <w:style w:type="paragraph" w:styleId="ListNumber">
    <w:name w:val="List Number"/>
    <w:basedOn w:val="BodyText"/>
    <w:rsid w:val="00E91920"/>
    <w:pPr>
      <w:numPr>
        <w:numId w:val="2"/>
      </w:numPr>
    </w:pPr>
  </w:style>
  <w:style w:type="paragraph" w:styleId="Title">
    <w:name w:val="Title"/>
    <w:basedOn w:val="Normal"/>
    <w:next w:val="BodyText"/>
    <w:qFormat/>
    <w:rsid w:val="00CF4573"/>
    <w:pPr>
      <w:spacing w:before="240" w:after="60"/>
      <w:jc w:val="center"/>
      <w:outlineLvl w:val="0"/>
    </w:pPr>
    <w:rPr>
      <w:rFonts w:ascii="Arial" w:hAnsi="Arial"/>
      <w:b/>
      <w:kern w:val="28"/>
      <w:sz w:val="36"/>
    </w:rPr>
  </w:style>
  <w:style w:type="paragraph" w:customStyle="1" w:styleId="TableTextLeftColumn">
    <w:name w:val="Table Text Left Column"/>
    <w:basedOn w:val="BodyText"/>
    <w:rsid w:val="00E91920"/>
    <w:pPr>
      <w:spacing w:before="60" w:after="40"/>
    </w:pPr>
  </w:style>
  <w:style w:type="paragraph" w:customStyle="1" w:styleId="InfoTextChar">
    <w:name w:val="InfoText Char"/>
    <w:basedOn w:val="Normal"/>
    <w:next w:val="BodyText"/>
    <w:link w:val="InfoTextCharChar"/>
    <w:rsid w:val="00E91920"/>
    <w:pPr>
      <w:spacing w:after="120"/>
      <w:ind w:left="720"/>
    </w:pPr>
    <w:rPr>
      <w:rFonts w:ascii="Century Schoolbook" w:hAnsi="Century Schoolbook"/>
      <w:i/>
      <w:color w:val="0000FF"/>
    </w:rPr>
  </w:style>
  <w:style w:type="paragraph" w:styleId="TOC1">
    <w:name w:val="toc 1"/>
    <w:basedOn w:val="Normal"/>
    <w:next w:val="Normal"/>
    <w:autoRedefine/>
    <w:uiPriority w:val="39"/>
    <w:rsid w:val="002D37A3"/>
    <w:pPr>
      <w:tabs>
        <w:tab w:val="left" w:pos="400"/>
        <w:tab w:val="right" w:leader="dot" w:pos="8948"/>
      </w:tabs>
      <w:spacing w:before="120"/>
    </w:pPr>
    <w:rPr>
      <w:rFonts w:ascii="Century Schoolbook" w:hAnsi="Century Schoolbook"/>
      <w:b/>
      <w:caps/>
      <w:noProof/>
      <w:color w:val="000000" w:themeColor="text1"/>
      <w:sz w:val="22"/>
    </w:rPr>
  </w:style>
  <w:style w:type="paragraph" w:styleId="TOC2">
    <w:name w:val="toc 2"/>
    <w:basedOn w:val="Normal"/>
    <w:next w:val="Normal"/>
    <w:autoRedefine/>
    <w:uiPriority w:val="39"/>
    <w:rsid w:val="00E91920"/>
    <w:pPr>
      <w:ind w:left="200"/>
    </w:pPr>
  </w:style>
  <w:style w:type="paragraph" w:styleId="TOC3">
    <w:name w:val="toc 3"/>
    <w:basedOn w:val="Normal"/>
    <w:next w:val="Normal"/>
    <w:autoRedefine/>
    <w:uiPriority w:val="39"/>
    <w:rsid w:val="00E91920"/>
    <w:pPr>
      <w:ind w:left="400"/>
    </w:pPr>
  </w:style>
  <w:style w:type="character" w:styleId="Hyperlink">
    <w:name w:val="Hyperlink"/>
    <w:basedOn w:val="DefaultParagraphFont"/>
    <w:uiPriority w:val="99"/>
    <w:rsid w:val="00E91920"/>
    <w:rPr>
      <w:color w:val="0000FF"/>
      <w:u w:val="single"/>
    </w:rPr>
  </w:style>
  <w:style w:type="character" w:styleId="FollowedHyperlink">
    <w:name w:val="FollowedHyperlink"/>
    <w:basedOn w:val="DefaultParagraphFont"/>
    <w:rsid w:val="00E91920"/>
    <w:rPr>
      <w:color w:val="800080"/>
      <w:u w:val="single"/>
    </w:rPr>
  </w:style>
  <w:style w:type="paragraph" w:customStyle="1" w:styleId="Tabletext">
    <w:name w:val="Tabletext"/>
    <w:basedOn w:val="Normal"/>
    <w:rsid w:val="00E91920"/>
    <w:pPr>
      <w:keepLines/>
      <w:widowControl w:val="0"/>
      <w:spacing w:after="120" w:line="240" w:lineRule="atLeast"/>
    </w:pPr>
    <w:rPr>
      <w:rFonts w:ascii="Verdana" w:hAnsi="Verdana"/>
    </w:rPr>
  </w:style>
  <w:style w:type="paragraph" w:customStyle="1" w:styleId="TableTextRightColumn">
    <w:name w:val="Table Text Right Column"/>
    <w:basedOn w:val="Normal"/>
    <w:rsid w:val="00E91920"/>
    <w:pPr>
      <w:keepLines/>
      <w:spacing w:before="60" w:after="40" w:line="240" w:lineRule="atLeast"/>
    </w:pPr>
  </w:style>
  <w:style w:type="paragraph" w:styleId="TOC4">
    <w:name w:val="toc 4"/>
    <w:basedOn w:val="Normal"/>
    <w:next w:val="Normal"/>
    <w:autoRedefine/>
    <w:semiHidden/>
    <w:rsid w:val="00E91920"/>
    <w:pPr>
      <w:ind w:left="720"/>
    </w:pPr>
    <w:rPr>
      <w:sz w:val="24"/>
      <w:szCs w:val="24"/>
    </w:rPr>
  </w:style>
  <w:style w:type="paragraph" w:styleId="Caption">
    <w:name w:val="caption"/>
    <w:basedOn w:val="BodyText"/>
    <w:next w:val="BodyText"/>
    <w:uiPriority w:val="35"/>
    <w:qFormat/>
    <w:rsid w:val="00CF4573"/>
    <w:pPr>
      <w:keepNext/>
      <w:spacing w:before="40" w:after="120"/>
    </w:pPr>
    <w:rPr>
      <w:sz w:val="18"/>
    </w:rPr>
  </w:style>
  <w:style w:type="paragraph" w:customStyle="1" w:styleId="RequirementQualifier">
    <w:name w:val="Requirement Qualifier"/>
    <w:basedOn w:val="BodyText"/>
    <w:rsid w:val="00E91920"/>
    <w:pPr>
      <w:keepNext/>
      <w:spacing w:before="0"/>
      <w:ind w:left="2880" w:hanging="2160"/>
    </w:pPr>
  </w:style>
  <w:style w:type="paragraph" w:customStyle="1" w:styleId="RequirementText">
    <w:name w:val="Requirement Text"/>
    <w:basedOn w:val="BodyText"/>
    <w:next w:val="RequirementQualifier"/>
    <w:rsid w:val="00E91920"/>
    <w:pPr>
      <w:keepNext/>
      <w:spacing w:before="0"/>
    </w:pPr>
  </w:style>
  <w:style w:type="paragraph" w:customStyle="1" w:styleId="RequirementTag">
    <w:name w:val="Requirement Tag"/>
    <w:basedOn w:val="BodyText"/>
    <w:next w:val="RequirementText"/>
    <w:rsid w:val="00E91920"/>
    <w:pPr>
      <w:keepNext/>
    </w:pPr>
    <w:rPr>
      <w:b/>
    </w:rPr>
  </w:style>
  <w:style w:type="paragraph" w:customStyle="1" w:styleId="ReferenceChar">
    <w:name w:val="Reference Char"/>
    <w:basedOn w:val="BodyText"/>
    <w:next w:val="BodyText"/>
    <w:link w:val="ReferenceCharChar"/>
    <w:autoRedefine/>
    <w:rsid w:val="008F0201"/>
    <w:pPr>
      <w:numPr>
        <w:numId w:val="5"/>
      </w:numPr>
      <w:tabs>
        <w:tab w:val="clear" w:pos="1080"/>
        <w:tab w:val="num" w:pos="1440"/>
      </w:tabs>
      <w:ind w:left="1440"/>
    </w:pPr>
    <w:rPr>
      <w:rFonts w:ascii="Times New Roman" w:hAnsi="Times New Roman"/>
    </w:rPr>
  </w:style>
  <w:style w:type="paragraph" w:styleId="TOC5">
    <w:name w:val="toc 5"/>
    <w:basedOn w:val="Normal"/>
    <w:next w:val="Normal"/>
    <w:autoRedefine/>
    <w:semiHidden/>
    <w:rsid w:val="00E91920"/>
    <w:pPr>
      <w:ind w:left="960"/>
    </w:pPr>
    <w:rPr>
      <w:sz w:val="24"/>
      <w:szCs w:val="24"/>
    </w:rPr>
  </w:style>
  <w:style w:type="paragraph" w:styleId="TOC6">
    <w:name w:val="toc 6"/>
    <w:basedOn w:val="Normal"/>
    <w:next w:val="Normal"/>
    <w:autoRedefine/>
    <w:semiHidden/>
    <w:rsid w:val="00E91920"/>
    <w:pPr>
      <w:ind w:left="1200"/>
    </w:pPr>
    <w:rPr>
      <w:sz w:val="24"/>
      <w:szCs w:val="24"/>
    </w:rPr>
  </w:style>
  <w:style w:type="paragraph" w:styleId="TOC7">
    <w:name w:val="toc 7"/>
    <w:basedOn w:val="Normal"/>
    <w:next w:val="Normal"/>
    <w:autoRedefine/>
    <w:semiHidden/>
    <w:rsid w:val="00E91920"/>
    <w:pPr>
      <w:ind w:left="1440"/>
    </w:pPr>
    <w:rPr>
      <w:sz w:val="24"/>
      <w:szCs w:val="24"/>
    </w:rPr>
  </w:style>
  <w:style w:type="paragraph" w:styleId="TOC8">
    <w:name w:val="toc 8"/>
    <w:basedOn w:val="Normal"/>
    <w:next w:val="Normal"/>
    <w:autoRedefine/>
    <w:semiHidden/>
    <w:rsid w:val="00E91920"/>
    <w:pPr>
      <w:ind w:left="1680"/>
    </w:pPr>
    <w:rPr>
      <w:sz w:val="24"/>
      <w:szCs w:val="24"/>
    </w:rPr>
  </w:style>
  <w:style w:type="paragraph" w:styleId="TOC9">
    <w:name w:val="toc 9"/>
    <w:basedOn w:val="Normal"/>
    <w:next w:val="Normal"/>
    <w:autoRedefine/>
    <w:semiHidden/>
    <w:rsid w:val="00E91920"/>
    <w:pPr>
      <w:ind w:left="1920"/>
    </w:pPr>
    <w:rPr>
      <w:sz w:val="24"/>
      <w:szCs w:val="24"/>
    </w:rPr>
  </w:style>
  <w:style w:type="character" w:customStyle="1" w:styleId="InfoTextCharChar">
    <w:name w:val="InfoText Char Char"/>
    <w:basedOn w:val="DefaultParagraphFont"/>
    <w:link w:val="InfoTextChar"/>
    <w:rsid w:val="00B728BD"/>
    <w:rPr>
      <w:rFonts w:ascii="Century Schoolbook" w:hAnsi="Century Schoolbook"/>
      <w:i/>
      <w:color w:val="0000FF"/>
      <w:lang w:val="en-GB" w:eastAsia="en-US" w:bidi="ar-SA"/>
    </w:rPr>
  </w:style>
  <w:style w:type="paragraph" w:customStyle="1" w:styleId="Code">
    <w:name w:val="Code"/>
    <w:basedOn w:val="BodyText"/>
    <w:rsid w:val="00E91920"/>
    <w:pPr>
      <w:pBdr>
        <w:top w:val="single" w:sz="4" w:space="1" w:color="auto" w:shadow="1"/>
        <w:left w:val="single" w:sz="4" w:space="4" w:color="auto" w:shadow="1"/>
        <w:bottom w:val="single" w:sz="4" w:space="1" w:color="auto" w:shadow="1"/>
        <w:right w:val="single" w:sz="4" w:space="4" w:color="auto" w:shadow="1"/>
      </w:pBdr>
      <w:spacing w:before="0"/>
      <w:ind w:left="1134"/>
    </w:pPr>
    <w:rPr>
      <w:rFonts w:ascii="Courier New" w:hAnsi="Courier New"/>
      <w:noProof/>
      <w:w w:val="80"/>
    </w:rPr>
  </w:style>
  <w:style w:type="paragraph" w:customStyle="1" w:styleId="Appendix1">
    <w:name w:val="Appendix 1"/>
    <w:basedOn w:val="Normal"/>
    <w:next w:val="BodyText"/>
    <w:rsid w:val="00E91920"/>
    <w:pPr>
      <w:keepNext/>
      <w:pageBreakBefore/>
      <w:numPr>
        <w:numId w:val="3"/>
      </w:numPr>
      <w:spacing w:before="240"/>
      <w:outlineLvl w:val="0"/>
    </w:pPr>
    <w:rPr>
      <w:rFonts w:ascii="Arial" w:hAnsi="Arial"/>
      <w:b/>
      <w:kern w:val="28"/>
      <w:sz w:val="36"/>
    </w:rPr>
  </w:style>
  <w:style w:type="paragraph" w:customStyle="1" w:styleId="Appendix2">
    <w:name w:val="Appendix 2"/>
    <w:basedOn w:val="Normal"/>
    <w:next w:val="BodyText"/>
    <w:rsid w:val="00E91920"/>
    <w:pPr>
      <w:keepNext/>
      <w:numPr>
        <w:ilvl w:val="1"/>
        <w:numId w:val="3"/>
      </w:numPr>
      <w:spacing w:before="240"/>
      <w:outlineLvl w:val="1"/>
    </w:pPr>
    <w:rPr>
      <w:rFonts w:ascii="Arial" w:hAnsi="Arial"/>
      <w:b/>
      <w:sz w:val="28"/>
    </w:rPr>
  </w:style>
  <w:style w:type="paragraph" w:customStyle="1" w:styleId="Paragraph2">
    <w:name w:val="Paragraph2"/>
    <w:basedOn w:val="Normal"/>
    <w:rsid w:val="00E952EA"/>
    <w:pPr>
      <w:widowControl w:val="0"/>
      <w:spacing w:before="80" w:line="240" w:lineRule="atLeast"/>
      <w:ind w:left="720"/>
      <w:jc w:val="both"/>
    </w:pPr>
    <w:rPr>
      <w:color w:val="000000"/>
      <w:lang w:val="en-AU"/>
    </w:rPr>
  </w:style>
  <w:style w:type="paragraph" w:customStyle="1" w:styleId="infoblue">
    <w:name w:val="infoblue"/>
    <w:basedOn w:val="Normal"/>
    <w:link w:val="infoblueChar"/>
    <w:rsid w:val="00080F22"/>
    <w:pPr>
      <w:spacing w:after="120" w:line="240" w:lineRule="atLeast"/>
      <w:ind w:left="720"/>
    </w:pPr>
    <w:rPr>
      <w:i/>
      <w:iCs/>
      <w:color w:val="0000FF"/>
      <w:lang w:val="sv-SE" w:eastAsia="sv-SE"/>
    </w:rPr>
  </w:style>
  <w:style w:type="character" w:customStyle="1" w:styleId="infoblueChar">
    <w:name w:val="infoblue Char"/>
    <w:basedOn w:val="DefaultParagraphFont"/>
    <w:link w:val="infoblue"/>
    <w:rsid w:val="00080F22"/>
    <w:rPr>
      <w:rFonts w:ascii="Century Schoolbook" w:hAnsi="Century Schoolbook"/>
      <w:i/>
      <w:iCs/>
      <w:color w:val="0000FF"/>
      <w:lang w:val="sv-SE" w:eastAsia="sv-SE" w:bidi="ar-SA"/>
    </w:rPr>
  </w:style>
  <w:style w:type="table" w:styleId="TableGrid">
    <w:name w:val="Table Grid"/>
    <w:basedOn w:val="TableNormal"/>
    <w:rsid w:val="002840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Simple3">
    <w:name w:val="Table Simple 3"/>
    <w:basedOn w:val="TableNormal"/>
    <w:rsid w:val="005651B3"/>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character" w:customStyle="1" w:styleId="BodyTextChar">
    <w:name w:val="Body Text Char"/>
    <w:aliases w:val="Body Text Char2 Char,Body Text Char1 Char Char,Body Text Char Char Char Char,Body Text Char1 Char Char Char Char Char,Body Text Char Char Char Char Char Char Char,Body Text Char Char1 Char Char Char Char,b Char"/>
    <w:basedOn w:val="DefaultParagraphFont"/>
    <w:link w:val="BodyText"/>
    <w:rsid w:val="007C24CF"/>
    <w:rPr>
      <w:rFonts w:ascii="Century Schoolbook" w:hAnsi="Century Schoolbook"/>
      <w:lang w:val="en-GB" w:eastAsia="en-US" w:bidi="ar-SA"/>
    </w:rPr>
  </w:style>
  <w:style w:type="paragraph" w:customStyle="1" w:styleId="bulletlist">
    <w:name w:val="bullet list"/>
    <w:basedOn w:val="Normal"/>
    <w:rsid w:val="00155B71"/>
    <w:pPr>
      <w:numPr>
        <w:numId w:val="4"/>
      </w:numPr>
      <w:spacing w:line="220" w:lineRule="exact"/>
    </w:pPr>
    <w:rPr>
      <w:sz w:val="22"/>
      <w:lang w:val="en-US"/>
    </w:rPr>
  </w:style>
  <w:style w:type="paragraph" w:customStyle="1" w:styleId="Numbered">
    <w:name w:val="Numbered"/>
    <w:aliases w:val="Left:  0,63 cm,Hanging:  0"/>
    <w:basedOn w:val="Normal"/>
    <w:rsid w:val="00AF32CC"/>
  </w:style>
  <w:style w:type="character" w:customStyle="1" w:styleId="Heading1Char">
    <w:name w:val="Heading 1 Char"/>
    <w:aliases w:val="outline 1 Char"/>
    <w:basedOn w:val="DefaultParagraphFont"/>
    <w:link w:val="Heading1"/>
    <w:rsid w:val="00CF4573"/>
    <w:rPr>
      <w:rFonts w:ascii="Arial" w:hAnsi="Arial"/>
      <w:b/>
      <w:kern w:val="28"/>
      <w:sz w:val="36"/>
      <w:lang w:eastAsia="en-US"/>
    </w:rPr>
  </w:style>
  <w:style w:type="paragraph" w:customStyle="1" w:styleId="InfoText">
    <w:name w:val="InfoText"/>
    <w:basedOn w:val="Normal"/>
    <w:next w:val="BodyText"/>
    <w:link w:val="InfoTextChar1"/>
    <w:rsid w:val="00DA18CF"/>
    <w:pPr>
      <w:spacing w:after="120"/>
      <w:ind w:left="720"/>
    </w:pPr>
    <w:rPr>
      <w:i/>
      <w:color w:val="0000FF"/>
    </w:rPr>
  </w:style>
  <w:style w:type="character" w:customStyle="1" w:styleId="InfoTextChar1">
    <w:name w:val="InfoText Char1"/>
    <w:basedOn w:val="DefaultParagraphFont"/>
    <w:link w:val="InfoText"/>
    <w:rsid w:val="008B3BE4"/>
    <w:rPr>
      <w:i/>
      <w:color w:val="0000FF"/>
      <w:lang w:val="en-GB" w:eastAsia="en-US" w:bidi="ar-SA"/>
    </w:rPr>
  </w:style>
  <w:style w:type="character" w:customStyle="1" w:styleId="ReferenceCharChar">
    <w:name w:val="Reference Char Char"/>
    <w:basedOn w:val="BodyTextChar"/>
    <w:link w:val="ReferenceChar"/>
    <w:rsid w:val="008F0201"/>
  </w:style>
  <w:style w:type="paragraph" w:customStyle="1" w:styleId="Reference">
    <w:name w:val="Reference"/>
    <w:basedOn w:val="BodyText"/>
    <w:next w:val="BodyText"/>
    <w:rsid w:val="00152CDD"/>
    <w:pPr>
      <w:tabs>
        <w:tab w:val="num" w:pos="1248"/>
      </w:tabs>
      <w:ind w:left="1400" w:hanging="680"/>
    </w:pPr>
  </w:style>
  <w:style w:type="character" w:styleId="CommentReference">
    <w:name w:val="annotation reference"/>
    <w:basedOn w:val="DefaultParagraphFont"/>
    <w:semiHidden/>
    <w:rsid w:val="00152CDD"/>
    <w:rPr>
      <w:sz w:val="16"/>
      <w:szCs w:val="16"/>
    </w:rPr>
  </w:style>
  <w:style w:type="paragraph" w:styleId="CommentText">
    <w:name w:val="annotation text"/>
    <w:basedOn w:val="Normal"/>
    <w:link w:val="CommentTextChar"/>
    <w:semiHidden/>
    <w:rsid w:val="00152CDD"/>
    <w:rPr>
      <w:rFonts w:ascii="Century Schoolbook" w:hAnsi="Century Schoolbook"/>
    </w:rPr>
  </w:style>
  <w:style w:type="paragraph" w:styleId="BalloonText">
    <w:name w:val="Balloon Text"/>
    <w:basedOn w:val="Normal"/>
    <w:link w:val="BalloonTextChar"/>
    <w:uiPriority w:val="99"/>
    <w:semiHidden/>
    <w:unhideWhenUsed/>
    <w:rsid w:val="005D4E60"/>
    <w:rPr>
      <w:rFonts w:ascii="Tahoma" w:hAnsi="Tahoma" w:cs="Tahoma"/>
      <w:sz w:val="16"/>
      <w:szCs w:val="16"/>
    </w:rPr>
  </w:style>
  <w:style w:type="character" w:customStyle="1" w:styleId="BalloonTextChar">
    <w:name w:val="Balloon Text Char"/>
    <w:basedOn w:val="DefaultParagraphFont"/>
    <w:link w:val="BalloonText"/>
    <w:uiPriority w:val="99"/>
    <w:semiHidden/>
    <w:rsid w:val="005D4E60"/>
    <w:rPr>
      <w:rFonts w:ascii="Tahoma" w:hAnsi="Tahoma" w:cs="Tahoma"/>
      <w:sz w:val="16"/>
      <w:szCs w:val="16"/>
      <w:lang w:eastAsia="en-US"/>
    </w:rPr>
  </w:style>
  <w:style w:type="paragraph" w:styleId="ListParagraph">
    <w:name w:val="List Paragraph"/>
    <w:basedOn w:val="Normal"/>
    <w:uiPriority w:val="34"/>
    <w:qFormat/>
    <w:rsid w:val="00CF4573"/>
    <w:pPr>
      <w:ind w:left="720"/>
    </w:pPr>
    <w:rPr>
      <w:rFonts w:ascii="Calibri" w:eastAsia="Calibri" w:hAnsi="Calibri"/>
      <w:sz w:val="22"/>
      <w:szCs w:val="22"/>
      <w:lang w:eastAsia="en-GB"/>
    </w:rPr>
  </w:style>
  <w:style w:type="character" w:styleId="HTMLCode">
    <w:name w:val="HTML Code"/>
    <w:basedOn w:val="DefaultParagraphFont"/>
    <w:uiPriority w:val="99"/>
    <w:semiHidden/>
    <w:unhideWhenUsed/>
    <w:rsid w:val="00B8258E"/>
    <w:rPr>
      <w:rFonts w:ascii="Cambria" w:eastAsia="Times New Roman" w:hAnsi="Cambria" w:cs="Courier New" w:hint="default"/>
      <w:i w:val="0"/>
      <w:iCs w:val="0"/>
      <w:color w:val="6E380A"/>
      <w:sz w:val="24"/>
      <w:szCs w:val="24"/>
      <w:shd w:val="clear" w:color="auto" w:fill="FFFFFF"/>
    </w:rPr>
  </w:style>
  <w:style w:type="character" w:styleId="HTMLSample">
    <w:name w:val="HTML Sample"/>
    <w:basedOn w:val="DefaultParagraphFont"/>
    <w:uiPriority w:val="99"/>
    <w:semiHidden/>
    <w:unhideWhenUsed/>
    <w:rsid w:val="00AA071F"/>
    <w:rPr>
      <w:rFonts w:ascii="Courier New" w:eastAsia="Times New Roman" w:hAnsi="Courier New" w:cs="Courier New"/>
    </w:rPr>
  </w:style>
  <w:style w:type="character" w:styleId="IntenseEmphasis">
    <w:name w:val="Intense Emphasis"/>
    <w:basedOn w:val="DefaultParagraphFont"/>
    <w:uiPriority w:val="21"/>
    <w:qFormat/>
    <w:rsid w:val="00CF4573"/>
    <w:rPr>
      <w:bCs/>
      <w:i/>
      <w:iCs/>
      <w:color w:val="4F81BD"/>
    </w:rPr>
  </w:style>
  <w:style w:type="paragraph" w:styleId="HTMLPreformatted">
    <w:name w:val="HTML Preformatted"/>
    <w:basedOn w:val="Normal"/>
    <w:link w:val="HTMLPreformattedChar"/>
    <w:uiPriority w:val="99"/>
    <w:semiHidden/>
    <w:unhideWhenUsed/>
    <w:rsid w:val="00E173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eastAsia="en-GB"/>
    </w:rPr>
  </w:style>
  <w:style w:type="character" w:customStyle="1" w:styleId="HTMLPreformattedChar">
    <w:name w:val="HTML Preformatted Char"/>
    <w:basedOn w:val="DefaultParagraphFont"/>
    <w:link w:val="HTMLPreformatted"/>
    <w:uiPriority w:val="99"/>
    <w:semiHidden/>
    <w:rsid w:val="00E17327"/>
    <w:rPr>
      <w:rFonts w:ascii="Courier New" w:hAnsi="Courier New" w:cs="Courier New"/>
    </w:rPr>
  </w:style>
  <w:style w:type="character" w:customStyle="1" w:styleId="sc11">
    <w:name w:val="sc11"/>
    <w:basedOn w:val="DefaultParagraphFont"/>
    <w:rsid w:val="00160E6D"/>
    <w:rPr>
      <w:rFonts w:ascii="Courier New" w:hAnsi="Courier New" w:cs="Courier New" w:hint="default"/>
      <w:color w:val="0000FF"/>
      <w:sz w:val="20"/>
      <w:szCs w:val="20"/>
    </w:rPr>
  </w:style>
  <w:style w:type="character" w:customStyle="1" w:styleId="sc8">
    <w:name w:val="sc8"/>
    <w:basedOn w:val="DefaultParagraphFont"/>
    <w:rsid w:val="00160E6D"/>
    <w:rPr>
      <w:rFonts w:ascii="Courier New" w:hAnsi="Courier New" w:cs="Courier New" w:hint="default"/>
      <w:color w:val="000000"/>
      <w:sz w:val="20"/>
      <w:szCs w:val="20"/>
    </w:rPr>
  </w:style>
  <w:style w:type="character" w:customStyle="1" w:styleId="sc31">
    <w:name w:val="sc31"/>
    <w:basedOn w:val="DefaultParagraphFont"/>
    <w:rsid w:val="00160E6D"/>
    <w:rPr>
      <w:rFonts w:ascii="Courier New" w:hAnsi="Courier New" w:cs="Courier New" w:hint="default"/>
      <w:color w:val="FF0000"/>
      <w:sz w:val="20"/>
      <w:szCs w:val="20"/>
    </w:rPr>
  </w:style>
  <w:style w:type="character" w:customStyle="1" w:styleId="sc61">
    <w:name w:val="sc61"/>
    <w:basedOn w:val="DefaultParagraphFont"/>
    <w:rsid w:val="00160E6D"/>
    <w:rPr>
      <w:rFonts w:ascii="Courier New" w:hAnsi="Courier New" w:cs="Courier New" w:hint="default"/>
      <w:b/>
      <w:bCs/>
      <w:color w:val="8000FF"/>
      <w:sz w:val="20"/>
      <w:szCs w:val="20"/>
    </w:rPr>
  </w:style>
  <w:style w:type="character" w:customStyle="1" w:styleId="sc01">
    <w:name w:val="sc01"/>
    <w:basedOn w:val="DefaultParagraphFont"/>
    <w:rsid w:val="0075518A"/>
    <w:rPr>
      <w:rFonts w:ascii="Courier New" w:hAnsi="Courier New" w:cs="Courier New" w:hint="default"/>
      <w:b/>
      <w:bCs/>
      <w:color w:val="000000"/>
      <w:sz w:val="20"/>
      <w:szCs w:val="20"/>
    </w:rPr>
  </w:style>
  <w:style w:type="character" w:customStyle="1" w:styleId="sc12">
    <w:name w:val="sc12"/>
    <w:basedOn w:val="DefaultParagraphFont"/>
    <w:rsid w:val="0075518A"/>
    <w:rPr>
      <w:rFonts w:ascii="Courier New" w:hAnsi="Courier New" w:cs="Courier New" w:hint="default"/>
      <w:color w:val="0000FF"/>
      <w:sz w:val="20"/>
      <w:szCs w:val="20"/>
    </w:rPr>
  </w:style>
  <w:style w:type="character" w:customStyle="1" w:styleId="sc111">
    <w:name w:val="sc111"/>
    <w:basedOn w:val="DefaultParagraphFont"/>
    <w:rsid w:val="0075518A"/>
    <w:rPr>
      <w:rFonts w:ascii="Courier New" w:hAnsi="Courier New" w:cs="Courier New" w:hint="default"/>
      <w:color w:val="0000FF"/>
      <w:sz w:val="20"/>
      <w:szCs w:val="20"/>
    </w:rPr>
  </w:style>
  <w:style w:type="table" w:customStyle="1" w:styleId="LightList-Accent11">
    <w:name w:val="Light List - Accent 11"/>
    <w:basedOn w:val="TableNormal"/>
    <w:uiPriority w:val="61"/>
    <w:rsid w:val="00AB65F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abletitletxt">
    <w:name w:val="tabletitletxt"/>
    <w:basedOn w:val="DefaultParagraphFont"/>
    <w:rsid w:val="000B56C5"/>
  </w:style>
  <w:style w:type="character" w:customStyle="1" w:styleId="tabletxt">
    <w:name w:val="tabletxt"/>
    <w:basedOn w:val="DefaultParagraphFont"/>
    <w:rsid w:val="000B56C5"/>
  </w:style>
  <w:style w:type="paragraph" w:styleId="TOCHeading">
    <w:name w:val="TOC Heading"/>
    <w:basedOn w:val="Heading1"/>
    <w:next w:val="Normal"/>
    <w:uiPriority w:val="39"/>
    <w:semiHidden/>
    <w:unhideWhenUsed/>
    <w:qFormat/>
    <w:rsid w:val="00DC3248"/>
    <w:pPr>
      <w:keepLines/>
      <w:pageBreakBefore w:val="0"/>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rPr>
  </w:style>
  <w:style w:type="paragraph" w:styleId="CommentSubject">
    <w:name w:val="annotation subject"/>
    <w:basedOn w:val="CommentText"/>
    <w:next w:val="CommentText"/>
    <w:link w:val="CommentSubjectChar"/>
    <w:uiPriority w:val="99"/>
    <w:semiHidden/>
    <w:unhideWhenUsed/>
    <w:rsid w:val="002A7609"/>
    <w:rPr>
      <w:rFonts w:ascii="Times New Roman" w:hAnsi="Times New Roman"/>
      <w:b/>
      <w:bCs/>
    </w:rPr>
  </w:style>
  <w:style w:type="character" w:customStyle="1" w:styleId="CommentTextChar">
    <w:name w:val="Comment Text Char"/>
    <w:basedOn w:val="DefaultParagraphFont"/>
    <w:link w:val="CommentText"/>
    <w:semiHidden/>
    <w:rsid w:val="002A7609"/>
    <w:rPr>
      <w:rFonts w:ascii="Century Schoolbook" w:hAnsi="Century Schoolbook"/>
      <w:lang w:eastAsia="en-US"/>
    </w:rPr>
  </w:style>
  <w:style w:type="character" w:customStyle="1" w:styleId="CommentSubjectChar">
    <w:name w:val="Comment Subject Char"/>
    <w:basedOn w:val="CommentTextChar"/>
    <w:link w:val="CommentSubject"/>
    <w:rsid w:val="002A760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v-SE" w:eastAsia="sv-S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9963175">
      <w:bodyDiv w:val="1"/>
      <w:marLeft w:val="0"/>
      <w:marRight w:val="0"/>
      <w:marTop w:val="0"/>
      <w:marBottom w:val="0"/>
      <w:divBdr>
        <w:top w:val="none" w:sz="0" w:space="0" w:color="auto"/>
        <w:left w:val="none" w:sz="0" w:space="0" w:color="auto"/>
        <w:bottom w:val="none" w:sz="0" w:space="0" w:color="auto"/>
        <w:right w:val="none" w:sz="0" w:space="0" w:color="auto"/>
      </w:divBdr>
    </w:div>
    <w:div w:id="45034879">
      <w:bodyDiv w:val="1"/>
      <w:marLeft w:val="0"/>
      <w:marRight w:val="0"/>
      <w:marTop w:val="0"/>
      <w:marBottom w:val="0"/>
      <w:divBdr>
        <w:top w:val="none" w:sz="0" w:space="0" w:color="auto"/>
        <w:left w:val="none" w:sz="0" w:space="0" w:color="auto"/>
        <w:bottom w:val="none" w:sz="0" w:space="0" w:color="auto"/>
        <w:right w:val="none" w:sz="0" w:space="0" w:color="auto"/>
      </w:divBdr>
    </w:div>
    <w:div w:id="165480911">
      <w:bodyDiv w:val="1"/>
      <w:marLeft w:val="0"/>
      <w:marRight w:val="0"/>
      <w:marTop w:val="0"/>
      <w:marBottom w:val="0"/>
      <w:divBdr>
        <w:top w:val="none" w:sz="0" w:space="0" w:color="auto"/>
        <w:left w:val="none" w:sz="0" w:space="0" w:color="auto"/>
        <w:bottom w:val="none" w:sz="0" w:space="0" w:color="auto"/>
        <w:right w:val="none" w:sz="0" w:space="0" w:color="auto"/>
      </w:divBdr>
    </w:div>
    <w:div w:id="241255010">
      <w:bodyDiv w:val="1"/>
      <w:marLeft w:val="0"/>
      <w:marRight w:val="0"/>
      <w:marTop w:val="0"/>
      <w:marBottom w:val="0"/>
      <w:divBdr>
        <w:top w:val="none" w:sz="0" w:space="0" w:color="auto"/>
        <w:left w:val="none" w:sz="0" w:space="0" w:color="auto"/>
        <w:bottom w:val="none" w:sz="0" w:space="0" w:color="auto"/>
        <w:right w:val="none" w:sz="0" w:space="0" w:color="auto"/>
      </w:divBdr>
    </w:div>
    <w:div w:id="384256879">
      <w:bodyDiv w:val="1"/>
      <w:marLeft w:val="0"/>
      <w:marRight w:val="0"/>
      <w:marTop w:val="0"/>
      <w:marBottom w:val="0"/>
      <w:divBdr>
        <w:top w:val="none" w:sz="0" w:space="0" w:color="auto"/>
        <w:left w:val="none" w:sz="0" w:space="0" w:color="auto"/>
        <w:bottom w:val="none" w:sz="0" w:space="0" w:color="auto"/>
        <w:right w:val="none" w:sz="0" w:space="0" w:color="auto"/>
      </w:divBdr>
    </w:div>
    <w:div w:id="430129075">
      <w:bodyDiv w:val="1"/>
      <w:marLeft w:val="0"/>
      <w:marRight w:val="0"/>
      <w:marTop w:val="0"/>
      <w:marBottom w:val="0"/>
      <w:divBdr>
        <w:top w:val="none" w:sz="0" w:space="0" w:color="auto"/>
        <w:left w:val="none" w:sz="0" w:space="0" w:color="auto"/>
        <w:bottom w:val="none" w:sz="0" w:space="0" w:color="auto"/>
        <w:right w:val="none" w:sz="0" w:space="0" w:color="auto"/>
      </w:divBdr>
    </w:div>
    <w:div w:id="674459213">
      <w:bodyDiv w:val="1"/>
      <w:marLeft w:val="0"/>
      <w:marRight w:val="0"/>
      <w:marTop w:val="0"/>
      <w:marBottom w:val="0"/>
      <w:divBdr>
        <w:top w:val="none" w:sz="0" w:space="0" w:color="auto"/>
        <w:left w:val="none" w:sz="0" w:space="0" w:color="auto"/>
        <w:bottom w:val="none" w:sz="0" w:space="0" w:color="auto"/>
        <w:right w:val="none" w:sz="0" w:space="0" w:color="auto"/>
      </w:divBdr>
      <w:divsChild>
        <w:div w:id="1265839325">
          <w:marLeft w:val="0"/>
          <w:marRight w:val="0"/>
          <w:marTop w:val="0"/>
          <w:marBottom w:val="0"/>
          <w:divBdr>
            <w:top w:val="none" w:sz="0" w:space="0" w:color="auto"/>
            <w:left w:val="none" w:sz="0" w:space="0" w:color="auto"/>
            <w:bottom w:val="none" w:sz="0" w:space="0" w:color="auto"/>
            <w:right w:val="none" w:sz="0" w:space="0" w:color="auto"/>
          </w:divBdr>
          <w:divsChild>
            <w:div w:id="581917517">
              <w:marLeft w:val="0"/>
              <w:marRight w:val="0"/>
              <w:marTop w:val="0"/>
              <w:marBottom w:val="0"/>
              <w:divBdr>
                <w:top w:val="none" w:sz="0" w:space="0" w:color="auto"/>
                <w:left w:val="none" w:sz="0" w:space="0" w:color="auto"/>
                <w:bottom w:val="none" w:sz="0" w:space="0" w:color="auto"/>
                <w:right w:val="none" w:sz="0" w:space="0" w:color="auto"/>
              </w:divBdr>
              <w:divsChild>
                <w:div w:id="66947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8337663">
      <w:bodyDiv w:val="1"/>
      <w:marLeft w:val="0"/>
      <w:marRight w:val="0"/>
      <w:marTop w:val="0"/>
      <w:marBottom w:val="0"/>
      <w:divBdr>
        <w:top w:val="none" w:sz="0" w:space="0" w:color="auto"/>
        <w:left w:val="none" w:sz="0" w:space="0" w:color="auto"/>
        <w:bottom w:val="none" w:sz="0" w:space="0" w:color="auto"/>
        <w:right w:val="none" w:sz="0" w:space="0" w:color="auto"/>
      </w:divBdr>
      <w:divsChild>
        <w:div w:id="919558565">
          <w:marLeft w:val="0"/>
          <w:marRight w:val="0"/>
          <w:marTop w:val="0"/>
          <w:marBottom w:val="0"/>
          <w:divBdr>
            <w:top w:val="none" w:sz="0" w:space="0" w:color="auto"/>
            <w:left w:val="none" w:sz="0" w:space="0" w:color="auto"/>
            <w:bottom w:val="none" w:sz="0" w:space="0" w:color="auto"/>
            <w:right w:val="none" w:sz="0" w:space="0" w:color="auto"/>
          </w:divBdr>
          <w:divsChild>
            <w:div w:id="111092121">
              <w:marLeft w:val="0"/>
              <w:marRight w:val="0"/>
              <w:marTop w:val="0"/>
              <w:marBottom w:val="0"/>
              <w:divBdr>
                <w:top w:val="none" w:sz="0" w:space="0" w:color="auto"/>
                <w:left w:val="none" w:sz="0" w:space="0" w:color="auto"/>
                <w:bottom w:val="none" w:sz="0" w:space="0" w:color="auto"/>
                <w:right w:val="none" w:sz="0" w:space="0" w:color="auto"/>
              </w:divBdr>
            </w:div>
            <w:div w:id="127863367">
              <w:marLeft w:val="0"/>
              <w:marRight w:val="0"/>
              <w:marTop w:val="0"/>
              <w:marBottom w:val="0"/>
              <w:divBdr>
                <w:top w:val="none" w:sz="0" w:space="0" w:color="auto"/>
                <w:left w:val="none" w:sz="0" w:space="0" w:color="auto"/>
                <w:bottom w:val="none" w:sz="0" w:space="0" w:color="auto"/>
                <w:right w:val="none" w:sz="0" w:space="0" w:color="auto"/>
              </w:divBdr>
            </w:div>
            <w:div w:id="397047548">
              <w:marLeft w:val="0"/>
              <w:marRight w:val="0"/>
              <w:marTop w:val="0"/>
              <w:marBottom w:val="0"/>
              <w:divBdr>
                <w:top w:val="none" w:sz="0" w:space="0" w:color="auto"/>
                <w:left w:val="none" w:sz="0" w:space="0" w:color="auto"/>
                <w:bottom w:val="none" w:sz="0" w:space="0" w:color="auto"/>
                <w:right w:val="none" w:sz="0" w:space="0" w:color="auto"/>
              </w:divBdr>
            </w:div>
            <w:div w:id="1119911216">
              <w:marLeft w:val="0"/>
              <w:marRight w:val="0"/>
              <w:marTop w:val="0"/>
              <w:marBottom w:val="0"/>
              <w:divBdr>
                <w:top w:val="none" w:sz="0" w:space="0" w:color="auto"/>
                <w:left w:val="none" w:sz="0" w:space="0" w:color="auto"/>
                <w:bottom w:val="none" w:sz="0" w:space="0" w:color="auto"/>
                <w:right w:val="none" w:sz="0" w:space="0" w:color="auto"/>
              </w:divBdr>
            </w:div>
            <w:div w:id="1325862794">
              <w:marLeft w:val="0"/>
              <w:marRight w:val="0"/>
              <w:marTop w:val="0"/>
              <w:marBottom w:val="0"/>
              <w:divBdr>
                <w:top w:val="none" w:sz="0" w:space="0" w:color="auto"/>
                <w:left w:val="none" w:sz="0" w:space="0" w:color="auto"/>
                <w:bottom w:val="none" w:sz="0" w:space="0" w:color="auto"/>
                <w:right w:val="none" w:sz="0" w:space="0" w:color="auto"/>
              </w:divBdr>
            </w:div>
            <w:div w:id="1385564772">
              <w:marLeft w:val="0"/>
              <w:marRight w:val="0"/>
              <w:marTop w:val="0"/>
              <w:marBottom w:val="0"/>
              <w:divBdr>
                <w:top w:val="none" w:sz="0" w:space="0" w:color="auto"/>
                <w:left w:val="none" w:sz="0" w:space="0" w:color="auto"/>
                <w:bottom w:val="none" w:sz="0" w:space="0" w:color="auto"/>
                <w:right w:val="none" w:sz="0" w:space="0" w:color="auto"/>
              </w:divBdr>
            </w:div>
            <w:div w:id="1546062999">
              <w:marLeft w:val="0"/>
              <w:marRight w:val="0"/>
              <w:marTop w:val="0"/>
              <w:marBottom w:val="0"/>
              <w:divBdr>
                <w:top w:val="none" w:sz="0" w:space="0" w:color="auto"/>
                <w:left w:val="none" w:sz="0" w:space="0" w:color="auto"/>
                <w:bottom w:val="none" w:sz="0" w:space="0" w:color="auto"/>
                <w:right w:val="none" w:sz="0" w:space="0" w:color="auto"/>
              </w:divBdr>
            </w:div>
            <w:div w:id="1905918341">
              <w:marLeft w:val="0"/>
              <w:marRight w:val="0"/>
              <w:marTop w:val="0"/>
              <w:marBottom w:val="0"/>
              <w:divBdr>
                <w:top w:val="none" w:sz="0" w:space="0" w:color="auto"/>
                <w:left w:val="none" w:sz="0" w:space="0" w:color="auto"/>
                <w:bottom w:val="none" w:sz="0" w:space="0" w:color="auto"/>
                <w:right w:val="none" w:sz="0" w:space="0" w:color="auto"/>
              </w:divBdr>
            </w:div>
            <w:div w:id="196715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602482">
      <w:bodyDiv w:val="1"/>
      <w:marLeft w:val="0"/>
      <w:marRight w:val="0"/>
      <w:marTop w:val="0"/>
      <w:marBottom w:val="0"/>
      <w:divBdr>
        <w:top w:val="none" w:sz="0" w:space="0" w:color="auto"/>
        <w:left w:val="none" w:sz="0" w:space="0" w:color="auto"/>
        <w:bottom w:val="none" w:sz="0" w:space="0" w:color="auto"/>
        <w:right w:val="none" w:sz="0" w:space="0" w:color="auto"/>
      </w:divBdr>
    </w:div>
    <w:div w:id="769349883">
      <w:bodyDiv w:val="1"/>
      <w:marLeft w:val="0"/>
      <w:marRight w:val="0"/>
      <w:marTop w:val="0"/>
      <w:marBottom w:val="0"/>
      <w:divBdr>
        <w:top w:val="none" w:sz="0" w:space="0" w:color="auto"/>
        <w:left w:val="none" w:sz="0" w:space="0" w:color="auto"/>
        <w:bottom w:val="none" w:sz="0" w:space="0" w:color="auto"/>
        <w:right w:val="none" w:sz="0" w:space="0" w:color="auto"/>
      </w:divBdr>
      <w:divsChild>
        <w:div w:id="921178424">
          <w:marLeft w:val="0"/>
          <w:marRight w:val="0"/>
          <w:marTop w:val="0"/>
          <w:marBottom w:val="0"/>
          <w:divBdr>
            <w:top w:val="none" w:sz="0" w:space="0" w:color="auto"/>
            <w:left w:val="none" w:sz="0" w:space="0" w:color="auto"/>
            <w:bottom w:val="none" w:sz="0" w:space="0" w:color="auto"/>
            <w:right w:val="none" w:sz="0" w:space="0" w:color="auto"/>
          </w:divBdr>
        </w:div>
      </w:divsChild>
    </w:div>
    <w:div w:id="834802297">
      <w:bodyDiv w:val="1"/>
      <w:marLeft w:val="0"/>
      <w:marRight w:val="0"/>
      <w:marTop w:val="0"/>
      <w:marBottom w:val="0"/>
      <w:divBdr>
        <w:top w:val="none" w:sz="0" w:space="0" w:color="auto"/>
        <w:left w:val="none" w:sz="0" w:space="0" w:color="auto"/>
        <w:bottom w:val="none" w:sz="0" w:space="0" w:color="auto"/>
        <w:right w:val="none" w:sz="0" w:space="0" w:color="auto"/>
      </w:divBdr>
    </w:div>
    <w:div w:id="838274035">
      <w:bodyDiv w:val="1"/>
      <w:marLeft w:val="0"/>
      <w:marRight w:val="0"/>
      <w:marTop w:val="0"/>
      <w:marBottom w:val="0"/>
      <w:divBdr>
        <w:top w:val="none" w:sz="0" w:space="0" w:color="auto"/>
        <w:left w:val="none" w:sz="0" w:space="0" w:color="auto"/>
        <w:bottom w:val="none" w:sz="0" w:space="0" w:color="auto"/>
        <w:right w:val="none" w:sz="0" w:space="0" w:color="auto"/>
      </w:divBdr>
    </w:div>
    <w:div w:id="909849319">
      <w:bodyDiv w:val="1"/>
      <w:marLeft w:val="0"/>
      <w:marRight w:val="0"/>
      <w:marTop w:val="0"/>
      <w:marBottom w:val="0"/>
      <w:divBdr>
        <w:top w:val="none" w:sz="0" w:space="0" w:color="auto"/>
        <w:left w:val="none" w:sz="0" w:space="0" w:color="auto"/>
        <w:bottom w:val="none" w:sz="0" w:space="0" w:color="auto"/>
        <w:right w:val="none" w:sz="0" w:space="0" w:color="auto"/>
      </w:divBdr>
    </w:div>
    <w:div w:id="987319723">
      <w:bodyDiv w:val="1"/>
      <w:marLeft w:val="0"/>
      <w:marRight w:val="0"/>
      <w:marTop w:val="0"/>
      <w:marBottom w:val="0"/>
      <w:divBdr>
        <w:top w:val="none" w:sz="0" w:space="0" w:color="auto"/>
        <w:left w:val="none" w:sz="0" w:space="0" w:color="auto"/>
        <w:bottom w:val="none" w:sz="0" w:space="0" w:color="auto"/>
        <w:right w:val="none" w:sz="0" w:space="0" w:color="auto"/>
      </w:divBdr>
    </w:div>
    <w:div w:id="1035815290">
      <w:bodyDiv w:val="1"/>
      <w:marLeft w:val="0"/>
      <w:marRight w:val="0"/>
      <w:marTop w:val="0"/>
      <w:marBottom w:val="0"/>
      <w:divBdr>
        <w:top w:val="none" w:sz="0" w:space="0" w:color="auto"/>
        <w:left w:val="none" w:sz="0" w:space="0" w:color="auto"/>
        <w:bottom w:val="none" w:sz="0" w:space="0" w:color="auto"/>
        <w:right w:val="none" w:sz="0" w:space="0" w:color="auto"/>
      </w:divBdr>
    </w:div>
    <w:div w:id="1229001828">
      <w:bodyDiv w:val="1"/>
      <w:marLeft w:val="0"/>
      <w:marRight w:val="0"/>
      <w:marTop w:val="0"/>
      <w:marBottom w:val="0"/>
      <w:divBdr>
        <w:top w:val="none" w:sz="0" w:space="0" w:color="auto"/>
        <w:left w:val="none" w:sz="0" w:space="0" w:color="auto"/>
        <w:bottom w:val="none" w:sz="0" w:space="0" w:color="auto"/>
        <w:right w:val="none" w:sz="0" w:space="0" w:color="auto"/>
      </w:divBdr>
    </w:div>
    <w:div w:id="1436559227">
      <w:bodyDiv w:val="1"/>
      <w:marLeft w:val="0"/>
      <w:marRight w:val="0"/>
      <w:marTop w:val="0"/>
      <w:marBottom w:val="0"/>
      <w:divBdr>
        <w:top w:val="none" w:sz="0" w:space="0" w:color="auto"/>
        <w:left w:val="none" w:sz="0" w:space="0" w:color="auto"/>
        <w:bottom w:val="none" w:sz="0" w:space="0" w:color="auto"/>
        <w:right w:val="none" w:sz="0" w:space="0" w:color="auto"/>
      </w:divBdr>
      <w:divsChild>
        <w:div w:id="1054038922">
          <w:marLeft w:val="0"/>
          <w:marRight w:val="0"/>
          <w:marTop w:val="0"/>
          <w:marBottom w:val="0"/>
          <w:divBdr>
            <w:top w:val="none" w:sz="0" w:space="0" w:color="auto"/>
            <w:left w:val="none" w:sz="0" w:space="0" w:color="auto"/>
            <w:bottom w:val="none" w:sz="0" w:space="0" w:color="auto"/>
            <w:right w:val="none" w:sz="0" w:space="0" w:color="auto"/>
          </w:divBdr>
          <w:divsChild>
            <w:div w:id="1098871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947385">
      <w:bodyDiv w:val="1"/>
      <w:marLeft w:val="0"/>
      <w:marRight w:val="0"/>
      <w:marTop w:val="0"/>
      <w:marBottom w:val="0"/>
      <w:divBdr>
        <w:top w:val="none" w:sz="0" w:space="0" w:color="auto"/>
        <w:left w:val="none" w:sz="0" w:space="0" w:color="auto"/>
        <w:bottom w:val="none" w:sz="0" w:space="0" w:color="auto"/>
        <w:right w:val="none" w:sz="0" w:space="0" w:color="auto"/>
      </w:divBdr>
    </w:div>
    <w:div w:id="1538815423">
      <w:bodyDiv w:val="1"/>
      <w:marLeft w:val="0"/>
      <w:marRight w:val="0"/>
      <w:marTop w:val="0"/>
      <w:marBottom w:val="0"/>
      <w:divBdr>
        <w:top w:val="none" w:sz="0" w:space="0" w:color="auto"/>
        <w:left w:val="none" w:sz="0" w:space="0" w:color="auto"/>
        <w:bottom w:val="none" w:sz="0" w:space="0" w:color="auto"/>
        <w:right w:val="none" w:sz="0" w:space="0" w:color="auto"/>
      </w:divBdr>
    </w:div>
    <w:div w:id="1552183357">
      <w:bodyDiv w:val="1"/>
      <w:marLeft w:val="0"/>
      <w:marRight w:val="0"/>
      <w:marTop w:val="0"/>
      <w:marBottom w:val="0"/>
      <w:divBdr>
        <w:top w:val="none" w:sz="0" w:space="0" w:color="auto"/>
        <w:left w:val="none" w:sz="0" w:space="0" w:color="auto"/>
        <w:bottom w:val="none" w:sz="0" w:space="0" w:color="auto"/>
        <w:right w:val="none" w:sz="0" w:space="0" w:color="auto"/>
      </w:divBdr>
    </w:div>
    <w:div w:id="1629047302">
      <w:bodyDiv w:val="1"/>
      <w:marLeft w:val="0"/>
      <w:marRight w:val="0"/>
      <w:marTop w:val="0"/>
      <w:marBottom w:val="0"/>
      <w:divBdr>
        <w:top w:val="none" w:sz="0" w:space="0" w:color="auto"/>
        <w:left w:val="none" w:sz="0" w:space="0" w:color="auto"/>
        <w:bottom w:val="none" w:sz="0" w:space="0" w:color="auto"/>
        <w:right w:val="none" w:sz="0" w:space="0" w:color="auto"/>
      </w:divBdr>
    </w:div>
    <w:div w:id="1645312882">
      <w:bodyDiv w:val="1"/>
      <w:marLeft w:val="0"/>
      <w:marRight w:val="0"/>
      <w:marTop w:val="0"/>
      <w:marBottom w:val="0"/>
      <w:divBdr>
        <w:top w:val="none" w:sz="0" w:space="0" w:color="auto"/>
        <w:left w:val="none" w:sz="0" w:space="0" w:color="auto"/>
        <w:bottom w:val="none" w:sz="0" w:space="0" w:color="auto"/>
        <w:right w:val="none" w:sz="0" w:space="0" w:color="auto"/>
      </w:divBdr>
    </w:div>
    <w:div w:id="1681814501">
      <w:bodyDiv w:val="1"/>
      <w:marLeft w:val="0"/>
      <w:marRight w:val="0"/>
      <w:marTop w:val="0"/>
      <w:marBottom w:val="0"/>
      <w:divBdr>
        <w:top w:val="none" w:sz="0" w:space="0" w:color="auto"/>
        <w:left w:val="none" w:sz="0" w:space="0" w:color="auto"/>
        <w:bottom w:val="none" w:sz="0" w:space="0" w:color="auto"/>
        <w:right w:val="none" w:sz="0" w:space="0" w:color="auto"/>
      </w:divBdr>
    </w:div>
    <w:div w:id="1696037427">
      <w:bodyDiv w:val="1"/>
      <w:marLeft w:val="0"/>
      <w:marRight w:val="0"/>
      <w:marTop w:val="0"/>
      <w:marBottom w:val="0"/>
      <w:divBdr>
        <w:top w:val="none" w:sz="0" w:space="0" w:color="auto"/>
        <w:left w:val="none" w:sz="0" w:space="0" w:color="auto"/>
        <w:bottom w:val="none" w:sz="0" w:space="0" w:color="auto"/>
        <w:right w:val="none" w:sz="0" w:space="0" w:color="auto"/>
      </w:divBdr>
    </w:div>
    <w:div w:id="1720588521">
      <w:bodyDiv w:val="1"/>
      <w:marLeft w:val="0"/>
      <w:marRight w:val="0"/>
      <w:marTop w:val="0"/>
      <w:marBottom w:val="0"/>
      <w:divBdr>
        <w:top w:val="none" w:sz="0" w:space="0" w:color="auto"/>
        <w:left w:val="none" w:sz="0" w:space="0" w:color="auto"/>
        <w:bottom w:val="none" w:sz="0" w:space="0" w:color="auto"/>
        <w:right w:val="none" w:sz="0" w:space="0" w:color="auto"/>
      </w:divBdr>
    </w:div>
    <w:div w:id="1753698139">
      <w:bodyDiv w:val="1"/>
      <w:marLeft w:val="0"/>
      <w:marRight w:val="0"/>
      <w:marTop w:val="0"/>
      <w:marBottom w:val="0"/>
      <w:divBdr>
        <w:top w:val="none" w:sz="0" w:space="0" w:color="auto"/>
        <w:left w:val="none" w:sz="0" w:space="0" w:color="auto"/>
        <w:bottom w:val="none" w:sz="0" w:space="0" w:color="auto"/>
        <w:right w:val="none" w:sz="0" w:space="0" w:color="auto"/>
      </w:divBdr>
    </w:div>
    <w:div w:id="1854569818">
      <w:bodyDiv w:val="1"/>
      <w:marLeft w:val="0"/>
      <w:marRight w:val="0"/>
      <w:marTop w:val="0"/>
      <w:marBottom w:val="0"/>
      <w:divBdr>
        <w:top w:val="none" w:sz="0" w:space="0" w:color="auto"/>
        <w:left w:val="none" w:sz="0" w:space="0" w:color="auto"/>
        <w:bottom w:val="none" w:sz="0" w:space="0" w:color="auto"/>
        <w:right w:val="none" w:sz="0" w:space="0" w:color="auto"/>
      </w:divBdr>
      <w:divsChild>
        <w:div w:id="132601328">
          <w:marLeft w:val="0"/>
          <w:marRight w:val="0"/>
          <w:marTop w:val="0"/>
          <w:marBottom w:val="0"/>
          <w:divBdr>
            <w:top w:val="none" w:sz="0" w:space="0" w:color="auto"/>
            <w:left w:val="none" w:sz="0" w:space="0" w:color="auto"/>
            <w:bottom w:val="none" w:sz="0" w:space="0" w:color="auto"/>
            <w:right w:val="none" w:sz="0" w:space="0" w:color="auto"/>
          </w:divBdr>
        </w:div>
      </w:divsChild>
    </w:div>
    <w:div w:id="1861357900">
      <w:bodyDiv w:val="1"/>
      <w:marLeft w:val="0"/>
      <w:marRight w:val="0"/>
      <w:marTop w:val="0"/>
      <w:marBottom w:val="0"/>
      <w:divBdr>
        <w:top w:val="none" w:sz="0" w:space="0" w:color="auto"/>
        <w:left w:val="none" w:sz="0" w:space="0" w:color="auto"/>
        <w:bottom w:val="none" w:sz="0" w:space="0" w:color="auto"/>
        <w:right w:val="none" w:sz="0" w:space="0" w:color="auto"/>
      </w:divBdr>
    </w:div>
    <w:div w:id="2044212625">
      <w:bodyDiv w:val="1"/>
      <w:marLeft w:val="0"/>
      <w:marRight w:val="0"/>
      <w:marTop w:val="0"/>
      <w:marBottom w:val="0"/>
      <w:divBdr>
        <w:top w:val="none" w:sz="0" w:space="0" w:color="auto"/>
        <w:left w:val="none" w:sz="0" w:space="0" w:color="auto"/>
        <w:bottom w:val="none" w:sz="0" w:space="0" w:color="auto"/>
        <w:right w:val="none" w:sz="0" w:space="0" w:color="auto"/>
      </w:divBdr>
    </w:div>
    <w:div w:id="214060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rvice.projectplace.com/pp/pp.cgi/0/1231561036?direct=1231410099" TargetMode="External"/><Relationship Id="rId13" Type="http://schemas.openxmlformats.org/officeDocument/2006/relationships/hyperlink" Target="http://www.ikea.com/ext/JobSearchToo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2.gif"/><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service.projectplace.com/pp/pp.cgi/0/1231563340?direct=1253275997" TargetMode="Externa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https://service.projectplace.com/pp/pp.cgi/0/1197196474?direct=1231569121" TargetMode="Externa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SCM\SCM-1.2.1\RepositoryOverview\GTP_SCM_RepositoryOverview.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05B8E0-893E-4CC9-819B-AC883C1F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GTP_SCM_RepositoryOverview.dot</Template>
  <TotalTime>123</TotalTime>
  <Pages>19</Pages>
  <Words>2742</Words>
  <Characters>15632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IKEA00709252 FS, IKEA00777953 BE, IKEA00778120 MW - Dimension, weight and package information</vt:lpstr>
    </vt:vector>
  </TitlesOfParts>
  <Company>CAP</Company>
  <LinksUpToDate>false</LinksUpToDate>
  <CharactersWithSpaces>18338</CharactersWithSpaces>
  <SharedDoc>false</SharedDoc>
  <HLinks>
    <vt:vector size="6" baseType="variant">
      <vt:variant>
        <vt:i4>3014777</vt:i4>
      </vt:variant>
      <vt:variant>
        <vt:i4>183</vt:i4>
      </vt:variant>
      <vt:variant>
        <vt:i4>0</vt:i4>
      </vt:variant>
      <vt:variant>
        <vt:i4>5</vt:i4>
      </vt:variant>
      <vt:variant>
        <vt:lpwstr>https://secure.ikea.com/retail/irw/se/sv/customer/irw/&lt;customer_id&gt;/files/&lt;file_id</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IKEA00709252 FS, IKEA00777953 BE, IKEA00778120 MW - Dimension, weight and package information</dc:title>
  <dc:subject>Solution Design</dc:subject>
  <dc:creator>Filip Olsson</dc:creator>
  <cp:lastModifiedBy>hpremnat</cp:lastModifiedBy>
  <cp:revision>17</cp:revision>
  <cp:lastPrinted>2006-09-08T09:11:00Z</cp:lastPrinted>
  <dcterms:created xsi:type="dcterms:W3CDTF">2016-06-21T09:47:00Z</dcterms:created>
  <dcterms:modified xsi:type="dcterms:W3CDTF">2016-06-22T08:59:00Z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sionDate">
    <vt:lpwstr>2014-10-28</vt:lpwstr>
  </property>
  <property fmtid="{D5CDD505-2E9C-101B-9397-08002B2CF9AE}" pid="3" name="Revision">
    <vt:lpwstr>P1.0-3</vt:lpwstr>
  </property>
  <property fmtid="{D5CDD505-2E9C-101B-9397-08002B2CF9AE}" pid="4" name="Approver">
    <vt:lpwstr>na</vt:lpwstr>
  </property>
</Properties>
</file>